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09E221" w14:textId="77777777" w:rsidR="00261192" w:rsidRPr="003C6C3F" w:rsidRDefault="00261192" w:rsidP="000C2451">
      <w:pPr>
        <w:pStyle w:val="Title1"/>
        <w:ind w:firstLine="0"/>
        <w:jc w:val="right"/>
        <w:rPr>
          <w:rFonts w:ascii="Garamond" w:hAnsi="Garamond"/>
        </w:rPr>
      </w:pPr>
      <w:r w:rsidRPr="003C6C3F">
        <w:rPr>
          <w:rFonts w:ascii="Garamond" w:hAnsi="Garamond"/>
          <w:noProof/>
        </w:rPr>
        <w:drawing>
          <wp:inline distT="0" distB="0" distL="0" distR="0" wp14:anchorId="3AA1CE86" wp14:editId="6C7CC591">
            <wp:extent cx="2394585" cy="848360"/>
            <wp:effectExtent l="0" t="0" r="5715" b="8890"/>
            <wp:docPr id="3" name="Picture 3" descr="LeedsUni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eedsUniBlac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94585" cy="848360"/>
                    </a:xfrm>
                    <a:prstGeom prst="rect">
                      <a:avLst/>
                    </a:prstGeom>
                    <a:noFill/>
                    <a:ln>
                      <a:noFill/>
                    </a:ln>
                  </pic:spPr>
                </pic:pic>
              </a:graphicData>
            </a:graphic>
          </wp:inline>
        </w:drawing>
      </w:r>
    </w:p>
    <w:p w14:paraId="091DE3CB" w14:textId="6678EC1F" w:rsidR="00AD4E6B" w:rsidRPr="003C6C3F" w:rsidRDefault="00261192" w:rsidP="000C2451">
      <w:pPr>
        <w:pStyle w:val="Title1"/>
        <w:ind w:firstLine="0"/>
        <w:rPr>
          <w:rFonts w:ascii="Garamond" w:hAnsi="Garamond"/>
        </w:rPr>
      </w:pPr>
      <w:r w:rsidRPr="003C6C3F">
        <w:rPr>
          <w:rFonts w:ascii="Garamond" w:hAnsi="Garamond"/>
          <w:noProof/>
        </w:rPr>
        <mc:AlternateContent>
          <mc:Choice Requires="wps">
            <w:drawing>
              <wp:anchor distT="0" distB="0" distL="114300" distR="114300" simplePos="0" relativeHeight="251656192" behindDoc="0" locked="1" layoutInCell="1" allowOverlap="1" wp14:anchorId="09B43DA5" wp14:editId="407CE82C">
                <wp:simplePos x="0" y="0"/>
                <wp:positionH relativeFrom="page">
                  <wp:posOffset>847725</wp:posOffset>
                </wp:positionH>
                <wp:positionV relativeFrom="page">
                  <wp:posOffset>1449070</wp:posOffset>
                </wp:positionV>
                <wp:extent cx="3413760" cy="868680"/>
                <wp:effectExtent l="0" t="0" r="15240" b="762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3760" cy="868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1E0" w:firstRow="1" w:lastRow="1" w:firstColumn="1" w:lastColumn="1" w:noHBand="0" w:noVBand="0"/>
                            </w:tblPr>
                            <w:tblGrid>
                              <w:gridCol w:w="5391"/>
                            </w:tblGrid>
                            <w:tr w:rsidR="00261192" w14:paraId="675E5CF9" w14:textId="77777777">
                              <w:trPr>
                                <w:trHeight w:val="1338"/>
                              </w:trPr>
                              <w:tc>
                                <w:tcPr>
                                  <w:tcW w:w="5399" w:type="dxa"/>
                                  <w:tcMar>
                                    <w:left w:w="0" w:type="dxa"/>
                                    <w:right w:w="0" w:type="dxa"/>
                                  </w:tcMar>
                                  <w:vAlign w:val="bottom"/>
                                </w:tcPr>
                                <w:p w14:paraId="0B498858" w14:textId="77777777" w:rsidR="00261192" w:rsidRPr="00935240" w:rsidRDefault="00261192" w:rsidP="009A5015">
                                  <w:pPr>
                                    <w:pStyle w:val="LEUFPSchool"/>
                                  </w:pPr>
                                  <w:r>
                                    <w:t>School of Computing</w:t>
                                  </w:r>
                                </w:p>
                                <w:p w14:paraId="1F003E2F" w14:textId="77777777" w:rsidR="00261192" w:rsidRDefault="00261192" w:rsidP="00261192">
                                  <w:pPr>
                                    <w:pStyle w:val="LEUFPFac"/>
                                  </w:pPr>
                                  <w:r>
                                    <w:t xml:space="preserve">Faculty of Engineering </w:t>
                                  </w:r>
                                </w:p>
                              </w:tc>
                            </w:tr>
                          </w:tbl>
                          <w:p w14:paraId="2A21BCBC" w14:textId="77777777" w:rsidR="00261192" w:rsidRDefault="00261192" w:rsidP="009A5015"/>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B43DA5" id="_x0000_t202" coordsize="21600,21600" o:spt="202" path="m,l,21600r21600,l21600,xe">
                <v:stroke joinstyle="miter"/>
                <v:path gradientshapeok="t" o:connecttype="rect"/>
              </v:shapetype>
              <v:shape id="Text Box 2" o:spid="_x0000_s1026" type="#_x0000_t202" style="position:absolute;left:0;text-align:left;margin-left:66.75pt;margin-top:114.1pt;width:268.8pt;height:68.4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" filled="f" stroked="f">
                <v:textbox inset="0,0,0,0">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1E0" w:firstRow="1" w:lastRow="1" w:firstColumn="1" w:lastColumn="1" w:noHBand="0" w:noVBand="0"/>
                      </w:tblPr>
                      <w:tblGrid>
                        <w:gridCol w:w="5391"/>
                      </w:tblGrid>
                      <w:tr w:rsidR="00261192" w14:paraId="675E5CF9" w14:textId="77777777">
                        <w:trPr>
                          <w:trHeight w:val="1338"/>
                        </w:trPr>
                        <w:tc>
                          <w:tcPr>
                            <w:tcW w:w="5399" w:type="dxa"/>
                            <w:tcMar>
                              <w:left w:w="0" w:type="dxa"/>
                              <w:right w:w="0" w:type="dxa"/>
                            </w:tcMar>
                            <w:vAlign w:val="bottom"/>
                          </w:tcPr>
                          <w:p w14:paraId="0B498858" w14:textId="77777777" w:rsidR="00261192" w:rsidRPr="00935240" w:rsidRDefault="00261192" w:rsidP="009A5015">
                            <w:pPr>
                              <w:pStyle w:val="LEUFPSchool"/>
                            </w:pPr>
                            <w:r>
                              <w:t>School of Computing</w:t>
                            </w:r>
                          </w:p>
                          <w:p w14:paraId="1F003E2F" w14:textId="77777777" w:rsidR="00261192" w:rsidRDefault="00261192" w:rsidP="00261192">
                            <w:pPr>
                              <w:pStyle w:val="LEUFPFac"/>
                            </w:pPr>
                            <w:r>
                              <w:t xml:space="preserve">Faculty of Engineering </w:t>
                            </w:r>
                          </w:p>
                        </w:tc>
                      </w:tr>
                    </w:tbl>
                    <w:p w14:paraId="2A21BCBC" w14:textId="77777777" w:rsidR="00261192" w:rsidRDefault="00261192" w:rsidP="009A5015"/>
                  </w:txbxContent>
                </v:textbox>
                <w10:wrap anchorx="page" anchory="page"/>
                <w10:anchorlock/>
              </v:shape>
            </w:pict>
          </mc:Fallback>
        </mc:AlternateContent>
      </w:r>
      <w:r w:rsidR="00456E21">
        <w:rPr>
          <w:rFonts w:ascii="Garamond" w:hAnsi="Garamond"/>
          <w:sz w:val="36"/>
        </w:rPr>
        <w:t>Final</w:t>
      </w:r>
      <w:r w:rsidR="00AD4E6B" w:rsidRPr="003C6C3F">
        <w:rPr>
          <w:rFonts w:ascii="Garamond" w:hAnsi="Garamond"/>
          <w:sz w:val="36"/>
        </w:rPr>
        <w:t xml:space="preserve"> Report</w:t>
      </w:r>
    </w:p>
    <w:p w14:paraId="324E8225" w14:textId="404FC9A5" w:rsidR="00687AEF" w:rsidRPr="003C6C3F" w:rsidRDefault="00261192" w:rsidP="000C2451">
      <w:pPr>
        <w:pStyle w:val="Title1"/>
        <w:ind w:firstLine="0"/>
        <w:rPr>
          <w:rFonts w:ascii="Garamond" w:hAnsi="Garamond"/>
        </w:rPr>
      </w:pPr>
      <w:r w:rsidRPr="003C6C3F">
        <w:rPr>
          <w:rFonts w:ascii="Garamond" w:hAnsi="Garamond"/>
          <w:noProof/>
        </w:rPr>
        <mc:AlternateContent>
          <mc:Choice Requires="wps">
            <w:drawing>
              <wp:anchor distT="0" distB="0" distL="114300" distR="114300" simplePos="0" relativeHeight="251657216" behindDoc="0" locked="1" layoutInCell="1" allowOverlap="1" wp14:anchorId="3A08862E" wp14:editId="12E3BD33">
                <wp:simplePos x="0" y="0"/>
                <wp:positionH relativeFrom="page">
                  <wp:posOffset>165735</wp:posOffset>
                </wp:positionH>
                <wp:positionV relativeFrom="page">
                  <wp:posOffset>2508250</wp:posOffset>
                </wp:positionV>
                <wp:extent cx="7200265" cy="0"/>
                <wp:effectExtent l="13335" t="12700" r="6350" b="63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02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1B0860" id="Straight Connector 4"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05pt,197.5pt" to="580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">
                <w10:wrap anchorx="page" anchory="page"/>
                <w10:anchorlock/>
              </v:line>
            </w:pict>
          </mc:Fallback>
        </mc:AlternateContent>
      </w:r>
      <w:r w:rsidR="00397F2E" w:rsidRPr="003C6C3F">
        <w:rPr>
          <w:rFonts w:ascii="Garamond" w:hAnsi="Garamond"/>
        </w:rPr>
        <w:t xml:space="preserve">Automatically Designed </w:t>
      </w:r>
      <w:r w:rsidR="00355E28">
        <w:rPr>
          <w:rFonts w:ascii="Garamond" w:hAnsi="Garamond"/>
        </w:rPr>
        <w:t xml:space="preserve">Street Layout </w:t>
      </w:r>
      <w:proofErr w:type="gramStart"/>
      <w:r w:rsidR="00355E28">
        <w:rPr>
          <w:rFonts w:ascii="Garamond" w:hAnsi="Garamond"/>
        </w:rPr>
        <w:t>With</w:t>
      </w:r>
      <w:proofErr w:type="gramEnd"/>
      <w:r w:rsidR="00397F2E" w:rsidRPr="003C6C3F">
        <w:rPr>
          <w:rFonts w:ascii="Garamond" w:hAnsi="Garamond"/>
        </w:rPr>
        <w:t xml:space="preserve"> Crowd Simulation</w:t>
      </w:r>
    </w:p>
    <w:p w14:paraId="08E38DE7" w14:textId="008BAA77" w:rsidR="00687AEF" w:rsidRPr="003C6C3F" w:rsidRDefault="00397F2E" w:rsidP="000C2451">
      <w:pPr>
        <w:pStyle w:val="Subtitle1"/>
        <w:ind w:firstLine="0"/>
        <w:rPr>
          <w:rFonts w:ascii="Garamond" w:hAnsi="Garamond"/>
        </w:rPr>
      </w:pPr>
      <w:r w:rsidRPr="003C6C3F">
        <w:rPr>
          <w:rFonts w:ascii="Garamond" w:hAnsi="Garamond"/>
        </w:rPr>
        <w:t>Edward A H Webb</w:t>
      </w:r>
    </w:p>
    <w:p w14:paraId="1CC77CD6" w14:textId="01865B3D" w:rsidR="00423799" w:rsidRPr="003C6C3F" w:rsidRDefault="00C13534" w:rsidP="000C2451">
      <w:pPr>
        <w:pStyle w:val="Subtitle1"/>
        <w:ind w:firstLine="0"/>
        <w:rPr>
          <w:rFonts w:ascii="Garamond" w:hAnsi="Garamond"/>
          <w:b w:val="0"/>
        </w:rPr>
      </w:pPr>
      <w:r w:rsidRPr="003C6C3F">
        <w:rPr>
          <w:rFonts w:ascii="Garamond" w:hAnsi="Garamond"/>
        </w:rPr>
        <w:t>Submitted in accordance with the requirements for the degree of</w:t>
      </w:r>
      <w:r w:rsidRPr="003C6C3F">
        <w:rPr>
          <w:rFonts w:ascii="Garamond" w:hAnsi="Garamond"/>
        </w:rPr>
        <w:br/>
      </w:r>
      <w:r w:rsidR="00397F2E" w:rsidRPr="003C6C3F">
        <w:rPr>
          <w:rFonts w:ascii="Garamond" w:hAnsi="Garamond"/>
        </w:rPr>
        <w:t>BSc Computer Science</w:t>
      </w:r>
    </w:p>
    <w:p w14:paraId="2C0CCDC6" w14:textId="36D21C23" w:rsidR="00C13534" w:rsidRPr="003C6C3F" w:rsidRDefault="00397F2E" w:rsidP="000C2451">
      <w:pPr>
        <w:pStyle w:val="centred"/>
        <w:ind w:firstLine="0"/>
        <w:rPr>
          <w:rFonts w:ascii="Garamond" w:hAnsi="Garamond"/>
        </w:rPr>
      </w:pPr>
      <w:r w:rsidRPr="003C6C3F">
        <w:rPr>
          <w:rFonts w:ascii="Garamond" w:hAnsi="Garamond"/>
          <w:b/>
        </w:rPr>
        <w:t>2019/2020</w:t>
      </w:r>
    </w:p>
    <w:p w14:paraId="2F52A85F" w14:textId="77777777" w:rsidR="00687AEF" w:rsidRPr="003C6C3F" w:rsidRDefault="00687AEF" w:rsidP="000C2451">
      <w:pPr>
        <w:pStyle w:val="centred"/>
        <w:ind w:left="0" w:firstLine="0"/>
        <w:jc w:val="left"/>
        <w:rPr>
          <w:rFonts w:ascii="Garamond" w:hAnsi="Garamond"/>
        </w:rPr>
      </w:pPr>
    </w:p>
    <w:p w14:paraId="0F3BADA7" w14:textId="04E7D645" w:rsidR="00CB5511" w:rsidRPr="003C6C3F" w:rsidRDefault="00E378D3" w:rsidP="000C2451">
      <w:pPr>
        <w:ind w:firstLine="0"/>
        <w:rPr>
          <w:rFonts w:ascii="Garamond" w:hAnsi="Garamond"/>
          <w:sz w:val="22"/>
        </w:rPr>
      </w:pPr>
      <w:r w:rsidRPr="003C6C3F">
        <w:rPr>
          <w:rFonts w:ascii="Garamond" w:hAnsi="Garamond"/>
          <w:sz w:val="22"/>
        </w:rPr>
        <w:t xml:space="preserve">Type of Project: </w:t>
      </w:r>
      <w:r w:rsidR="00397F2E" w:rsidRPr="003C6C3F">
        <w:rPr>
          <w:rFonts w:ascii="Garamond" w:hAnsi="Garamond"/>
          <w:sz w:val="22"/>
        </w:rPr>
        <w:t>Exploratory Software - ESw</w:t>
      </w:r>
    </w:p>
    <w:p w14:paraId="2C203BCB" w14:textId="77777777" w:rsidR="009453D8" w:rsidRPr="003C6C3F" w:rsidRDefault="009453D8" w:rsidP="000C2451">
      <w:pPr>
        <w:pStyle w:val="Footer"/>
        <w:ind w:firstLine="0"/>
        <w:jc w:val="both"/>
        <w:rPr>
          <w:rFonts w:ascii="Garamond" w:hAnsi="Garamond"/>
          <w:sz w:val="22"/>
        </w:rPr>
      </w:pPr>
    </w:p>
    <w:p w14:paraId="5DC80F65" w14:textId="77777777" w:rsidR="00261192" w:rsidRPr="003C6C3F" w:rsidRDefault="00261192" w:rsidP="000C2451">
      <w:pPr>
        <w:pStyle w:val="Footer"/>
        <w:ind w:firstLine="0"/>
        <w:jc w:val="both"/>
        <w:rPr>
          <w:rFonts w:ascii="Garamond" w:hAnsi="Garamond"/>
          <w:sz w:val="22"/>
        </w:rPr>
      </w:pPr>
      <w:r w:rsidRPr="003C6C3F">
        <w:rPr>
          <w:rFonts w:ascii="Garamond" w:hAnsi="Garamond"/>
          <w:sz w:val="22"/>
        </w:rPr>
        <w:t>The candidate confirms that the work submitted is their own and the appropriate credit has been given where reference has been made to the work of others.</w:t>
      </w:r>
    </w:p>
    <w:p w14:paraId="4190EE34" w14:textId="6BA2A1B3" w:rsidR="00261192" w:rsidRPr="003C6C3F" w:rsidRDefault="00261192" w:rsidP="000C2451">
      <w:pPr>
        <w:pStyle w:val="Footer"/>
        <w:ind w:firstLine="0"/>
        <w:jc w:val="both"/>
        <w:rPr>
          <w:rFonts w:ascii="Garamond" w:hAnsi="Garamond"/>
          <w:sz w:val="22"/>
        </w:rPr>
      </w:pPr>
      <w:r w:rsidRPr="003C6C3F">
        <w:rPr>
          <w:rFonts w:ascii="Garamond" w:hAnsi="Garamond"/>
          <w:sz w:val="22"/>
        </w:rPr>
        <w:t>I understand that failure to attribute material which is obtained from another source may be considered as plagiarism.</w:t>
      </w:r>
    </w:p>
    <w:p w14:paraId="700F2538" w14:textId="77777777" w:rsidR="00261192" w:rsidRPr="003C6C3F" w:rsidRDefault="00261192" w:rsidP="000C2451">
      <w:pPr>
        <w:pStyle w:val="Footer"/>
        <w:ind w:firstLine="0"/>
        <w:jc w:val="both"/>
        <w:rPr>
          <w:rFonts w:ascii="Garamond" w:hAnsi="Garamond"/>
          <w:sz w:val="22"/>
        </w:rPr>
      </w:pPr>
    </w:p>
    <w:p w14:paraId="1013B781" w14:textId="77777777" w:rsidR="00261192" w:rsidRPr="003C6C3F" w:rsidRDefault="00261192" w:rsidP="000C2451">
      <w:pPr>
        <w:pStyle w:val="Footer"/>
        <w:tabs>
          <w:tab w:val="clear" w:pos="8306"/>
          <w:tab w:val="right" w:leader="underscore" w:pos="9072"/>
        </w:tabs>
        <w:ind w:firstLine="0"/>
        <w:rPr>
          <w:rFonts w:ascii="Garamond" w:hAnsi="Garamond"/>
          <w:sz w:val="22"/>
        </w:rPr>
      </w:pPr>
      <w:r w:rsidRPr="003C6C3F">
        <w:rPr>
          <w:rFonts w:ascii="Garamond" w:hAnsi="Garamond"/>
          <w:sz w:val="22"/>
        </w:rPr>
        <w:tab/>
        <w:t>(Signature of student)</w:t>
      </w:r>
      <w:r w:rsidRPr="003C6C3F">
        <w:rPr>
          <w:rFonts w:ascii="Garamond" w:hAnsi="Garamond"/>
          <w:sz w:val="22"/>
        </w:rPr>
        <w:tab/>
      </w:r>
    </w:p>
    <w:p w14:paraId="5F73818A" w14:textId="77777777" w:rsidR="00FA4D96" w:rsidRPr="003C6C3F" w:rsidRDefault="00FA4D96" w:rsidP="000C2451">
      <w:pPr>
        <w:ind w:firstLine="0"/>
        <w:rPr>
          <w:rFonts w:ascii="Garamond" w:hAnsi="Garamond"/>
          <w:sz w:val="22"/>
        </w:rPr>
      </w:pPr>
    </w:p>
    <w:p w14:paraId="77983F81" w14:textId="14099CAF" w:rsidR="00FA4D96" w:rsidRPr="003C6C3F" w:rsidRDefault="00CB5511" w:rsidP="000C2451">
      <w:pPr>
        <w:ind w:firstLine="0"/>
        <w:rPr>
          <w:rFonts w:ascii="Garamond" w:hAnsi="Garamond"/>
          <w:sz w:val="22"/>
        </w:rPr>
      </w:pPr>
      <w:r w:rsidRPr="003C6C3F">
        <w:rPr>
          <w:rFonts w:ascii="Garamond" w:hAnsi="Garamond"/>
          <w:sz w:val="22"/>
        </w:rPr>
        <w:t xml:space="preserve">© </w:t>
      </w:r>
      <w:r w:rsidR="00397F2E" w:rsidRPr="003C6C3F">
        <w:rPr>
          <w:rFonts w:ascii="Garamond" w:hAnsi="Garamond"/>
          <w:sz w:val="22"/>
        </w:rPr>
        <w:t>2019/2020</w:t>
      </w:r>
      <w:r w:rsidR="00FA4D96" w:rsidRPr="003C6C3F">
        <w:rPr>
          <w:rFonts w:ascii="Garamond" w:hAnsi="Garamond"/>
          <w:sz w:val="22"/>
        </w:rPr>
        <w:t xml:space="preserve"> The University of Leeds and </w:t>
      </w:r>
      <w:r w:rsidR="00397F2E" w:rsidRPr="003C6C3F">
        <w:rPr>
          <w:rFonts w:ascii="Garamond" w:hAnsi="Garamond"/>
          <w:sz w:val="22"/>
        </w:rPr>
        <w:t xml:space="preserve">Edward </w:t>
      </w:r>
      <w:proofErr w:type="gramStart"/>
      <w:r w:rsidR="00397F2E" w:rsidRPr="003C6C3F">
        <w:rPr>
          <w:rFonts w:ascii="Garamond" w:hAnsi="Garamond"/>
          <w:sz w:val="22"/>
        </w:rPr>
        <w:t>A</w:t>
      </w:r>
      <w:proofErr w:type="gramEnd"/>
      <w:r w:rsidR="00397F2E" w:rsidRPr="003C6C3F">
        <w:rPr>
          <w:rFonts w:ascii="Garamond" w:hAnsi="Garamond"/>
          <w:sz w:val="22"/>
        </w:rPr>
        <w:t xml:space="preserve"> H Webb</w:t>
      </w:r>
    </w:p>
    <w:p w14:paraId="5A9AC6BC" w14:textId="3C5A2F31" w:rsidR="00CA0C12" w:rsidRPr="003C6C3F" w:rsidRDefault="00A86C74" w:rsidP="00F13889">
      <w:pPr>
        <w:pStyle w:val="Heading1"/>
        <w:ind w:firstLine="0"/>
        <w:rPr>
          <w:rFonts w:ascii="Garamond" w:hAnsi="Garamond"/>
        </w:rPr>
      </w:pPr>
      <w:bookmarkStart w:id="0" w:name="_Toc407145089"/>
      <w:bookmarkStart w:id="1" w:name="_Toc28031159"/>
      <w:r w:rsidRPr="003C6C3F">
        <w:rPr>
          <w:rFonts w:ascii="Garamond" w:hAnsi="Garamond"/>
        </w:rPr>
        <w:lastRenderedPageBreak/>
        <w:t xml:space="preserve">Table of </w:t>
      </w:r>
      <w:r w:rsidR="00687AEF" w:rsidRPr="003C6C3F">
        <w:rPr>
          <w:rFonts w:ascii="Garamond" w:hAnsi="Garamond"/>
        </w:rPr>
        <w:t>Content</w:t>
      </w:r>
      <w:bookmarkEnd w:id="0"/>
      <w:r w:rsidR="00F13889" w:rsidRPr="003C6C3F">
        <w:rPr>
          <w:rFonts w:ascii="Garamond" w:hAnsi="Garamond"/>
        </w:rPr>
        <w:t>s</w:t>
      </w:r>
      <w:bookmarkEnd w:id="1"/>
      <w:r w:rsidR="00CA0C12" w:rsidRPr="003C6C3F">
        <w:rPr>
          <w:rFonts w:ascii="Garamond" w:hAnsi="Garamond"/>
          <w:noProof/>
        </w:rPr>
        <w:t xml:space="preserve"> </w:t>
      </w:r>
    </w:p>
    <w:p w14:paraId="180B3794" w14:textId="015FD594" w:rsidR="00F13889" w:rsidRPr="003C6C3F" w:rsidRDefault="00F13889" w:rsidP="000C2451">
      <w:pPr>
        <w:pStyle w:val="TOC1"/>
        <w:ind w:firstLine="0"/>
        <w:rPr>
          <w:rFonts w:ascii="Garamond" w:hAnsi="Garamond"/>
          <w:noProof/>
        </w:rPr>
      </w:pPr>
    </w:p>
    <w:sdt>
      <w:sdtPr>
        <w:rPr>
          <w:rFonts w:ascii="Garamond" w:eastAsia="Times New Roman" w:hAnsi="Garamond" w:cs="Arial"/>
          <w:b w:val="0"/>
          <w:bCs w:val="0"/>
          <w:color w:val="auto"/>
          <w:sz w:val="24"/>
          <w:szCs w:val="20"/>
          <w:lang w:val="en-GB" w:eastAsia="en-GB"/>
        </w:rPr>
        <w:id w:val="-1152284220"/>
        <w:docPartObj>
          <w:docPartGallery w:val="Table of Contents"/>
          <w:docPartUnique/>
        </w:docPartObj>
      </w:sdtPr>
      <w:sdtEndPr>
        <w:rPr>
          <w:noProof/>
        </w:rPr>
      </w:sdtEndPr>
      <w:sdtContent>
        <w:p w14:paraId="5B73BCA1" w14:textId="15077552" w:rsidR="00F13889" w:rsidRPr="003C6C3F" w:rsidRDefault="00F13889" w:rsidP="00F13889">
          <w:pPr>
            <w:pStyle w:val="TOCHeading"/>
            <w:ind w:left="0" w:firstLine="0"/>
            <w:rPr>
              <w:rFonts w:ascii="Garamond" w:hAnsi="Garamond"/>
            </w:rPr>
          </w:pPr>
        </w:p>
        <w:p w14:paraId="6A85B771" w14:textId="11456431" w:rsidR="003C6C3F" w:rsidRDefault="00F13889">
          <w:pPr>
            <w:pStyle w:val="TOC1"/>
            <w:rPr>
              <w:rFonts w:asciiTheme="minorHAnsi" w:eastAsiaTheme="minorEastAsia" w:hAnsiTheme="minorHAnsi" w:cstheme="minorBidi"/>
              <w:b w:val="0"/>
              <w:noProof/>
              <w:sz w:val="22"/>
              <w:szCs w:val="22"/>
            </w:rPr>
          </w:pPr>
          <w:r w:rsidRPr="003C6C3F">
            <w:rPr>
              <w:rFonts w:ascii="Garamond" w:hAnsi="Garamond"/>
            </w:rPr>
            <w:fldChar w:fldCharType="begin"/>
          </w:r>
          <w:r w:rsidRPr="003C6C3F">
            <w:rPr>
              <w:rFonts w:ascii="Garamond" w:hAnsi="Garamond"/>
            </w:rPr>
            <w:instrText xml:space="preserve"> TOC \o "1-3" \h \z \u </w:instrText>
          </w:r>
          <w:r w:rsidRPr="003C6C3F">
            <w:rPr>
              <w:rFonts w:ascii="Garamond" w:hAnsi="Garamond"/>
            </w:rPr>
            <w:fldChar w:fldCharType="separate"/>
          </w:r>
          <w:hyperlink w:anchor="_Toc28031159" w:history="1">
            <w:r w:rsidR="003C6C3F" w:rsidRPr="00B900CE">
              <w:rPr>
                <w:rStyle w:val="Hyperlink"/>
                <w:rFonts w:ascii="Garamond" w:hAnsi="Garamond"/>
                <w:noProof/>
              </w:rPr>
              <w:t>Table of Contents</w:t>
            </w:r>
            <w:r w:rsidR="003C6C3F">
              <w:rPr>
                <w:noProof/>
                <w:webHidden/>
              </w:rPr>
              <w:tab/>
            </w:r>
            <w:r w:rsidR="003C6C3F">
              <w:rPr>
                <w:noProof/>
                <w:webHidden/>
              </w:rPr>
              <w:fldChar w:fldCharType="begin"/>
            </w:r>
            <w:r w:rsidR="003C6C3F">
              <w:rPr>
                <w:noProof/>
                <w:webHidden/>
              </w:rPr>
              <w:instrText xml:space="preserve"> PAGEREF _Toc28031159 \h </w:instrText>
            </w:r>
            <w:r w:rsidR="003C6C3F">
              <w:rPr>
                <w:noProof/>
                <w:webHidden/>
              </w:rPr>
            </w:r>
            <w:r w:rsidR="003C6C3F">
              <w:rPr>
                <w:noProof/>
                <w:webHidden/>
              </w:rPr>
              <w:fldChar w:fldCharType="separate"/>
            </w:r>
            <w:r w:rsidR="00A420BA">
              <w:rPr>
                <w:noProof/>
                <w:webHidden/>
              </w:rPr>
              <w:t>ii</w:t>
            </w:r>
            <w:r w:rsidR="003C6C3F">
              <w:rPr>
                <w:noProof/>
                <w:webHidden/>
              </w:rPr>
              <w:fldChar w:fldCharType="end"/>
            </w:r>
          </w:hyperlink>
        </w:p>
        <w:p w14:paraId="26DB5D11" w14:textId="62AF7963" w:rsidR="003C6C3F" w:rsidRDefault="008A71C2">
          <w:pPr>
            <w:pStyle w:val="TOC1"/>
            <w:rPr>
              <w:rFonts w:asciiTheme="minorHAnsi" w:eastAsiaTheme="minorEastAsia" w:hAnsiTheme="minorHAnsi" w:cstheme="minorBidi"/>
              <w:b w:val="0"/>
              <w:noProof/>
              <w:sz w:val="22"/>
              <w:szCs w:val="22"/>
            </w:rPr>
          </w:pPr>
          <w:hyperlink w:anchor="_Toc28031160" w:history="1">
            <w:r w:rsidR="003C6C3F" w:rsidRPr="00B900CE">
              <w:rPr>
                <w:rStyle w:val="Hyperlink"/>
                <w:rFonts w:ascii="Garamond" w:hAnsi="Garamond"/>
                <w:noProof/>
              </w:rPr>
              <w:t>Chapter 1 - Introduction</w:t>
            </w:r>
            <w:r w:rsidR="003C6C3F">
              <w:rPr>
                <w:noProof/>
                <w:webHidden/>
              </w:rPr>
              <w:tab/>
            </w:r>
            <w:r w:rsidR="003C6C3F">
              <w:rPr>
                <w:noProof/>
                <w:webHidden/>
              </w:rPr>
              <w:fldChar w:fldCharType="begin"/>
            </w:r>
            <w:r w:rsidR="003C6C3F">
              <w:rPr>
                <w:noProof/>
                <w:webHidden/>
              </w:rPr>
              <w:instrText xml:space="preserve"> PAGEREF _Toc28031160 \h </w:instrText>
            </w:r>
            <w:r w:rsidR="003C6C3F">
              <w:rPr>
                <w:noProof/>
                <w:webHidden/>
              </w:rPr>
            </w:r>
            <w:r w:rsidR="003C6C3F">
              <w:rPr>
                <w:noProof/>
                <w:webHidden/>
              </w:rPr>
              <w:fldChar w:fldCharType="separate"/>
            </w:r>
            <w:r w:rsidR="00A420BA">
              <w:rPr>
                <w:noProof/>
                <w:webHidden/>
              </w:rPr>
              <w:t>1</w:t>
            </w:r>
            <w:r w:rsidR="003C6C3F">
              <w:rPr>
                <w:noProof/>
                <w:webHidden/>
              </w:rPr>
              <w:fldChar w:fldCharType="end"/>
            </w:r>
          </w:hyperlink>
        </w:p>
        <w:p w14:paraId="488E280C" w14:textId="64262CC4" w:rsidR="003C6C3F" w:rsidRDefault="008A71C2">
          <w:pPr>
            <w:pStyle w:val="TOC2"/>
            <w:tabs>
              <w:tab w:val="left" w:pos="1080"/>
            </w:tabs>
            <w:rPr>
              <w:rFonts w:asciiTheme="minorHAnsi" w:eastAsiaTheme="minorEastAsia" w:hAnsiTheme="minorHAnsi" w:cstheme="minorBidi"/>
              <w:noProof/>
              <w:sz w:val="22"/>
              <w:szCs w:val="22"/>
            </w:rPr>
          </w:pPr>
          <w:hyperlink w:anchor="_Toc28031161" w:history="1">
            <w:r w:rsidR="003C6C3F" w:rsidRPr="00B900CE">
              <w:rPr>
                <w:rStyle w:val="Hyperlink"/>
                <w:rFonts w:ascii="Garamond" w:hAnsi="Garamond"/>
                <w:noProof/>
              </w:rPr>
              <w:t>1.1</w:t>
            </w:r>
            <w:r w:rsidR="003C6C3F">
              <w:rPr>
                <w:rFonts w:asciiTheme="minorHAnsi" w:eastAsiaTheme="minorEastAsia" w:hAnsiTheme="minorHAnsi" w:cstheme="minorBidi"/>
                <w:noProof/>
                <w:sz w:val="22"/>
                <w:szCs w:val="22"/>
              </w:rPr>
              <w:tab/>
            </w:r>
            <w:r w:rsidR="003C6C3F" w:rsidRPr="00B900CE">
              <w:rPr>
                <w:rStyle w:val="Hyperlink"/>
                <w:rFonts w:ascii="Garamond" w:hAnsi="Garamond"/>
                <w:noProof/>
              </w:rPr>
              <w:t>Aims</w:t>
            </w:r>
            <w:r w:rsidR="003C6C3F">
              <w:rPr>
                <w:noProof/>
                <w:webHidden/>
              </w:rPr>
              <w:tab/>
            </w:r>
            <w:r w:rsidR="003C6C3F">
              <w:rPr>
                <w:noProof/>
                <w:webHidden/>
              </w:rPr>
              <w:fldChar w:fldCharType="begin"/>
            </w:r>
            <w:r w:rsidR="003C6C3F">
              <w:rPr>
                <w:noProof/>
                <w:webHidden/>
              </w:rPr>
              <w:instrText xml:space="preserve"> PAGEREF _Toc28031161 \h </w:instrText>
            </w:r>
            <w:r w:rsidR="003C6C3F">
              <w:rPr>
                <w:noProof/>
                <w:webHidden/>
              </w:rPr>
            </w:r>
            <w:r w:rsidR="003C6C3F">
              <w:rPr>
                <w:noProof/>
                <w:webHidden/>
              </w:rPr>
              <w:fldChar w:fldCharType="separate"/>
            </w:r>
            <w:r w:rsidR="00A420BA">
              <w:rPr>
                <w:noProof/>
                <w:webHidden/>
              </w:rPr>
              <w:t>1</w:t>
            </w:r>
            <w:r w:rsidR="003C6C3F">
              <w:rPr>
                <w:noProof/>
                <w:webHidden/>
              </w:rPr>
              <w:fldChar w:fldCharType="end"/>
            </w:r>
          </w:hyperlink>
        </w:p>
        <w:p w14:paraId="10A32A28" w14:textId="6646767A" w:rsidR="003C6C3F" w:rsidRDefault="008A71C2">
          <w:pPr>
            <w:pStyle w:val="TOC2"/>
            <w:tabs>
              <w:tab w:val="left" w:pos="1080"/>
            </w:tabs>
            <w:rPr>
              <w:rFonts w:asciiTheme="minorHAnsi" w:eastAsiaTheme="minorEastAsia" w:hAnsiTheme="minorHAnsi" w:cstheme="minorBidi"/>
              <w:noProof/>
              <w:sz w:val="22"/>
              <w:szCs w:val="22"/>
            </w:rPr>
          </w:pPr>
          <w:hyperlink w:anchor="_Toc28031162" w:history="1">
            <w:r w:rsidR="003C6C3F" w:rsidRPr="00B900CE">
              <w:rPr>
                <w:rStyle w:val="Hyperlink"/>
                <w:rFonts w:ascii="Garamond" w:hAnsi="Garamond"/>
                <w:noProof/>
              </w:rPr>
              <w:t>1.2</w:t>
            </w:r>
            <w:r w:rsidR="003C6C3F">
              <w:rPr>
                <w:rFonts w:asciiTheme="minorHAnsi" w:eastAsiaTheme="minorEastAsia" w:hAnsiTheme="minorHAnsi" w:cstheme="minorBidi"/>
                <w:noProof/>
                <w:sz w:val="22"/>
                <w:szCs w:val="22"/>
              </w:rPr>
              <w:tab/>
            </w:r>
            <w:r w:rsidR="003C6C3F" w:rsidRPr="00B900CE">
              <w:rPr>
                <w:rStyle w:val="Hyperlink"/>
                <w:rFonts w:ascii="Garamond" w:hAnsi="Garamond"/>
                <w:noProof/>
              </w:rPr>
              <w:t>Objectives</w:t>
            </w:r>
            <w:r w:rsidR="003C6C3F">
              <w:rPr>
                <w:noProof/>
                <w:webHidden/>
              </w:rPr>
              <w:tab/>
            </w:r>
            <w:r w:rsidR="003C6C3F">
              <w:rPr>
                <w:noProof/>
                <w:webHidden/>
              </w:rPr>
              <w:fldChar w:fldCharType="begin"/>
            </w:r>
            <w:r w:rsidR="003C6C3F">
              <w:rPr>
                <w:noProof/>
                <w:webHidden/>
              </w:rPr>
              <w:instrText xml:space="preserve"> PAGEREF _Toc28031162 \h </w:instrText>
            </w:r>
            <w:r w:rsidR="003C6C3F">
              <w:rPr>
                <w:noProof/>
                <w:webHidden/>
              </w:rPr>
            </w:r>
            <w:r w:rsidR="003C6C3F">
              <w:rPr>
                <w:noProof/>
                <w:webHidden/>
              </w:rPr>
              <w:fldChar w:fldCharType="separate"/>
            </w:r>
            <w:r w:rsidR="00A420BA">
              <w:rPr>
                <w:noProof/>
                <w:webHidden/>
              </w:rPr>
              <w:t>1</w:t>
            </w:r>
            <w:r w:rsidR="003C6C3F">
              <w:rPr>
                <w:noProof/>
                <w:webHidden/>
              </w:rPr>
              <w:fldChar w:fldCharType="end"/>
            </w:r>
          </w:hyperlink>
        </w:p>
        <w:p w14:paraId="5E94F32E" w14:textId="75CFBDA9" w:rsidR="003C6C3F" w:rsidRDefault="008A71C2">
          <w:pPr>
            <w:pStyle w:val="TOC2"/>
            <w:tabs>
              <w:tab w:val="left" w:pos="1080"/>
            </w:tabs>
            <w:rPr>
              <w:rFonts w:asciiTheme="minorHAnsi" w:eastAsiaTheme="minorEastAsia" w:hAnsiTheme="minorHAnsi" w:cstheme="minorBidi"/>
              <w:noProof/>
              <w:sz w:val="22"/>
              <w:szCs w:val="22"/>
            </w:rPr>
          </w:pPr>
          <w:hyperlink w:anchor="_Toc28031163" w:history="1">
            <w:r w:rsidR="003C6C3F" w:rsidRPr="00B900CE">
              <w:rPr>
                <w:rStyle w:val="Hyperlink"/>
                <w:rFonts w:ascii="Garamond" w:hAnsi="Garamond"/>
                <w:noProof/>
              </w:rPr>
              <w:t>1.3</w:t>
            </w:r>
            <w:r w:rsidR="003C6C3F">
              <w:rPr>
                <w:rFonts w:asciiTheme="minorHAnsi" w:eastAsiaTheme="minorEastAsia" w:hAnsiTheme="minorHAnsi" w:cstheme="minorBidi"/>
                <w:noProof/>
                <w:sz w:val="22"/>
                <w:szCs w:val="22"/>
              </w:rPr>
              <w:tab/>
            </w:r>
            <w:r w:rsidR="003C6C3F" w:rsidRPr="00B900CE">
              <w:rPr>
                <w:rStyle w:val="Hyperlink"/>
                <w:rFonts w:ascii="Garamond" w:hAnsi="Garamond"/>
                <w:noProof/>
              </w:rPr>
              <w:t>Deliverables</w:t>
            </w:r>
            <w:r w:rsidR="003C6C3F">
              <w:rPr>
                <w:noProof/>
                <w:webHidden/>
              </w:rPr>
              <w:tab/>
            </w:r>
            <w:r w:rsidR="003C6C3F">
              <w:rPr>
                <w:noProof/>
                <w:webHidden/>
              </w:rPr>
              <w:fldChar w:fldCharType="begin"/>
            </w:r>
            <w:r w:rsidR="003C6C3F">
              <w:rPr>
                <w:noProof/>
                <w:webHidden/>
              </w:rPr>
              <w:instrText xml:space="preserve"> PAGEREF _Toc28031163 \h </w:instrText>
            </w:r>
            <w:r w:rsidR="003C6C3F">
              <w:rPr>
                <w:noProof/>
                <w:webHidden/>
              </w:rPr>
            </w:r>
            <w:r w:rsidR="003C6C3F">
              <w:rPr>
                <w:noProof/>
                <w:webHidden/>
              </w:rPr>
              <w:fldChar w:fldCharType="separate"/>
            </w:r>
            <w:r w:rsidR="00A420BA">
              <w:rPr>
                <w:noProof/>
                <w:webHidden/>
              </w:rPr>
              <w:t>2</w:t>
            </w:r>
            <w:r w:rsidR="003C6C3F">
              <w:rPr>
                <w:noProof/>
                <w:webHidden/>
              </w:rPr>
              <w:fldChar w:fldCharType="end"/>
            </w:r>
          </w:hyperlink>
        </w:p>
        <w:p w14:paraId="134223D3" w14:textId="086E1DB2" w:rsidR="003C6C3F" w:rsidRDefault="008A71C2">
          <w:pPr>
            <w:pStyle w:val="TOC2"/>
            <w:tabs>
              <w:tab w:val="left" w:pos="1080"/>
            </w:tabs>
            <w:rPr>
              <w:rFonts w:asciiTheme="minorHAnsi" w:eastAsiaTheme="minorEastAsia" w:hAnsiTheme="minorHAnsi" w:cstheme="minorBidi"/>
              <w:noProof/>
              <w:sz w:val="22"/>
              <w:szCs w:val="22"/>
            </w:rPr>
          </w:pPr>
          <w:hyperlink w:anchor="_Toc28031164" w:history="1">
            <w:r w:rsidR="003C6C3F" w:rsidRPr="00B900CE">
              <w:rPr>
                <w:rStyle w:val="Hyperlink"/>
                <w:rFonts w:ascii="Garamond" w:hAnsi="Garamond"/>
                <w:noProof/>
              </w:rPr>
              <w:t>1.4</w:t>
            </w:r>
            <w:r w:rsidR="003C6C3F">
              <w:rPr>
                <w:rFonts w:asciiTheme="minorHAnsi" w:eastAsiaTheme="minorEastAsia" w:hAnsiTheme="minorHAnsi" w:cstheme="minorBidi"/>
                <w:noProof/>
                <w:sz w:val="22"/>
                <w:szCs w:val="22"/>
              </w:rPr>
              <w:tab/>
            </w:r>
            <w:r w:rsidR="003C6C3F" w:rsidRPr="00B900CE">
              <w:rPr>
                <w:rStyle w:val="Hyperlink"/>
                <w:rFonts w:ascii="Garamond" w:hAnsi="Garamond"/>
                <w:noProof/>
              </w:rPr>
              <w:t>Initial Plan</w:t>
            </w:r>
            <w:r w:rsidR="003C6C3F">
              <w:rPr>
                <w:noProof/>
                <w:webHidden/>
              </w:rPr>
              <w:tab/>
            </w:r>
            <w:r w:rsidR="003C6C3F">
              <w:rPr>
                <w:noProof/>
                <w:webHidden/>
              </w:rPr>
              <w:fldChar w:fldCharType="begin"/>
            </w:r>
            <w:r w:rsidR="003C6C3F">
              <w:rPr>
                <w:noProof/>
                <w:webHidden/>
              </w:rPr>
              <w:instrText xml:space="preserve"> PAGEREF _Toc28031164 \h </w:instrText>
            </w:r>
            <w:r w:rsidR="003C6C3F">
              <w:rPr>
                <w:noProof/>
                <w:webHidden/>
              </w:rPr>
            </w:r>
            <w:r w:rsidR="003C6C3F">
              <w:rPr>
                <w:noProof/>
                <w:webHidden/>
              </w:rPr>
              <w:fldChar w:fldCharType="separate"/>
            </w:r>
            <w:r w:rsidR="00A420BA">
              <w:rPr>
                <w:noProof/>
                <w:webHidden/>
              </w:rPr>
              <w:t>2</w:t>
            </w:r>
            <w:r w:rsidR="003C6C3F">
              <w:rPr>
                <w:noProof/>
                <w:webHidden/>
              </w:rPr>
              <w:fldChar w:fldCharType="end"/>
            </w:r>
          </w:hyperlink>
        </w:p>
        <w:p w14:paraId="6B650FA5" w14:textId="5FED9FAF" w:rsidR="003C6C3F" w:rsidRDefault="008A71C2">
          <w:pPr>
            <w:pStyle w:val="TOC2"/>
            <w:rPr>
              <w:rFonts w:asciiTheme="minorHAnsi" w:eastAsiaTheme="minorEastAsia" w:hAnsiTheme="minorHAnsi" w:cstheme="minorBidi"/>
              <w:noProof/>
              <w:sz w:val="22"/>
              <w:szCs w:val="22"/>
            </w:rPr>
          </w:pPr>
          <w:hyperlink w:anchor="_Toc28031165" w:history="1">
            <w:r w:rsidR="003C6C3F" w:rsidRPr="00B900CE">
              <w:rPr>
                <w:rStyle w:val="Hyperlink"/>
                <w:rFonts w:ascii="Garamond" w:hAnsi="Garamond"/>
                <w:noProof/>
              </w:rPr>
              <w:t>1.5 Risk Mitigation</w:t>
            </w:r>
            <w:r w:rsidR="003C6C3F">
              <w:rPr>
                <w:noProof/>
                <w:webHidden/>
              </w:rPr>
              <w:tab/>
            </w:r>
            <w:r w:rsidR="003C6C3F">
              <w:rPr>
                <w:noProof/>
                <w:webHidden/>
              </w:rPr>
              <w:fldChar w:fldCharType="begin"/>
            </w:r>
            <w:r w:rsidR="003C6C3F">
              <w:rPr>
                <w:noProof/>
                <w:webHidden/>
              </w:rPr>
              <w:instrText xml:space="preserve"> PAGEREF _Toc28031165 \h </w:instrText>
            </w:r>
            <w:r w:rsidR="003C6C3F">
              <w:rPr>
                <w:noProof/>
                <w:webHidden/>
              </w:rPr>
            </w:r>
            <w:r w:rsidR="003C6C3F">
              <w:rPr>
                <w:noProof/>
                <w:webHidden/>
              </w:rPr>
              <w:fldChar w:fldCharType="separate"/>
            </w:r>
            <w:r w:rsidR="00A420BA">
              <w:rPr>
                <w:noProof/>
                <w:webHidden/>
              </w:rPr>
              <w:t>4</w:t>
            </w:r>
            <w:r w:rsidR="003C6C3F">
              <w:rPr>
                <w:noProof/>
                <w:webHidden/>
              </w:rPr>
              <w:fldChar w:fldCharType="end"/>
            </w:r>
          </w:hyperlink>
        </w:p>
        <w:p w14:paraId="1F161D69" w14:textId="29FAE54E" w:rsidR="003C6C3F" w:rsidRDefault="008A71C2">
          <w:pPr>
            <w:pStyle w:val="TOC1"/>
            <w:rPr>
              <w:rFonts w:asciiTheme="minorHAnsi" w:eastAsiaTheme="minorEastAsia" w:hAnsiTheme="minorHAnsi" w:cstheme="minorBidi"/>
              <w:b w:val="0"/>
              <w:noProof/>
              <w:sz w:val="22"/>
              <w:szCs w:val="22"/>
            </w:rPr>
          </w:pPr>
          <w:hyperlink w:anchor="_Toc28031166" w:history="1">
            <w:r w:rsidR="003C6C3F" w:rsidRPr="00B900CE">
              <w:rPr>
                <w:rStyle w:val="Hyperlink"/>
                <w:rFonts w:ascii="Garamond" w:hAnsi="Garamond"/>
                <w:noProof/>
              </w:rPr>
              <w:t>Chapter 2 - Background Research</w:t>
            </w:r>
            <w:r w:rsidR="003C6C3F">
              <w:rPr>
                <w:noProof/>
                <w:webHidden/>
              </w:rPr>
              <w:tab/>
            </w:r>
            <w:r w:rsidR="003C6C3F">
              <w:rPr>
                <w:noProof/>
                <w:webHidden/>
              </w:rPr>
              <w:fldChar w:fldCharType="begin"/>
            </w:r>
            <w:r w:rsidR="003C6C3F">
              <w:rPr>
                <w:noProof/>
                <w:webHidden/>
              </w:rPr>
              <w:instrText xml:space="preserve"> PAGEREF _Toc28031166 \h </w:instrText>
            </w:r>
            <w:r w:rsidR="003C6C3F">
              <w:rPr>
                <w:noProof/>
                <w:webHidden/>
              </w:rPr>
            </w:r>
            <w:r w:rsidR="003C6C3F">
              <w:rPr>
                <w:noProof/>
                <w:webHidden/>
              </w:rPr>
              <w:fldChar w:fldCharType="separate"/>
            </w:r>
            <w:r w:rsidR="00A420BA">
              <w:rPr>
                <w:noProof/>
                <w:webHidden/>
              </w:rPr>
              <w:t>5</w:t>
            </w:r>
            <w:r w:rsidR="003C6C3F">
              <w:rPr>
                <w:noProof/>
                <w:webHidden/>
              </w:rPr>
              <w:fldChar w:fldCharType="end"/>
            </w:r>
          </w:hyperlink>
        </w:p>
        <w:p w14:paraId="2E731159" w14:textId="21E1F208" w:rsidR="003C6C3F" w:rsidRDefault="008A71C2">
          <w:pPr>
            <w:pStyle w:val="TOC2"/>
            <w:rPr>
              <w:rFonts w:asciiTheme="minorHAnsi" w:eastAsiaTheme="minorEastAsia" w:hAnsiTheme="minorHAnsi" w:cstheme="minorBidi"/>
              <w:noProof/>
              <w:sz w:val="22"/>
              <w:szCs w:val="22"/>
            </w:rPr>
          </w:pPr>
          <w:hyperlink w:anchor="_Toc28031167" w:history="1">
            <w:r w:rsidR="003C6C3F" w:rsidRPr="00B900CE">
              <w:rPr>
                <w:rStyle w:val="Hyperlink"/>
                <w:rFonts w:ascii="Garamond" w:hAnsi="Garamond"/>
                <w:noProof/>
              </w:rPr>
              <w:t>2.1 Crowd Simulation</w:t>
            </w:r>
            <w:r w:rsidR="003C6C3F">
              <w:rPr>
                <w:noProof/>
                <w:webHidden/>
              </w:rPr>
              <w:tab/>
            </w:r>
            <w:r w:rsidR="003C6C3F">
              <w:rPr>
                <w:noProof/>
                <w:webHidden/>
              </w:rPr>
              <w:fldChar w:fldCharType="begin"/>
            </w:r>
            <w:r w:rsidR="003C6C3F">
              <w:rPr>
                <w:noProof/>
                <w:webHidden/>
              </w:rPr>
              <w:instrText xml:space="preserve"> PAGEREF _Toc28031167 \h </w:instrText>
            </w:r>
            <w:r w:rsidR="003C6C3F">
              <w:rPr>
                <w:noProof/>
                <w:webHidden/>
              </w:rPr>
            </w:r>
            <w:r w:rsidR="003C6C3F">
              <w:rPr>
                <w:noProof/>
                <w:webHidden/>
              </w:rPr>
              <w:fldChar w:fldCharType="separate"/>
            </w:r>
            <w:r w:rsidR="00A420BA">
              <w:rPr>
                <w:noProof/>
                <w:webHidden/>
              </w:rPr>
              <w:t>5</w:t>
            </w:r>
            <w:r w:rsidR="003C6C3F">
              <w:rPr>
                <w:noProof/>
                <w:webHidden/>
              </w:rPr>
              <w:fldChar w:fldCharType="end"/>
            </w:r>
          </w:hyperlink>
        </w:p>
        <w:p w14:paraId="0F6D52C2" w14:textId="7BD7FDAB" w:rsidR="003C6C3F" w:rsidRDefault="008A71C2">
          <w:pPr>
            <w:pStyle w:val="TOC3"/>
            <w:rPr>
              <w:rFonts w:asciiTheme="minorHAnsi" w:eastAsiaTheme="minorEastAsia" w:hAnsiTheme="minorHAnsi" w:cstheme="minorBidi"/>
              <w:noProof/>
              <w:sz w:val="22"/>
              <w:szCs w:val="22"/>
            </w:rPr>
          </w:pPr>
          <w:hyperlink w:anchor="_Toc28031168" w:history="1">
            <w:r w:rsidR="003C6C3F" w:rsidRPr="00B900CE">
              <w:rPr>
                <w:rStyle w:val="Hyperlink"/>
                <w:rFonts w:ascii="Garamond" w:hAnsi="Garamond"/>
                <w:noProof/>
              </w:rPr>
              <w:t>2.1.2 Menge</w:t>
            </w:r>
            <w:r w:rsidR="003C6C3F">
              <w:rPr>
                <w:noProof/>
                <w:webHidden/>
              </w:rPr>
              <w:tab/>
            </w:r>
            <w:r w:rsidR="003C6C3F">
              <w:rPr>
                <w:noProof/>
                <w:webHidden/>
              </w:rPr>
              <w:fldChar w:fldCharType="begin"/>
            </w:r>
            <w:r w:rsidR="003C6C3F">
              <w:rPr>
                <w:noProof/>
                <w:webHidden/>
              </w:rPr>
              <w:instrText xml:space="preserve"> PAGEREF _Toc28031168 \h </w:instrText>
            </w:r>
            <w:r w:rsidR="003C6C3F">
              <w:rPr>
                <w:noProof/>
                <w:webHidden/>
              </w:rPr>
            </w:r>
            <w:r w:rsidR="003C6C3F">
              <w:rPr>
                <w:noProof/>
                <w:webHidden/>
              </w:rPr>
              <w:fldChar w:fldCharType="separate"/>
            </w:r>
            <w:r w:rsidR="00A420BA">
              <w:rPr>
                <w:noProof/>
                <w:webHidden/>
              </w:rPr>
              <w:t>5</w:t>
            </w:r>
            <w:r w:rsidR="003C6C3F">
              <w:rPr>
                <w:noProof/>
                <w:webHidden/>
              </w:rPr>
              <w:fldChar w:fldCharType="end"/>
            </w:r>
          </w:hyperlink>
        </w:p>
        <w:p w14:paraId="700CA4A1" w14:textId="29FDBE5E" w:rsidR="003C6C3F" w:rsidRDefault="008A71C2">
          <w:pPr>
            <w:pStyle w:val="TOC2"/>
            <w:rPr>
              <w:rFonts w:asciiTheme="minorHAnsi" w:eastAsiaTheme="minorEastAsia" w:hAnsiTheme="minorHAnsi" w:cstheme="minorBidi"/>
              <w:noProof/>
              <w:sz w:val="22"/>
              <w:szCs w:val="22"/>
            </w:rPr>
          </w:pPr>
          <w:hyperlink w:anchor="_Toc28031169" w:history="1">
            <w:r w:rsidR="003C6C3F" w:rsidRPr="00B900CE">
              <w:rPr>
                <w:rStyle w:val="Hyperlink"/>
                <w:rFonts w:ascii="Garamond" w:hAnsi="Garamond"/>
                <w:noProof/>
              </w:rPr>
              <w:t>2.1.3 Crowd Simulation Paradigm</w:t>
            </w:r>
            <w:r w:rsidR="003C6C3F">
              <w:rPr>
                <w:noProof/>
                <w:webHidden/>
              </w:rPr>
              <w:tab/>
            </w:r>
            <w:r w:rsidR="003C6C3F">
              <w:rPr>
                <w:noProof/>
                <w:webHidden/>
              </w:rPr>
              <w:fldChar w:fldCharType="begin"/>
            </w:r>
            <w:r w:rsidR="003C6C3F">
              <w:rPr>
                <w:noProof/>
                <w:webHidden/>
              </w:rPr>
              <w:instrText xml:space="preserve"> PAGEREF _Toc28031169 \h </w:instrText>
            </w:r>
            <w:r w:rsidR="003C6C3F">
              <w:rPr>
                <w:noProof/>
                <w:webHidden/>
              </w:rPr>
            </w:r>
            <w:r w:rsidR="003C6C3F">
              <w:rPr>
                <w:noProof/>
                <w:webHidden/>
              </w:rPr>
              <w:fldChar w:fldCharType="separate"/>
            </w:r>
            <w:r w:rsidR="00A420BA">
              <w:rPr>
                <w:noProof/>
                <w:webHidden/>
              </w:rPr>
              <w:t>5</w:t>
            </w:r>
            <w:r w:rsidR="003C6C3F">
              <w:rPr>
                <w:noProof/>
                <w:webHidden/>
              </w:rPr>
              <w:fldChar w:fldCharType="end"/>
            </w:r>
          </w:hyperlink>
        </w:p>
        <w:p w14:paraId="3014B19F" w14:textId="7DABD97E" w:rsidR="003C6C3F" w:rsidRDefault="008A71C2">
          <w:pPr>
            <w:pStyle w:val="TOC3"/>
            <w:rPr>
              <w:rFonts w:asciiTheme="minorHAnsi" w:eastAsiaTheme="minorEastAsia" w:hAnsiTheme="minorHAnsi" w:cstheme="minorBidi"/>
              <w:noProof/>
              <w:sz w:val="22"/>
              <w:szCs w:val="22"/>
            </w:rPr>
          </w:pPr>
          <w:hyperlink w:anchor="_Toc28031170" w:history="1">
            <w:r w:rsidR="003C6C3F" w:rsidRPr="00B900CE">
              <w:rPr>
                <w:rStyle w:val="Hyperlink"/>
                <w:rFonts w:ascii="Garamond" w:hAnsi="Garamond"/>
                <w:noProof/>
              </w:rPr>
              <w:t>2.1.4 Scoring the Layouts</w:t>
            </w:r>
            <w:r w:rsidR="003C6C3F">
              <w:rPr>
                <w:noProof/>
                <w:webHidden/>
              </w:rPr>
              <w:tab/>
            </w:r>
            <w:r w:rsidR="003C6C3F">
              <w:rPr>
                <w:noProof/>
                <w:webHidden/>
              </w:rPr>
              <w:fldChar w:fldCharType="begin"/>
            </w:r>
            <w:r w:rsidR="003C6C3F">
              <w:rPr>
                <w:noProof/>
                <w:webHidden/>
              </w:rPr>
              <w:instrText xml:space="preserve"> PAGEREF _Toc28031170 \h </w:instrText>
            </w:r>
            <w:r w:rsidR="003C6C3F">
              <w:rPr>
                <w:noProof/>
                <w:webHidden/>
              </w:rPr>
            </w:r>
            <w:r w:rsidR="003C6C3F">
              <w:rPr>
                <w:noProof/>
                <w:webHidden/>
              </w:rPr>
              <w:fldChar w:fldCharType="separate"/>
            </w:r>
            <w:r w:rsidR="00A420BA">
              <w:rPr>
                <w:noProof/>
                <w:webHidden/>
              </w:rPr>
              <w:t>6</w:t>
            </w:r>
            <w:r w:rsidR="003C6C3F">
              <w:rPr>
                <w:noProof/>
                <w:webHidden/>
              </w:rPr>
              <w:fldChar w:fldCharType="end"/>
            </w:r>
          </w:hyperlink>
        </w:p>
        <w:p w14:paraId="24EEE16D" w14:textId="20EB2231" w:rsidR="003C6C3F" w:rsidRDefault="008A71C2">
          <w:pPr>
            <w:pStyle w:val="TOC2"/>
            <w:rPr>
              <w:rFonts w:asciiTheme="minorHAnsi" w:eastAsiaTheme="minorEastAsia" w:hAnsiTheme="minorHAnsi" w:cstheme="minorBidi"/>
              <w:noProof/>
              <w:sz w:val="22"/>
              <w:szCs w:val="22"/>
            </w:rPr>
          </w:pPr>
          <w:hyperlink w:anchor="_Toc28031171" w:history="1">
            <w:r w:rsidR="003C6C3F" w:rsidRPr="00B900CE">
              <w:rPr>
                <w:rStyle w:val="Hyperlink"/>
                <w:rFonts w:ascii="Garamond" w:hAnsi="Garamond"/>
                <w:noProof/>
              </w:rPr>
              <w:t>2.2 Automatically Changing the Layouts</w:t>
            </w:r>
            <w:r w:rsidR="003C6C3F">
              <w:rPr>
                <w:noProof/>
                <w:webHidden/>
              </w:rPr>
              <w:tab/>
            </w:r>
            <w:r w:rsidR="003C6C3F">
              <w:rPr>
                <w:noProof/>
                <w:webHidden/>
              </w:rPr>
              <w:fldChar w:fldCharType="begin"/>
            </w:r>
            <w:r w:rsidR="003C6C3F">
              <w:rPr>
                <w:noProof/>
                <w:webHidden/>
              </w:rPr>
              <w:instrText xml:space="preserve"> PAGEREF _Toc28031171 \h </w:instrText>
            </w:r>
            <w:r w:rsidR="003C6C3F">
              <w:rPr>
                <w:noProof/>
                <w:webHidden/>
              </w:rPr>
            </w:r>
            <w:r w:rsidR="003C6C3F">
              <w:rPr>
                <w:noProof/>
                <w:webHidden/>
              </w:rPr>
              <w:fldChar w:fldCharType="separate"/>
            </w:r>
            <w:r w:rsidR="00A420BA">
              <w:rPr>
                <w:noProof/>
                <w:webHidden/>
              </w:rPr>
              <w:t>6</w:t>
            </w:r>
            <w:r w:rsidR="003C6C3F">
              <w:rPr>
                <w:noProof/>
                <w:webHidden/>
              </w:rPr>
              <w:fldChar w:fldCharType="end"/>
            </w:r>
          </w:hyperlink>
        </w:p>
        <w:p w14:paraId="7B4AE311" w14:textId="3B0F3713" w:rsidR="003C6C3F" w:rsidRDefault="008A71C2">
          <w:pPr>
            <w:pStyle w:val="TOC2"/>
            <w:rPr>
              <w:rFonts w:asciiTheme="minorHAnsi" w:eastAsiaTheme="minorEastAsia" w:hAnsiTheme="minorHAnsi" w:cstheme="minorBidi"/>
              <w:noProof/>
              <w:sz w:val="22"/>
              <w:szCs w:val="22"/>
            </w:rPr>
          </w:pPr>
          <w:hyperlink w:anchor="_Toc28031172" w:history="1">
            <w:r w:rsidR="003C6C3F" w:rsidRPr="00B900CE">
              <w:rPr>
                <w:rStyle w:val="Hyperlink"/>
                <w:rFonts w:ascii="Garamond" w:hAnsi="Garamond"/>
                <w:noProof/>
              </w:rPr>
              <w:t>2.2.1 Generative Adversarial Networks</w:t>
            </w:r>
            <w:r w:rsidR="003C6C3F">
              <w:rPr>
                <w:noProof/>
                <w:webHidden/>
              </w:rPr>
              <w:tab/>
            </w:r>
            <w:r w:rsidR="003C6C3F">
              <w:rPr>
                <w:noProof/>
                <w:webHidden/>
              </w:rPr>
              <w:fldChar w:fldCharType="begin"/>
            </w:r>
            <w:r w:rsidR="003C6C3F">
              <w:rPr>
                <w:noProof/>
                <w:webHidden/>
              </w:rPr>
              <w:instrText xml:space="preserve"> PAGEREF _Toc28031172 \h </w:instrText>
            </w:r>
            <w:r w:rsidR="003C6C3F">
              <w:rPr>
                <w:noProof/>
                <w:webHidden/>
              </w:rPr>
            </w:r>
            <w:r w:rsidR="003C6C3F">
              <w:rPr>
                <w:noProof/>
                <w:webHidden/>
              </w:rPr>
              <w:fldChar w:fldCharType="separate"/>
            </w:r>
            <w:r w:rsidR="00A420BA">
              <w:rPr>
                <w:noProof/>
                <w:webHidden/>
              </w:rPr>
              <w:t>7</w:t>
            </w:r>
            <w:r w:rsidR="003C6C3F">
              <w:rPr>
                <w:noProof/>
                <w:webHidden/>
              </w:rPr>
              <w:fldChar w:fldCharType="end"/>
            </w:r>
          </w:hyperlink>
        </w:p>
        <w:p w14:paraId="02F60687" w14:textId="6906D5FC" w:rsidR="003C6C3F" w:rsidRDefault="008A71C2">
          <w:pPr>
            <w:pStyle w:val="TOC1"/>
            <w:rPr>
              <w:rFonts w:asciiTheme="minorHAnsi" w:eastAsiaTheme="minorEastAsia" w:hAnsiTheme="minorHAnsi" w:cstheme="minorBidi"/>
              <w:b w:val="0"/>
              <w:noProof/>
              <w:sz w:val="22"/>
              <w:szCs w:val="22"/>
            </w:rPr>
          </w:pPr>
          <w:hyperlink w:anchor="_Toc28031173" w:history="1">
            <w:r w:rsidR="003C6C3F" w:rsidRPr="00B900CE">
              <w:rPr>
                <w:rStyle w:val="Hyperlink"/>
                <w:rFonts w:ascii="Garamond" w:hAnsi="Garamond"/>
                <w:noProof/>
              </w:rPr>
              <w:t>Chapter 3 - Ethics</w:t>
            </w:r>
            <w:r w:rsidR="003C6C3F">
              <w:rPr>
                <w:noProof/>
                <w:webHidden/>
              </w:rPr>
              <w:tab/>
            </w:r>
            <w:r w:rsidR="003C6C3F">
              <w:rPr>
                <w:noProof/>
                <w:webHidden/>
              </w:rPr>
              <w:fldChar w:fldCharType="begin"/>
            </w:r>
            <w:r w:rsidR="003C6C3F">
              <w:rPr>
                <w:noProof/>
                <w:webHidden/>
              </w:rPr>
              <w:instrText xml:space="preserve"> PAGEREF _Toc28031173 \h </w:instrText>
            </w:r>
            <w:r w:rsidR="003C6C3F">
              <w:rPr>
                <w:noProof/>
                <w:webHidden/>
              </w:rPr>
            </w:r>
            <w:r w:rsidR="003C6C3F">
              <w:rPr>
                <w:noProof/>
                <w:webHidden/>
              </w:rPr>
              <w:fldChar w:fldCharType="separate"/>
            </w:r>
            <w:r w:rsidR="00A420BA">
              <w:rPr>
                <w:noProof/>
                <w:webHidden/>
              </w:rPr>
              <w:t>8</w:t>
            </w:r>
            <w:r w:rsidR="003C6C3F">
              <w:rPr>
                <w:noProof/>
                <w:webHidden/>
              </w:rPr>
              <w:fldChar w:fldCharType="end"/>
            </w:r>
          </w:hyperlink>
        </w:p>
        <w:p w14:paraId="33652C8E" w14:textId="6FE045CD" w:rsidR="003C6C3F" w:rsidRDefault="008A71C2">
          <w:pPr>
            <w:pStyle w:val="TOC1"/>
            <w:rPr>
              <w:rFonts w:asciiTheme="minorHAnsi" w:eastAsiaTheme="minorEastAsia" w:hAnsiTheme="minorHAnsi" w:cstheme="minorBidi"/>
              <w:b w:val="0"/>
              <w:noProof/>
              <w:sz w:val="22"/>
              <w:szCs w:val="22"/>
            </w:rPr>
          </w:pPr>
          <w:hyperlink w:anchor="_Toc28031174" w:history="1">
            <w:r w:rsidR="003C6C3F" w:rsidRPr="00B900CE">
              <w:rPr>
                <w:rStyle w:val="Hyperlink"/>
                <w:rFonts w:ascii="Garamond" w:hAnsi="Garamond"/>
                <w:noProof/>
              </w:rPr>
              <w:t>List of References</w:t>
            </w:r>
            <w:r w:rsidR="003C6C3F">
              <w:rPr>
                <w:noProof/>
                <w:webHidden/>
              </w:rPr>
              <w:tab/>
            </w:r>
            <w:r w:rsidR="003C6C3F">
              <w:rPr>
                <w:noProof/>
                <w:webHidden/>
              </w:rPr>
              <w:fldChar w:fldCharType="begin"/>
            </w:r>
            <w:r w:rsidR="003C6C3F">
              <w:rPr>
                <w:noProof/>
                <w:webHidden/>
              </w:rPr>
              <w:instrText xml:space="preserve"> PAGEREF _Toc28031174 \h </w:instrText>
            </w:r>
            <w:r w:rsidR="003C6C3F">
              <w:rPr>
                <w:noProof/>
                <w:webHidden/>
              </w:rPr>
            </w:r>
            <w:r w:rsidR="003C6C3F">
              <w:rPr>
                <w:noProof/>
                <w:webHidden/>
              </w:rPr>
              <w:fldChar w:fldCharType="separate"/>
            </w:r>
            <w:r w:rsidR="00A420BA">
              <w:rPr>
                <w:noProof/>
                <w:webHidden/>
              </w:rPr>
              <w:t>9</w:t>
            </w:r>
            <w:r w:rsidR="003C6C3F">
              <w:rPr>
                <w:noProof/>
                <w:webHidden/>
              </w:rPr>
              <w:fldChar w:fldCharType="end"/>
            </w:r>
          </w:hyperlink>
        </w:p>
        <w:p w14:paraId="0218426F" w14:textId="71E7F3ED" w:rsidR="00F13889" w:rsidRPr="003C6C3F" w:rsidRDefault="00F13889">
          <w:pPr>
            <w:rPr>
              <w:rFonts w:ascii="Garamond" w:hAnsi="Garamond"/>
            </w:rPr>
          </w:pPr>
          <w:r w:rsidRPr="003C6C3F">
            <w:rPr>
              <w:rFonts w:ascii="Garamond" w:hAnsi="Garamond"/>
            </w:rPr>
            <w:fldChar w:fldCharType="end"/>
          </w:r>
        </w:p>
      </w:sdtContent>
    </w:sdt>
    <w:p w14:paraId="549133B4" w14:textId="77777777" w:rsidR="00F13889" w:rsidRPr="003C6C3F" w:rsidRDefault="00F13889" w:rsidP="000C2451">
      <w:pPr>
        <w:pStyle w:val="TOC1"/>
        <w:ind w:firstLine="0"/>
        <w:rPr>
          <w:rFonts w:ascii="Garamond" w:eastAsiaTheme="minorEastAsia" w:hAnsi="Garamond" w:cstheme="minorBidi"/>
          <w:b w:val="0"/>
          <w:noProof/>
          <w:sz w:val="22"/>
          <w:szCs w:val="22"/>
        </w:rPr>
      </w:pPr>
    </w:p>
    <w:p w14:paraId="004C6BA1" w14:textId="77777777" w:rsidR="00687AEF" w:rsidRPr="003C6C3F" w:rsidRDefault="00687AEF" w:rsidP="000C2451">
      <w:pPr>
        <w:ind w:firstLine="0"/>
        <w:rPr>
          <w:rFonts w:ascii="Garamond" w:hAnsi="Garamond"/>
          <w:sz w:val="22"/>
          <w:szCs w:val="22"/>
        </w:rPr>
      </w:pPr>
    </w:p>
    <w:p w14:paraId="6B705911" w14:textId="77777777" w:rsidR="00687AEF" w:rsidRPr="003C6C3F" w:rsidRDefault="00687AEF" w:rsidP="000C2451">
      <w:pPr>
        <w:ind w:firstLine="0"/>
        <w:rPr>
          <w:rFonts w:ascii="Garamond" w:hAnsi="Garamond"/>
        </w:rPr>
        <w:sectPr w:rsidR="00687AEF" w:rsidRPr="003C6C3F" w:rsidSect="00E378D3">
          <w:headerReference w:type="default" r:id="rId9"/>
          <w:footnotePr>
            <w:numRestart w:val="eachSect"/>
          </w:footnotePr>
          <w:type w:val="continuous"/>
          <w:pgSz w:w="11894" w:h="16834"/>
          <w:pgMar w:top="1440" w:right="1440" w:bottom="1440" w:left="1440" w:header="720" w:footer="720" w:gutter="0"/>
          <w:pgNumType w:fmt="lowerRoman" w:start="1"/>
          <w:cols w:space="720"/>
          <w:titlePg/>
          <w:docGrid w:linePitch="326"/>
        </w:sectPr>
      </w:pPr>
    </w:p>
    <w:p w14:paraId="1BFB94EA" w14:textId="51FF0A9B" w:rsidR="00C63EEC" w:rsidRPr="003C6C3F" w:rsidRDefault="00C63EEC" w:rsidP="000C2451">
      <w:pPr>
        <w:pStyle w:val="Heading1"/>
        <w:ind w:left="432" w:firstLine="0"/>
        <w:jc w:val="left"/>
        <w:rPr>
          <w:rFonts w:ascii="Garamond" w:hAnsi="Garamond"/>
        </w:rPr>
      </w:pPr>
      <w:bookmarkStart w:id="2" w:name="_Toc28031160"/>
      <w:r w:rsidRPr="003C6C3F">
        <w:rPr>
          <w:rFonts w:ascii="Garamond" w:hAnsi="Garamond"/>
        </w:rPr>
        <w:lastRenderedPageBreak/>
        <w:t>Chapter 1</w:t>
      </w:r>
      <w:r w:rsidR="005819CD" w:rsidRPr="003C6C3F">
        <w:rPr>
          <w:rFonts w:ascii="Garamond" w:hAnsi="Garamond"/>
        </w:rPr>
        <w:t xml:space="preserve"> -</w:t>
      </w:r>
      <w:r w:rsidRPr="003C6C3F">
        <w:rPr>
          <w:rFonts w:ascii="Garamond" w:hAnsi="Garamond"/>
        </w:rPr>
        <w:t xml:space="preserve"> Introduction</w:t>
      </w:r>
      <w:bookmarkEnd w:id="2"/>
    </w:p>
    <w:p w14:paraId="2A1F2E0C" w14:textId="577CF9F6" w:rsidR="000C2451" w:rsidRPr="003C6C3F" w:rsidRDefault="00D97D6D" w:rsidP="00194B20">
      <w:pPr>
        <w:pStyle w:val="Textnoindent"/>
      </w:pPr>
      <w:r>
        <w:t>The flow rate of people</w:t>
      </w:r>
      <w:r w:rsidR="005E4B2F" w:rsidRPr="003C6C3F">
        <w:t xml:space="preserve"> is a</w:t>
      </w:r>
      <w:r>
        <w:t>n important factor</w:t>
      </w:r>
      <w:r w:rsidR="005E4B2F" w:rsidRPr="003C6C3F">
        <w:t xml:space="preserve"> when architects </w:t>
      </w:r>
      <w:r w:rsidR="007B0A44" w:rsidRPr="003C6C3F">
        <w:t xml:space="preserve">and others design </w:t>
      </w:r>
      <w:r w:rsidR="007C2607" w:rsidRPr="003C6C3F">
        <w:t xml:space="preserve">a </w:t>
      </w:r>
      <w:r>
        <w:t>street layout</w:t>
      </w:r>
      <w:r w:rsidR="00C55DC3">
        <w:t>, and s</w:t>
      </w:r>
      <w:r w:rsidR="007B0A44" w:rsidRPr="003C6C3F">
        <w:t>erious thought</w:t>
      </w:r>
      <w:r w:rsidR="000C2451" w:rsidRPr="003C6C3F">
        <w:t xml:space="preserve"> </w:t>
      </w:r>
      <w:r w:rsidR="007B0A44" w:rsidRPr="003C6C3F">
        <w:t xml:space="preserve">needs to be put into </w:t>
      </w:r>
      <w:r>
        <w:t>the positions of things such as benches and display booths</w:t>
      </w:r>
      <w:r w:rsidR="007B0A44" w:rsidRPr="003C6C3F">
        <w:t>. Crowd simulation software provides insights as to how a group of people may move in certain environments and situations</w:t>
      </w:r>
      <w:r w:rsidR="005E4B2F" w:rsidRPr="003C6C3F">
        <w:t xml:space="preserve"> </w:t>
      </w:r>
      <w:r w:rsidR="007B0A44" w:rsidRPr="003C6C3F">
        <w:t>– such as in the event of emergency.</w:t>
      </w:r>
      <w:r w:rsidR="005F7D59" w:rsidRPr="003C6C3F">
        <w:t xml:space="preserve"> Due to the importance of </w:t>
      </w:r>
      <w:r w:rsidR="00CD7B35" w:rsidRPr="003C6C3F">
        <w:t>safety in design, crowd simulation is among the most prominent techniques for doing so</w:t>
      </w:r>
      <w:r w:rsidR="000C2451" w:rsidRPr="003C6C3F">
        <w:t xml:space="preserve"> [1]. </w:t>
      </w:r>
    </w:p>
    <w:p w14:paraId="39C8B6F7" w14:textId="2E6E1C99" w:rsidR="00BE2E1E" w:rsidRDefault="005526B0" w:rsidP="000C2451">
      <w:pPr>
        <w:pStyle w:val="Heading2"/>
        <w:numPr>
          <w:ilvl w:val="1"/>
          <w:numId w:val="22"/>
        </w:numPr>
        <w:ind w:firstLine="0"/>
        <w:rPr>
          <w:rFonts w:ascii="Garamond" w:hAnsi="Garamond"/>
        </w:rPr>
      </w:pPr>
      <w:r w:rsidRPr="003C6C3F">
        <w:rPr>
          <w:rFonts w:ascii="Garamond" w:hAnsi="Garamond"/>
        </w:rPr>
        <w:t xml:space="preserve"> </w:t>
      </w:r>
      <w:bookmarkStart w:id="3" w:name="_Toc28031161"/>
      <w:r w:rsidR="00C63EEC" w:rsidRPr="003C6C3F">
        <w:rPr>
          <w:rFonts w:ascii="Garamond" w:hAnsi="Garamond"/>
        </w:rPr>
        <w:t>Aims</w:t>
      </w:r>
      <w:bookmarkEnd w:id="3"/>
    </w:p>
    <w:p w14:paraId="514BD6F3" w14:textId="507E478A" w:rsidR="005D5BD1" w:rsidRPr="005D5BD1" w:rsidRDefault="005D5BD1" w:rsidP="005D5BD1">
      <w:pPr>
        <w:pStyle w:val="Textnoindent"/>
      </w:pPr>
      <w:r>
        <w:t xml:space="preserve">This project investigates how using crowd simulation in conjunction with an automatically changing environment could lead to </w:t>
      </w:r>
      <w:r w:rsidR="00C55DC3">
        <w:t>improvements in the design process of large spaces</w:t>
      </w:r>
      <w:r>
        <w:t xml:space="preserve">. </w:t>
      </w:r>
    </w:p>
    <w:p w14:paraId="015FD189" w14:textId="56565E9B" w:rsidR="000C2451" w:rsidRPr="003C6C3F" w:rsidRDefault="00BE2E1E" w:rsidP="00194B20">
      <w:pPr>
        <w:pStyle w:val="Textnoindent"/>
      </w:pPr>
      <w:r w:rsidRPr="003C6C3F">
        <w:t xml:space="preserve">This project aims to deliver a piece of software which will attempt to </w:t>
      </w:r>
      <w:r w:rsidR="00D97D6D">
        <w:t xml:space="preserve">optimise the flow of people through a pedestrian shopping street. This will be done by automatically changing the positions of obstacles in the middle of the street to random locations, and then using </w:t>
      </w:r>
      <w:r w:rsidRPr="003C6C3F">
        <w:t>crowd simulation</w:t>
      </w:r>
      <w:r w:rsidR="00D97D6D">
        <w:t xml:space="preserve"> software to measure the flow rate of people going about different activities in the street</w:t>
      </w:r>
      <w:r w:rsidRPr="003C6C3F">
        <w:t xml:space="preserve">. </w:t>
      </w:r>
      <w:r w:rsidR="0087339E" w:rsidRPr="003C6C3F">
        <w:t xml:space="preserve">A 2D model will be used, as this will maintain simplicity and </w:t>
      </w:r>
      <w:r w:rsidR="00EA2BE0" w:rsidRPr="003C6C3F">
        <w:t xml:space="preserve">because a 2D simulation is sufficient and more appropriate for this project’s </w:t>
      </w:r>
      <w:r w:rsidR="00D97D6D">
        <w:t>flow</w:t>
      </w:r>
      <w:r w:rsidR="00EA2BE0" w:rsidRPr="003C6C3F">
        <w:t>-style simulation</w:t>
      </w:r>
      <w:r w:rsidR="000C2451" w:rsidRPr="003C6C3F">
        <w:t xml:space="preserve"> [</w:t>
      </w:r>
      <w:proofErr w:type="gramStart"/>
      <w:r w:rsidR="000C2451" w:rsidRPr="003C6C3F">
        <w:t>1]</w:t>
      </w:r>
      <w:r w:rsidR="00D97D6D">
        <w:t>MIGHT</w:t>
      </w:r>
      <w:proofErr w:type="gramEnd"/>
      <w:r w:rsidR="00D97D6D">
        <w:t xml:space="preserve"> NEED TO CHANGE THIS REF</w:t>
      </w:r>
      <w:r w:rsidR="000C2451" w:rsidRPr="003C6C3F">
        <w:t>.</w:t>
      </w:r>
      <w:r w:rsidR="00D97D6D">
        <w:t xml:space="preserve"> </w:t>
      </w:r>
    </w:p>
    <w:p w14:paraId="5EBE25CC" w14:textId="53A5228D" w:rsidR="00C63EEC" w:rsidRPr="003C6C3F" w:rsidRDefault="005526B0" w:rsidP="000C2451">
      <w:pPr>
        <w:pStyle w:val="Heading2"/>
        <w:numPr>
          <w:ilvl w:val="1"/>
          <w:numId w:val="22"/>
        </w:numPr>
        <w:ind w:firstLine="0"/>
        <w:rPr>
          <w:rFonts w:ascii="Garamond" w:hAnsi="Garamond"/>
        </w:rPr>
      </w:pPr>
      <w:r w:rsidRPr="003C6C3F">
        <w:rPr>
          <w:rFonts w:ascii="Garamond" w:hAnsi="Garamond"/>
        </w:rPr>
        <w:t xml:space="preserve"> </w:t>
      </w:r>
      <w:bookmarkStart w:id="4" w:name="_Toc28031162"/>
      <w:r w:rsidR="00C63EEC" w:rsidRPr="003C6C3F">
        <w:rPr>
          <w:rFonts w:ascii="Garamond" w:hAnsi="Garamond"/>
        </w:rPr>
        <w:t>Objectives</w:t>
      </w:r>
      <w:bookmarkEnd w:id="4"/>
    </w:p>
    <w:p w14:paraId="012B682C" w14:textId="00EDD0C9" w:rsidR="00E47626" w:rsidRPr="003C6C3F" w:rsidRDefault="00BC1C2B" w:rsidP="000C2451">
      <w:pPr>
        <w:pStyle w:val="ListParagraph"/>
        <w:numPr>
          <w:ilvl w:val="0"/>
          <w:numId w:val="24"/>
        </w:numPr>
        <w:ind w:firstLine="0"/>
        <w:rPr>
          <w:rFonts w:ascii="Garamond" w:hAnsi="Garamond"/>
          <w:sz w:val="22"/>
          <w:szCs w:val="22"/>
        </w:rPr>
      </w:pPr>
      <w:r>
        <w:rPr>
          <w:rFonts w:ascii="Garamond" w:hAnsi="Garamond"/>
          <w:sz w:val="22"/>
          <w:szCs w:val="22"/>
        </w:rPr>
        <w:t>Design and implement a shopping street layout using the Menge framework.</w:t>
      </w:r>
    </w:p>
    <w:p w14:paraId="5545A70F" w14:textId="3D4AFEB6" w:rsidR="0087339E" w:rsidRDefault="0087339E" w:rsidP="000C2451">
      <w:pPr>
        <w:pStyle w:val="ListParagraph"/>
        <w:numPr>
          <w:ilvl w:val="0"/>
          <w:numId w:val="24"/>
        </w:numPr>
        <w:ind w:firstLine="0"/>
        <w:rPr>
          <w:rFonts w:ascii="Garamond" w:hAnsi="Garamond"/>
          <w:sz w:val="22"/>
          <w:szCs w:val="22"/>
        </w:rPr>
      </w:pPr>
      <w:r w:rsidRPr="003C6C3F">
        <w:rPr>
          <w:rFonts w:ascii="Garamond" w:hAnsi="Garamond"/>
          <w:sz w:val="22"/>
          <w:szCs w:val="22"/>
        </w:rPr>
        <w:t xml:space="preserve">Implement </w:t>
      </w:r>
      <w:r w:rsidR="00E83DFD" w:rsidRPr="003C6C3F">
        <w:rPr>
          <w:rFonts w:ascii="Garamond" w:hAnsi="Garamond"/>
          <w:sz w:val="22"/>
          <w:szCs w:val="22"/>
        </w:rPr>
        <w:t xml:space="preserve">a way of </w:t>
      </w:r>
      <w:r w:rsidR="00BC1C2B">
        <w:rPr>
          <w:rFonts w:ascii="Garamond" w:hAnsi="Garamond"/>
          <w:sz w:val="22"/>
          <w:szCs w:val="22"/>
        </w:rPr>
        <w:t>automatically changing the obstacles in the street to random locations.</w:t>
      </w:r>
    </w:p>
    <w:p w14:paraId="011A71B9" w14:textId="3BB97110" w:rsidR="00BC1C2B" w:rsidRDefault="00BC1C2B" w:rsidP="000C2451">
      <w:pPr>
        <w:pStyle w:val="ListParagraph"/>
        <w:numPr>
          <w:ilvl w:val="0"/>
          <w:numId w:val="24"/>
        </w:numPr>
        <w:ind w:firstLine="0"/>
        <w:rPr>
          <w:rFonts w:ascii="Garamond" w:hAnsi="Garamond"/>
          <w:sz w:val="22"/>
          <w:szCs w:val="22"/>
        </w:rPr>
      </w:pPr>
      <w:r>
        <w:rPr>
          <w:rFonts w:ascii="Garamond" w:hAnsi="Garamond"/>
          <w:sz w:val="22"/>
          <w:szCs w:val="22"/>
        </w:rPr>
        <w:t>Implement advanced behaviours you might observe on a shopping street for the agents to exhibit.</w:t>
      </w:r>
    </w:p>
    <w:p w14:paraId="543355A4" w14:textId="01D19205" w:rsidR="00BC1C2B" w:rsidRDefault="00BC1C2B" w:rsidP="000C2451">
      <w:pPr>
        <w:pStyle w:val="ListParagraph"/>
        <w:numPr>
          <w:ilvl w:val="0"/>
          <w:numId w:val="24"/>
        </w:numPr>
        <w:ind w:firstLine="0"/>
        <w:rPr>
          <w:rFonts w:ascii="Garamond" w:hAnsi="Garamond"/>
          <w:sz w:val="22"/>
          <w:szCs w:val="22"/>
        </w:rPr>
      </w:pPr>
      <w:r>
        <w:rPr>
          <w:rFonts w:ascii="Garamond" w:hAnsi="Garamond"/>
          <w:sz w:val="22"/>
          <w:szCs w:val="22"/>
        </w:rPr>
        <w:t xml:space="preserve">Measure the </w:t>
      </w:r>
      <w:r w:rsidRPr="007D5A90">
        <w:rPr>
          <w:rFonts w:ascii="Garamond" w:hAnsi="Garamond"/>
          <w:sz w:val="22"/>
          <w:szCs w:val="22"/>
          <w:highlight w:val="yellow"/>
        </w:rPr>
        <w:t>flow rate</w:t>
      </w:r>
      <w:r>
        <w:rPr>
          <w:rFonts w:ascii="Garamond" w:hAnsi="Garamond"/>
          <w:sz w:val="22"/>
          <w:szCs w:val="22"/>
        </w:rPr>
        <w:t xml:space="preserve"> through the street and make observations on the impact of the randomly placed obstacles.</w:t>
      </w:r>
    </w:p>
    <w:p w14:paraId="7BFAFA82" w14:textId="39A4A521" w:rsidR="00BC1C2B" w:rsidRPr="00BC1C2B" w:rsidRDefault="00BC1C2B" w:rsidP="00BC1C2B">
      <w:pPr>
        <w:ind w:left="720" w:firstLine="0"/>
        <w:rPr>
          <w:rFonts w:ascii="Garamond" w:hAnsi="Garamond"/>
          <w:sz w:val="22"/>
          <w:szCs w:val="22"/>
        </w:rPr>
      </w:pPr>
    </w:p>
    <w:p w14:paraId="23C1D547" w14:textId="4B1B7FBC" w:rsidR="00C63EEC" w:rsidRPr="003C6C3F" w:rsidRDefault="005526B0" w:rsidP="000C2451">
      <w:pPr>
        <w:pStyle w:val="Heading2"/>
        <w:numPr>
          <w:ilvl w:val="1"/>
          <w:numId w:val="22"/>
        </w:numPr>
        <w:ind w:firstLine="0"/>
        <w:rPr>
          <w:rFonts w:ascii="Garamond" w:hAnsi="Garamond"/>
        </w:rPr>
      </w:pPr>
      <w:r w:rsidRPr="003C6C3F">
        <w:rPr>
          <w:rFonts w:ascii="Garamond" w:hAnsi="Garamond"/>
        </w:rPr>
        <w:t xml:space="preserve"> </w:t>
      </w:r>
      <w:bookmarkStart w:id="5" w:name="_Toc28031163"/>
      <w:r w:rsidR="00C63EEC" w:rsidRPr="003C6C3F">
        <w:rPr>
          <w:rFonts w:ascii="Garamond" w:hAnsi="Garamond"/>
        </w:rPr>
        <w:t>Deliverables</w:t>
      </w:r>
      <w:bookmarkEnd w:id="5"/>
    </w:p>
    <w:p w14:paraId="79002131" w14:textId="57924D21" w:rsidR="0087339E" w:rsidRPr="003C6C3F" w:rsidRDefault="0087339E" w:rsidP="000C2451">
      <w:pPr>
        <w:pStyle w:val="ListParagraph"/>
        <w:numPr>
          <w:ilvl w:val="0"/>
          <w:numId w:val="25"/>
        </w:numPr>
        <w:ind w:firstLine="0"/>
        <w:rPr>
          <w:rFonts w:ascii="Garamond" w:hAnsi="Garamond"/>
          <w:sz w:val="22"/>
          <w:szCs w:val="22"/>
        </w:rPr>
      </w:pPr>
      <w:r w:rsidRPr="003C6C3F">
        <w:rPr>
          <w:rFonts w:ascii="Garamond" w:hAnsi="Garamond"/>
          <w:sz w:val="22"/>
          <w:szCs w:val="22"/>
        </w:rPr>
        <w:t>Demonstration of the software</w:t>
      </w:r>
      <w:r w:rsidR="000C2451" w:rsidRPr="003C6C3F">
        <w:rPr>
          <w:rFonts w:ascii="Garamond" w:hAnsi="Garamond"/>
          <w:sz w:val="22"/>
          <w:szCs w:val="22"/>
        </w:rPr>
        <w:t>.</w:t>
      </w:r>
    </w:p>
    <w:p w14:paraId="4B5571C5" w14:textId="22A5E101" w:rsidR="005819CD" w:rsidRPr="003C6C3F" w:rsidRDefault="0087339E" w:rsidP="000C2451">
      <w:pPr>
        <w:pStyle w:val="ListParagraph"/>
        <w:numPr>
          <w:ilvl w:val="0"/>
          <w:numId w:val="25"/>
        </w:numPr>
        <w:ind w:firstLine="0"/>
        <w:rPr>
          <w:rFonts w:ascii="Garamond" w:hAnsi="Garamond"/>
          <w:sz w:val="22"/>
          <w:szCs w:val="22"/>
        </w:rPr>
      </w:pPr>
      <w:r w:rsidRPr="003C6C3F">
        <w:rPr>
          <w:rFonts w:ascii="Garamond" w:hAnsi="Garamond"/>
          <w:sz w:val="22"/>
          <w:szCs w:val="22"/>
        </w:rPr>
        <w:t>Report on the project</w:t>
      </w:r>
      <w:r w:rsidR="000C2451" w:rsidRPr="003C6C3F">
        <w:rPr>
          <w:rFonts w:ascii="Garamond" w:hAnsi="Garamond"/>
          <w:sz w:val="22"/>
          <w:szCs w:val="22"/>
        </w:rPr>
        <w:t>.</w:t>
      </w:r>
    </w:p>
    <w:p w14:paraId="27333663" w14:textId="77777777" w:rsidR="000C2451" w:rsidRPr="003C6C3F" w:rsidRDefault="000C2451" w:rsidP="000C2451">
      <w:pPr>
        <w:ind w:left="0" w:firstLine="0"/>
        <w:rPr>
          <w:rFonts w:ascii="Garamond" w:hAnsi="Garamond"/>
          <w:sz w:val="22"/>
          <w:szCs w:val="22"/>
        </w:rPr>
      </w:pPr>
    </w:p>
    <w:p w14:paraId="077AAEE4" w14:textId="6FB49C90" w:rsidR="000A3B56" w:rsidRPr="003C6C3F" w:rsidRDefault="005526B0" w:rsidP="000C2451">
      <w:pPr>
        <w:pStyle w:val="Heading2"/>
        <w:numPr>
          <w:ilvl w:val="1"/>
          <w:numId w:val="22"/>
        </w:numPr>
        <w:ind w:firstLine="0"/>
        <w:rPr>
          <w:rFonts w:ascii="Garamond" w:hAnsi="Garamond"/>
        </w:rPr>
      </w:pPr>
      <w:r w:rsidRPr="003C6C3F">
        <w:rPr>
          <w:rFonts w:ascii="Garamond" w:hAnsi="Garamond"/>
        </w:rPr>
        <w:lastRenderedPageBreak/>
        <w:t xml:space="preserve"> </w:t>
      </w:r>
      <w:bookmarkStart w:id="6" w:name="_Toc28031164"/>
      <w:r w:rsidR="00C63EEC" w:rsidRPr="003C6C3F">
        <w:rPr>
          <w:rFonts w:ascii="Garamond" w:hAnsi="Garamond"/>
        </w:rPr>
        <w:t>Initial Plan</w:t>
      </w:r>
      <w:bookmarkEnd w:id="6"/>
    </w:p>
    <w:p w14:paraId="7EE73054" w14:textId="0BC255C3" w:rsidR="005819CD" w:rsidRPr="003C6C3F" w:rsidRDefault="005819CD" w:rsidP="00194B20">
      <w:pPr>
        <w:pStyle w:val="Textnoindent"/>
      </w:pPr>
      <w:r w:rsidRPr="003C6C3F">
        <w:t>The project’s panned time allocation is shown on the following page as a Gantt chart. The different areas have deliberately been left relatively vague and open ended, as it is difficult to know what will take large chunks of time in the Implementation stage for example.</w:t>
      </w:r>
    </w:p>
    <w:p w14:paraId="571FC2D2" w14:textId="6F3EC116" w:rsidR="00E45A0A" w:rsidRPr="003C6C3F" w:rsidRDefault="00E45A0A" w:rsidP="000C2451">
      <w:pPr>
        <w:ind w:firstLine="0"/>
        <w:rPr>
          <w:rFonts w:ascii="Garamond" w:hAnsi="Garamond"/>
        </w:rPr>
      </w:pPr>
    </w:p>
    <w:p w14:paraId="6CC582F1" w14:textId="1A6CF067" w:rsidR="00E45A0A" w:rsidRPr="003C6C3F" w:rsidRDefault="00E45A0A" w:rsidP="000C2451">
      <w:pPr>
        <w:ind w:firstLine="0"/>
        <w:rPr>
          <w:rFonts w:ascii="Garamond" w:hAnsi="Garamond"/>
        </w:rPr>
      </w:pPr>
    </w:p>
    <w:p w14:paraId="331E0E8B" w14:textId="1F63E912" w:rsidR="000A3B56" w:rsidRPr="003C6C3F" w:rsidRDefault="00E45A0A" w:rsidP="000C2451">
      <w:pPr>
        <w:ind w:firstLine="0"/>
        <w:rPr>
          <w:rFonts w:ascii="Garamond" w:hAnsi="Garamond"/>
        </w:rPr>
      </w:pPr>
      <w:r w:rsidRPr="003C6C3F">
        <w:rPr>
          <w:rFonts w:ascii="Garamond" w:hAnsi="Garamond"/>
          <w:noProof/>
        </w:rPr>
        <w:lastRenderedPageBreak/>
        <w:drawing>
          <wp:inline distT="0" distB="0" distL="0" distR="0" wp14:anchorId="24F8A9C5" wp14:editId="45DDFF81">
            <wp:extent cx="7705107" cy="3862797"/>
            <wp:effectExtent l="0" t="2858" r="7303" b="7302"/>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rot="16200000">
                      <a:off x="0" y="0"/>
                      <a:ext cx="7712484" cy="3866495"/>
                    </a:xfrm>
                    <a:prstGeom prst="rect">
                      <a:avLst/>
                    </a:prstGeom>
                  </pic:spPr>
                </pic:pic>
              </a:graphicData>
            </a:graphic>
          </wp:inline>
        </w:drawing>
      </w:r>
    </w:p>
    <w:p w14:paraId="56F114C1" w14:textId="77777777" w:rsidR="005819CD" w:rsidRPr="003C6C3F" w:rsidRDefault="005819CD" w:rsidP="000C2451">
      <w:pPr>
        <w:ind w:firstLine="0"/>
        <w:rPr>
          <w:rFonts w:ascii="Garamond" w:hAnsi="Garamond"/>
        </w:rPr>
      </w:pPr>
    </w:p>
    <w:p w14:paraId="7447FBA7" w14:textId="088E3BCB" w:rsidR="005819CD" w:rsidRPr="003C6C3F" w:rsidRDefault="005819CD" w:rsidP="000C2451">
      <w:pPr>
        <w:ind w:left="0" w:firstLine="0"/>
        <w:rPr>
          <w:rFonts w:ascii="Garamond" w:hAnsi="Garamond"/>
        </w:rPr>
      </w:pPr>
    </w:p>
    <w:p w14:paraId="36BD26CE" w14:textId="77777777" w:rsidR="005819CD" w:rsidRPr="003C6C3F" w:rsidRDefault="005819CD" w:rsidP="000C2451">
      <w:pPr>
        <w:ind w:left="0" w:firstLine="0"/>
        <w:rPr>
          <w:rFonts w:ascii="Garamond" w:hAnsi="Garamond"/>
        </w:rPr>
      </w:pPr>
    </w:p>
    <w:p w14:paraId="6651751D" w14:textId="01D31753" w:rsidR="005526B0" w:rsidRPr="003C6C3F" w:rsidRDefault="009562E8" w:rsidP="000C2451">
      <w:pPr>
        <w:pStyle w:val="Heading2"/>
        <w:ind w:left="0" w:firstLine="0"/>
        <w:rPr>
          <w:rFonts w:ascii="Garamond" w:hAnsi="Garamond"/>
        </w:rPr>
      </w:pPr>
      <w:bookmarkStart w:id="7" w:name="_Toc28031165"/>
      <w:r w:rsidRPr="003C6C3F">
        <w:rPr>
          <w:rFonts w:ascii="Garamond" w:hAnsi="Garamond"/>
        </w:rPr>
        <w:lastRenderedPageBreak/>
        <w:t>1.5</w:t>
      </w:r>
      <w:r w:rsidR="005526B0" w:rsidRPr="003C6C3F">
        <w:rPr>
          <w:rFonts w:ascii="Garamond" w:hAnsi="Garamond"/>
        </w:rPr>
        <w:t xml:space="preserve"> Risk Mitigation</w:t>
      </w:r>
      <w:bookmarkEnd w:id="7"/>
    </w:p>
    <w:p w14:paraId="7E02C963" w14:textId="614540C4" w:rsidR="000A3B56" w:rsidRPr="003C6C3F" w:rsidRDefault="000A3B56" w:rsidP="00194B20">
      <w:pPr>
        <w:pStyle w:val="Textnoindent"/>
      </w:pPr>
      <w:r w:rsidRPr="003C6C3F">
        <w:t>A key aspect of risk mitigation is guarding against the loss of work due to lack of version control. To this end, Git will be used to</w:t>
      </w:r>
      <w:r w:rsidR="00D65EE4" w:rsidRPr="003C6C3F">
        <w:t xml:space="preserve"> keep an online repository of work safe. This means that in the event of computer failure or theft, the project will be backed-up online. </w:t>
      </w:r>
      <w:proofErr w:type="gramStart"/>
      <w:r w:rsidR="00D65EE4" w:rsidRPr="003C6C3F">
        <w:t>Furthermore</w:t>
      </w:r>
      <w:proofErr w:type="gramEnd"/>
      <w:r w:rsidR="00D65EE4" w:rsidRPr="003C6C3F">
        <w:t xml:space="preserve"> the use of Git will allow the use </w:t>
      </w:r>
      <w:r w:rsidR="00937382" w:rsidRPr="003C6C3F">
        <w:t>of commit and merge points to return to in the event of faults in code</w:t>
      </w:r>
      <w:r w:rsidR="00F074CC" w:rsidRPr="003C6C3F">
        <w:t>;</w:t>
      </w:r>
      <w:r w:rsidR="00937382" w:rsidRPr="003C6C3F">
        <w:t xml:space="preserve"> and makes developing new features easier</w:t>
      </w:r>
      <w:r w:rsidR="00F074CC" w:rsidRPr="003C6C3F">
        <w:t xml:space="preserve">, as branches allow for </w:t>
      </w:r>
      <w:r w:rsidR="00937382" w:rsidRPr="003C6C3F">
        <w:t>test</w:t>
      </w:r>
      <w:r w:rsidR="00F074CC" w:rsidRPr="003C6C3F">
        <w:t>ing</w:t>
      </w:r>
      <w:r w:rsidR="00937382" w:rsidRPr="003C6C3F">
        <w:t xml:space="preserve"> and prototyp</w:t>
      </w:r>
      <w:r w:rsidR="00F074CC" w:rsidRPr="003C6C3F">
        <w:t>ing</w:t>
      </w:r>
      <w:r w:rsidR="00937382" w:rsidRPr="003C6C3F">
        <w:t xml:space="preserve"> before being included in the codebas</w:t>
      </w:r>
      <w:r w:rsidR="00F074CC" w:rsidRPr="003C6C3F">
        <w:t>e</w:t>
      </w:r>
      <w:r w:rsidR="00937382" w:rsidRPr="003C6C3F">
        <w:t>.</w:t>
      </w:r>
    </w:p>
    <w:p w14:paraId="721A61BE" w14:textId="089564E9" w:rsidR="00937382" w:rsidRDefault="00937382" w:rsidP="00194B20">
      <w:pPr>
        <w:pStyle w:val="Textnoindent"/>
      </w:pPr>
      <w:r w:rsidRPr="003C6C3F">
        <w:t xml:space="preserve">Another important risk for this project is the general </w:t>
      </w:r>
      <w:r w:rsidR="00007F5A" w:rsidRPr="003C6C3F">
        <w:t xml:space="preserve">aspect of venturing into the unknown in many ways, as previous lack of experience in crowd simulation and neural networks throw up steep learning curves. </w:t>
      </w:r>
      <w:proofErr w:type="gramStart"/>
      <w:r w:rsidR="00007F5A" w:rsidRPr="003C6C3F">
        <w:t>Therefore</w:t>
      </w:r>
      <w:proofErr w:type="gramEnd"/>
      <w:r w:rsidR="00007F5A" w:rsidRPr="003C6C3F">
        <w:t xml:space="preserve"> there is the danger of the project’s scope becoming too large, resulting in planned features having to be cut short or revised. Because of this, constant evaluation will be needed as well as advice from the project coordinator</w:t>
      </w:r>
      <w:r w:rsidR="009D5D75" w:rsidRPr="003C6C3F">
        <w:t xml:space="preserve"> to keep the project in check and make sure it doesn’t get too complicated and result in failure and disappointment.</w:t>
      </w:r>
    </w:p>
    <w:p w14:paraId="1B29D125" w14:textId="2E4948FE" w:rsidR="00773387" w:rsidRDefault="00773387" w:rsidP="000C2451">
      <w:pPr>
        <w:ind w:firstLine="0"/>
        <w:rPr>
          <w:rFonts w:ascii="Garamond" w:hAnsi="Garamond"/>
          <w:sz w:val="22"/>
          <w:szCs w:val="22"/>
        </w:rPr>
      </w:pPr>
    </w:p>
    <w:p w14:paraId="4C81F5DD" w14:textId="14ABF812" w:rsidR="00773387" w:rsidRDefault="00773387" w:rsidP="00773387">
      <w:pPr>
        <w:pStyle w:val="Heading2"/>
        <w:numPr>
          <w:ilvl w:val="1"/>
          <w:numId w:val="22"/>
        </w:numPr>
        <w:rPr>
          <w:rFonts w:ascii="Garamond" w:hAnsi="Garamond"/>
        </w:rPr>
      </w:pPr>
      <w:r w:rsidRPr="00773387">
        <w:rPr>
          <w:rFonts w:ascii="Garamond" w:hAnsi="Garamond"/>
        </w:rPr>
        <w:t>Relevance to Degree</w:t>
      </w:r>
    </w:p>
    <w:p w14:paraId="2838589B" w14:textId="374D2A0B" w:rsidR="00773387" w:rsidRDefault="00773387" w:rsidP="00773387">
      <w:pPr>
        <w:pStyle w:val="ListParagraph"/>
        <w:numPr>
          <w:ilvl w:val="0"/>
          <w:numId w:val="26"/>
        </w:numPr>
        <w:rPr>
          <w:sz w:val="22"/>
          <w:szCs w:val="22"/>
        </w:rPr>
      </w:pPr>
      <w:r>
        <w:rPr>
          <w:sz w:val="22"/>
          <w:szCs w:val="22"/>
        </w:rPr>
        <w:t xml:space="preserve">Graphs/ graph theory in </w:t>
      </w:r>
      <w:r w:rsidR="00E769D3">
        <w:rPr>
          <w:sz w:val="22"/>
          <w:szCs w:val="22"/>
        </w:rPr>
        <w:t>roadmap design</w:t>
      </w:r>
    </w:p>
    <w:p w14:paraId="2652C97B" w14:textId="52172D84" w:rsidR="00E769D3" w:rsidRPr="00773387" w:rsidRDefault="00E769D3" w:rsidP="00773387">
      <w:pPr>
        <w:pStyle w:val="ListParagraph"/>
        <w:numPr>
          <w:ilvl w:val="0"/>
          <w:numId w:val="26"/>
        </w:numPr>
        <w:rPr>
          <w:sz w:val="22"/>
          <w:szCs w:val="22"/>
        </w:rPr>
      </w:pPr>
      <w:r>
        <w:rPr>
          <w:sz w:val="22"/>
          <w:szCs w:val="22"/>
        </w:rPr>
        <w:t xml:space="preserve">Finite automata for the bfsm behaviour stuff </w:t>
      </w:r>
    </w:p>
    <w:p w14:paraId="3BF2285B" w14:textId="5CCA5AAE" w:rsidR="00C63EEC" w:rsidRPr="003C6C3F" w:rsidRDefault="00C63EEC" w:rsidP="000C2451">
      <w:pPr>
        <w:ind w:left="0" w:firstLine="0"/>
        <w:rPr>
          <w:rFonts w:ascii="Garamond" w:hAnsi="Garamond"/>
        </w:rPr>
      </w:pPr>
    </w:p>
    <w:p w14:paraId="5A059B74" w14:textId="24298D9B" w:rsidR="008E1C18" w:rsidRPr="003C6C3F" w:rsidRDefault="008E1C18" w:rsidP="000C2451">
      <w:pPr>
        <w:ind w:left="0" w:firstLine="0"/>
        <w:rPr>
          <w:rFonts w:ascii="Garamond" w:hAnsi="Garamond"/>
        </w:rPr>
      </w:pPr>
    </w:p>
    <w:p w14:paraId="302DC54D" w14:textId="5ABEE53D" w:rsidR="005526B0" w:rsidRPr="003C6C3F" w:rsidRDefault="005526B0" w:rsidP="000C2451">
      <w:pPr>
        <w:pStyle w:val="Heading1"/>
        <w:ind w:left="0" w:firstLine="0"/>
        <w:jc w:val="left"/>
        <w:rPr>
          <w:rFonts w:ascii="Garamond" w:hAnsi="Garamond"/>
        </w:rPr>
      </w:pPr>
      <w:bookmarkStart w:id="8" w:name="_Toc28031166"/>
      <w:bookmarkStart w:id="9" w:name="_Toc281120922"/>
      <w:bookmarkStart w:id="10" w:name="_Toc281123567"/>
      <w:bookmarkStart w:id="11" w:name="_Toc281125808"/>
      <w:bookmarkStart w:id="12" w:name="_Toc407145094"/>
      <w:r w:rsidRPr="003C6C3F">
        <w:rPr>
          <w:rFonts w:ascii="Garamond" w:hAnsi="Garamond"/>
        </w:rPr>
        <w:lastRenderedPageBreak/>
        <w:t xml:space="preserve">Chapter 2 </w:t>
      </w:r>
      <w:r w:rsidR="005819CD" w:rsidRPr="003C6C3F">
        <w:rPr>
          <w:rFonts w:ascii="Garamond" w:hAnsi="Garamond"/>
        </w:rPr>
        <w:t xml:space="preserve">- </w:t>
      </w:r>
      <w:r w:rsidRPr="003C6C3F">
        <w:rPr>
          <w:rFonts w:ascii="Garamond" w:hAnsi="Garamond"/>
        </w:rPr>
        <w:t>Background Research</w:t>
      </w:r>
      <w:bookmarkEnd w:id="8"/>
    </w:p>
    <w:p w14:paraId="26A1BE2A" w14:textId="12425343" w:rsidR="005526B0" w:rsidRPr="003C6C3F" w:rsidRDefault="005526B0" w:rsidP="00194B20">
      <w:pPr>
        <w:pStyle w:val="Heading2"/>
        <w:ind w:left="0" w:firstLine="0"/>
        <w:rPr>
          <w:rFonts w:ascii="Garamond" w:hAnsi="Garamond"/>
        </w:rPr>
      </w:pPr>
      <w:bookmarkStart w:id="13" w:name="_Toc28031167"/>
      <w:r w:rsidRPr="003C6C3F">
        <w:rPr>
          <w:rFonts w:ascii="Garamond" w:hAnsi="Garamond"/>
        </w:rPr>
        <w:t xml:space="preserve">2.1 </w:t>
      </w:r>
      <w:r w:rsidR="000A467C" w:rsidRPr="003C6C3F">
        <w:rPr>
          <w:rFonts w:ascii="Garamond" w:hAnsi="Garamond"/>
        </w:rPr>
        <w:t>Crowd Simulation</w:t>
      </w:r>
      <w:bookmarkEnd w:id="13"/>
    </w:p>
    <w:p w14:paraId="3A658D59" w14:textId="308FF502" w:rsidR="009D5D75" w:rsidRPr="003C6C3F" w:rsidRDefault="00F074CC" w:rsidP="00194B20">
      <w:pPr>
        <w:pStyle w:val="Textnoindent"/>
      </w:pPr>
      <w:r w:rsidRPr="003C6C3F">
        <w:t xml:space="preserve">When simulating a crowd there are two </w:t>
      </w:r>
      <w:r w:rsidR="008E46FB" w:rsidRPr="003C6C3F">
        <w:t xml:space="preserve">major ways in which to do so. One </w:t>
      </w:r>
      <w:r w:rsidR="000C3E18" w:rsidRPr="003C6C3F">
        <w:t>approach</w:t>
      </w:r>
      <w:r w:rsidR="008E46FB" w:rsidRPr="003C6C3F">
        <w:t xml:space="preserve">, under the name of macroscopic models, offers higher realism of general </w:t>
      </w:r>
      <w:proofErr w:type="gramStart"/>
      <w:r w:rsidR="008E46FB" w:rsidRPr="003C6C3F">
        <w:t>large scale</w:t>
      </w:r>
      <w:proofErr w:type="gramEnd"/>
      <w:r w:rsidR="008E46FB" w:rsidRPr="003C6C3F">
        <w:t xml:space="preserve"> crowd behaviour and models the crowd as more of a gas or liquid-like object </w:t>
      </w:r>
      <w:r w:rsidR="000C2451" w:rsidRPr="003C6C3F">
        <w:t xml:space="preserve">[2]. </w:t>
      </w:r>
      <w:r w:rsidR="008E46FB" w:rsidRPr="003C6C3F">
        <w:t>The others, microscopic models, are concerned with higher detail in individual simulation of movement</w:t>
      </w:r>
      <w:r w:rsidR="00B52FBC" w:rsidRPr="003C6C3F">
        <w:t xml:space="preserve">, but with the downside of not behaving properly in highly dense crowd situations </w:t>
      </w:r>
      <w:r w:rsidR="00CA141A" w:rsidRPr="003C6C3F">
        <w:t>[1][3].</w:t>
      </w:r>
    </w:p>
    <w:p w14:paraId="5EC430E0" w14:textId="0B4D1780" w:rsidR="005C37D7" w:rsidRPr="003C6C3F" w:rsidRDefault="00B52FBC" w:rsidP="00194B20">
      <w:pPr>
        <w:pStyle w:val="Textnoindent"/>
      </w:pPr>
      <w:r w:rsidRPr="003C6C3F">
        <w:t xml:space="preserve">As macroscopic models are more suited to evacuation and emergency simulations, </w:t>
      </w:r>
      <w:r w:rsidR="000C3E18" w:rsidRPr="003C6C3F">
        <w:t xml:space="preserve">this project will attempt to implement </w:t>
      </w:r>
      <w:r w:rsidR="00667360" w:rsidRPr="003C6C3F">
        <w:t>a simulation of this type.</w:t>
      </w:r>
    </w:p>
    <w:p w14:paraId="278B47EB" w14:textId="77777777" w:rsidR="005C37D7" w:rsidRPr="003C6C3F" w:rsidRDefault="005C37D7" w:rsidP="000C2451">
      <w:pPr>
        <w:ind w:firstLine="0"/>
        <w:rPr>
          <w:rFonts w:ascii="Garamond" w:hAnsi="Garamond"/>
          <w:sz w:val="22"/>
        </w:rPr>
      </w:pPr>
    </w:p>
    <w:p w14:paraId="0723839F" w14:textId="355DE43B" w:rsidR="00952106" w:rsidRPr="003C6C3F" w:rsidRDefault="00952106" w:rsidP="00194B20">
      <w:pPr>
        <w:pStyle w:val="Heading3"/>
        <w:rPr>
          <w:rFonts w:ascii="Garamond" w:hAnsi="Garamond"/>
        </w:rPr>
      </w:pPr>
      <w:bookmarkStart w:id="14" w:name="_Toc28031168"/>
      <w:r w:rsidRPr="003C6C3F">
        <w:rPr>
          <w:rFonts w:ascii="Garamond" w:hAnsi="Garamond"/>
        </w:rPr>
        <w:t>2.</w:t>
      </w:r>
      <w:r w:rsidR="00EE0A14" w:rsidRPr="003C6C3F">
        <w:rPr>
          <w:rFonts w:ascii="Garamond" w:hAnsi="Garamond"/>
        </w:rPr>
        <w:t>1.2</w:t>
      </w:r>
      <w:r w:rsidR="00F62033" w:rsidRPr="003C6C3F">
        <w:rPr>
          <w:rFonts w:ascii="Garamond" w:hAnsi="Garamond"/>
        </w:rPr>
        <w:t xml:space="preserve"> Menge</w:t>
      </w:r>
      <w:bookmarkEnd w:id="14"/>
    </w:p>
    <w:p w14:paraId="7DD29245" w14:textId="02C469CE" w:rsidR="00EE0A14" w:rsidRPr="003C6C3F" w:rsidRDefault="005C37D7" w:rsidP="00194B20">
      <w:pPr>
        <w:pStyle w:val="Textnoindent"/>
      </w:pPr>
      <w:r w:rsidRPr="003C6C3F">
        <w:t>Menge is a modular framework developed for crowd simulation developed at the University of North Carolina</w:t>
      </w:r>
      <w:r w:rsidR="00CA141A" w:rsidRPr="003C6C3F">
        <w:t xml:space="preserve"> </w:t>
      </w:r>
      <w:r w:rsidRPr="003C6C3F">
        <w:t>[</w:t>
      </w:r>
      <w:r w:rsidR="00CA141A" w:rsidRPr="003C6C3F">
        <w:t>4</w:t>
      </w:r>
      <w:r w:rsidRPr="003C6C3F">
        <w:t xml:space="preserve">] and has been selected for use by the project as it allows for relatively simple manipulation of the </w:t>
      </w:r>
      <w:proofErr w:type="gramStart"/>
      <w:r w:rsidRPr="003C6C3F">
        <w:t>four crowd</w:t>
      </w:r>
      <w:proofErr w:type="gramEnd"/>
      <w:r w:rsidRPr="003C6C3F">
        <w:t xml:space="preserve"> simulation subproblems discussed below.</w:t>
      </w:r>
    </w:p>
    <w:p w14:paraId="2AA88206" w14:textId="5DF4E66E" w:rsidR="004C65A4" w:rsidRPr="003C6C3F" w:rsidRDefault="004C65A4" w:rsidP="00194B20">
      <w:pPr>
        <w:pStyle w:val="Heading2"/>
        <w:rPr>
          <w:rFonts w:ascii="Garamond" w:hAnsi="Garamond"/>
        </w:rPr>
      </w:pPr>
      <w:bookmarkStart w:id="15" w:name="_Toc28031169"/>
      <w:r w:rsidRPr="003C6C3F">
        <w:rPr>
          <w:rFonts w:ascii="Garamond" w:hAnsi="Garamond"/>
        </w:rPr>
        <w:t>2.</w:t>
      </w:r>
      <w:r w:rsidR="00EE0A14" w:rsidRPr="003C6C3F">
        <w:rPr>
          <w:rFonts w:ascii="Garamond" w:hAnsi="Garamond"/>
        </w:rPr>
        <w:t>1.3</w:t>
      </w:r>
      <w:r w:rsidRPr="003C6C3F">
        <w:rPr>
          <w:rFonts w:ascii="Garamond" w:hAnsi="Garamond"/>
        </w:rPr>
        <w:t xml:space="preserve"> Crowd Simulation Paradigm</w:t>
      </w:r>
      <w:bookmarkEnd w:id="15"/>
    </w:p>
    <w:p w14:paraId="294628E3" w14:textId="74761952" w:rsidR="004C65A4" w:rsidRPr="003C6C3F" w:rsidRDefault="000C3E18" w:rsidP="00194B20">
      <w:pPr>
        <w:pStyle w:val="Textnoindent"/>
      </w:pPr>
      <w:r w:rsidRPr="003C6C3F">
        <w:t>A common paradigm in crowd simulation is to break the problem down into four subproblems:</w:t>
      </w:r>
      <w:r w:rsidR="00855074" w:rsidRPr="003C6C3F">
        <w:t xml:space="preserve"> goal selection,</w:t>
      </w:r>
      <w:r w:rsidRPr="003C6C3F">
        <w:t xml:space="preserve"> path computation, path adaptation</w:t>
      </w:r>
      <w:r w:rsidR="00855074" w:rsidRPr="003C6C3F">
        <w:t xml:space="preserve">, and spatial queries </w:t>
      </w:r>
      <w:r w:rsidR="00CA141A" w:rsidRPr="003C6C3F">
        <w:t>[3].</w:t>
      </w:r>
      <w:r w:rsidR="004C65A4" w:rsidRPr="003C6C3F">
        <w:t xml:space="preserve"> Each of these subproblems need to be addressed and together they make up a crowd simulator’s basic structure and operation. Many simulators follow this abstraction, </w:t>
      </w:r>
      <w:r w:rsidR="00392B65" w:rsidRPr="003C6C3F">
        <w:t>and there are others which differ slightly – combining the path computation and path adaptation steps for example.</w:t>
      </w:r>
      <w:r w:rsidR="008D1EB2" w:rsidRPr="003C6C3F">
        <w:t xml:space="preserve"> Menge, the crowd simulation framework selected for this project, provides ease of use when changing and using the four different subproblems</w:t>
      </w:r>
      <w:r w:rsidR="00CA141A" w:rsidRPr="003C6C3F">
        <w:t xml:space="preserve"> [</w:t>
      </w:r>
      <w:r w:rsidR="008A2050" w:rsidRPr="003C6C3F">
        <w:t>5</w:t>
      </w:r>
      <w:r w:rsidR="00CA141A" w:rsidRPr="003C6C3F">
        <w:t>].</w:t>
      </w:r>
    </w:p>
    <w:p w14:paraId="7774E0C3" w14:textId="77777777" w:rsidR="004C65A4" w:rsidRPr="003C6C3F" w:rsidRDefault="004C65A4" w:rsidP="00194B20">
      <w:pPr>
        <w:pStyle w:val="Textnoindent"/>
      </w:pPr>
    </w:p>
    <w:p w14:paraId="647B37E8" w14:textId="43CF3959" w:rsidR="000C3E18" w:rsidRPr="003C6C3F" w:rsidRDefault="004C65A4" w:rsidP="00194B20">
      <w:pPr>
        <w:pStyle w:val="Textnoindent"/>
      </w:pPr>
      <w:r w:rsidRPr="003C6C3F">
        <w:t xml:space="preserve">The first subproblem of goal selection deals with what each agent wants to do, as they each need a goal to strive for when thinking about modelling how they’d move to fulfil that goal. In the case of this project, each agent will want to </w:t>
      </w:r>
      <w:r w:rsidR="00BE1819">
        <w:t>fulfil various goals you’d expect from a shopping street.</w:t>
      </w:r>
    </w:p>
    <w:p w14:paraId="69B80C88" w14:textId="54C59F90" w:rsidR="008A0D79" w:rsidRDefault="00392B65" w:rsidP="00194B20">
      <w:pPr>
        <w:pStyle w:val="Textnoindent"/>
      </w:pPr>
      <w:r w:rsidRPr="003C6C3F">
        <w:t xml:space="preserve">Path computation is how the simulator works out the path that the agent should take in order to try and fulfil their goal. A complete path for the agent isn’t always needed, and path computation can simply serve to compute the agent’s preferred direction of travel at that moment of time. Path computation can be achieved by modelling the space as a graph and then searching it using algorithms such as A*. </w:t>
      </w:r>
    </w:p>
    <w:p w14:paraId="3C872F34" w14:textId="62CD9566" w:rsidR="008A0D79" w:rsidRDefault="008A0D79" w:rsidP="00194B20">
      <w:pPr>
        <w:pStyle w:val="Textnoindent"/>
      </w:pPr>
      <w:r>
        <w:t>WRITE MORE ABOUT ROADMAPS AND NAV MESHES HERE.</w:t>
      </w:r>
    </w:p>
    <w:p w14:paraId="63C341A4" w14:textId="3D365DC4" w:rsidR="00392B65" w:rsidRPr="003C6C3F" w:rsidRDefault="00392B65" w:rsidP="00194B20">
      <w:pPr>
        <w:pStyle w:val="Textnoindent"/>
      </w:pPr>
      <w:r w:rsidRPr="003C6C3F">
        <w:lastRenderedPageBreak/>
        <w:t xml:space="preserve">Potential fields can also be used, wherein the space </w:t>
      </w:r>
      <w:r w:rsidR="00A10C5F" w:rsidRPr="003C6C3F">
        <w:t>is subdivided into a grid and negative goals push the agent away from them, and positive goals pull the agent towards them using gradients of cost functions. This method doesn’t compute a complete path for the agent, instead providing a preferred direction of travel, which is then used as input for the next computation.</w:t>
      </w:r>
    </w:p>
    <w:p w14:paraId="0BB816CF" w14:textId="7FD7E2C5" w:rsidR="00A10C5F" w:rsidRPr="003C6C3F" w:rsidRDefault="00A10C5F" w:rsidP="00194B20">
      <w:pPr>
        <w:pStyle w:val="Textnoindent"/>
      </w:pPr>
      <w:r w:rsidRPr="003C6C3F">
        <w:t>Path adaptation describes how agents deal with changes to their paths on the fly. For example, an agent walking straight towards their goal would be able to steer around another agent coming the opposite way using path adaptation, instead of crashing into the</w:t>
      </w:r>
      <w:r w:rsidR="00BE1819">
        <w:t>m</w:t>
      </w:r>
      <w:r w:rsidRPr="003C6C3F">
        <w:t xml:space="preserve"> and stopping completely. </w:t>
      </w:r>
    </w:p>
    <w:p w14:paraId="006FD20D" w14:textId="18239ECC" w:rsidR="00A10C5F" w:rsidRPr="003C6C3F" w:rsidRDefault="00A10C5F" w:rsidP="00194B20">
      <w:pPr>
        <w:pStyle w:val="Textnoindent"/>
      </w:pPr>
      <w:r w:rsidRPr="003C6C3F">
        <w:t>Spatial queries refer to an agent’s ability to recognise such things as</w:t>
      </w:r>
      <w:r w:rsidR="00BE1819">
        <w:t>:</w:t>
      </w:r>
      <w:r w:rsidRPr="003C6C3F">
        <w:t xml:space="preserve"> if stimuli are in their field of view, or if stimuli are in their proximity. Effective use of spatial queries would prevent an agent from starting to run from a fire it couldn’t logically see or otherwise detect. </w:t>
      </w:r>
    </w:p>
    <w:p w14:paraId="402C3EC2" w14:textId="7C7061FA" w:rsidR="00E059E2" w:rsidRPr="003C6C3F" w:rsidRDefault="00E059E2" w:rsidP="000C2451">
      <w:pPr>
        <w:ind w:firstLine="0"/>
        <w:rPr>
          <w:rFonts w:ascii="Garamond" w:hAnsi="Garamond"/>
          <w:sz w:val="22"/>
        </w:rPr>
      </w:pPr>
    </w:p>
    <w:p w14:paraId="7E6BBB4A" w14:textId="1B6473DD" w:rsidR="00E059E2" w:rsidRPr="003C6C3F" w:rsidRDefault="00A2530D" w:rsidP="00194B20">
      <w:pPr>
        <w:pStyle w:val="Heading3"/>
        <w:rPr>
          <w:rFonts w:ascii="Garamond" w:hAnsi="Garamond"/>
        </w:rPr>
      </w:pPr>
      <w:bookmarkStart w:id="16" w:name="_Toc28031170"/>
      <w:r w:rsidRPr="003C6C3F">
        <w:rPr>
          <w:rFonts w:ascii="Garamond" w:hAnsi="Garamond"/>
        </w:rPr>
        <w:t>2.1.4 Scoring the Layout</w:t>
      </w:r>
      <w:r w:rsidR="00F13889" w:rsidRPr="003C6C3F">
        <w:rPr>
          <w:rFonts w:ascii="Garamond" w:hAnsi="Garamond"/>
        </w:rPr>
        <w:t>s</w:t>
      </w:r>
      <w:bookmarkEnd w:id="16"/>
    </w:p>
    <w:p w14:paraId="095A3C29" w14:textId="3B982377" w:rsidR="00A2530D" w:rsidRDefault="00A2530D" w:rsidP="00194B20">
      <w:pPr>
        <w:pStyle w:val="Textnoindent"/>
      </w:pPr>
      <w:r w:rsidRPr="003C6C3F">
        <w:t>In order to improve the layouts, each one will need to be evaluated for its safety score. Each simulation will see a certain number of agents reach their goal in a certain amount of time</w:t>
      </w:r>
      <w:r w:rsidR="00C43DCE">
        <w:t xml:space="preserve">, with an upper limit being imposed for each scenario. </w:t>
      </w:r>
      <w:r w:rsidR="00456E21">
        <w:t xml:space="preserve">When evaluating the flow of a crowd, previous </w:t>
      </w:r>
      <w:r w:rsidR="00456E21" w:rsidRPr="00EA42B1">
        <w:t xml:space="preserve">approaches often use a fluid </w:t>
      </w:r>
      <w:r w:rsidR="00EA42B1" w:rsidRPr="00EA42B1">
        <w:t xml:space="preserve">dynamics approach and employ the flow-density relationship Q </w:t>
      </w:r>
      <w:proofErr w:type="gramStart"/>
      <w:r w:rsidR="00EA42B1" w:rsidRPr="00EA42B1">
        <w:t>( ρ</w:t>
      </w:r>
      <w:proofErr w:type="gramEnd"/>
      <w:r w:rsidR="00EA42B1" w:rsidRPr="00EA42B1">
        <w:t xml:space="preserve">) = ρV ( ρ), where Q represents the flow, ρ is the pedestrian density, and </w:t>
      </w:r>
      <w:r w:rsidR="00EA42B1">
        <w:t>V is the average velocity [10].</w:t>
      </w:r>
      <w:r w:rsidR="008C27CF">
        <w:t xml:space="preserve"> However, approaches which use this equation are more concerned with the overall flow of agents through a space, and while useful, we are more concerned with generating a score for scenarios which can</w:t>
      </w:r>
      <w:r w:rsidR="00F81B84">
        <w:t xml:space="preserve"> then</w:t>
      </w:r>
      <w:r w:rsidR="008C27CF">
        <w:t xml:space="preserve"> be optimised</w:t>
      </w:r>
      <w:r w:rsidR="00E31C4A">
        <w:t>.</w:t>
      </w:r>
      <w:r w:rsidR="0086630B">
        <w:t xml:space="preserve"> Burseth et al. [11] defined </w:t>
      </w:r>
      <w:r w:rsidR="00912A27">
        <w:t>an</w:t>
      </w:r>
      <w:r w:rsidR="000866DE">
        <w:t xml:space="preserve"> equation </w:t>
      </w:r>
      <w:r w:rsidR="0086630B">
        <w:t xml:space="preserve">we will </w:t>
      </w:r>
      <w:r w:rsidR="00912A27">
        <w:t xml:space="preserve">modify slightly </w:t>
      </w:r>
      <w:r w:rsidR="000866DE">
        <w:t>for calculating the score of a scenario s</w:t>
      </w:r>
      <w:r w:rsidR="00912A27">
        <w:t>. This modified version is</w:t>
      </w:r>
      <w:r w:rsidR="000866DE">
        <w:t>:</w:t>
      </w:r>
    </w:p>
    <w:p w14:paraId="1CD3CC65" w14:textId="03360CA9" w:rsidR="000B3CEE" w:rsidRPr="00C12EA6" w:rsidRDefault="00F81B84" w:rsidP="00194B20">
      <w:pPr>
        <w:pStyle w:val="Textnoindent"/>
      </w:pPr>
      <m:oMathPara>
        <m:oMath>
          <m:r>
            <w:rPr>
              <w:rFonts w:ascii="Cambria Math" w:hAnsi="Cambria Math"/>
            </w:rPr>
            <m:t xml:space="preserve">score(s)= </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A</m:t>
                      </m:r>
                    </m:sub>
                  </m:sSub>
                </m:e>
              </m:d>
            </m:num>
            <m:den>
              <w:bookmarkStart w:id="17" w:name="_Hlk33785863"/>
              <m:acc>
                <m:accPr>
                  <m:chr m:val="̅"/>
                  <m:ctrlPr>
                    <w:rPr>
                      <w:rFonts w:ascii="Cambria Math" w:hAnsi="Cambria Math"/>
                      <w:i/>
                    </w:rPr>
                  </m:ctrlPr>
                </m:accPr>
                <m:e>
                  <m:r>
                    <w:rPr>
                      <w:rFonts w:ascii="Cambria Math" w:hAnsi="Cambria Math"/>
                    </w:rPr>
                    <m:t>t</m:t>
                  </m:r>
                </m:e>
              </m:acc>
              <w:bookmarkEnd w:id="17"/>
            </m:den>
          </m:f>
        </m:oMath>
      </m:oMathPara>
    </w:p>
    <w:p w14:paraId="4B905F0C" w14:textId="5F3298E3" w:rsidR="00C12EA6" w:rsidRPr="00C12EA6" w:rsidRDefault="0086630B" w:rsidP="00194B20">
      <w:pPr>
        <w:pStyle w:val="Textnoindent"/>
      </w:pPr>
      <w:r>
        <w:t>Where</w:t>
      </w:r>
      <w:r w:rsidR="00C12EA6">
        <w:t xml:space="preserve"> </w:t>
      </w:r>
      <w:r w:rsidR="00C12EA6" w:rsidRPr="00C12EA6">
        <w:t>P</w:t>
      </w:r>
      <w:r w:rsidR="00C12EA6" w:rsidRPr="00C12EA6">
        <w:rPr>
          <w:vertAlign w:val="subscript"/>
        </w:rPr>
        <w:t>A</w:t>
      </w:r>
      <w:r w:rsidR="00C12EA6">
        <w:t xml:space="preserve"> </w:t>
      </w:r>
      <w:r w:rsidR="00C12EA6" w:rsidRPr="00C12EA6">
        <w:t>is</w:t>
      </w:r>
      <w:r w:rsidR="00C12EA6">
        <w:t xml:space="preserve"> the set of agents who made it to the goal before the time limit; and </w:t>
      </w:r>
      <m:oMath>
        <m:acc>
          <m:accPr>
            <m:chr m:val="̅"/>
            <m:ctrlPr>
              <w:rPr>
                <w:rFonts w:ascii="Cambria Math" w:hAnsi="Cambria Math"/>
                <w:i/>
              </w:rPr>
            </m:ctrlPr>
          </m:accPr>
          <m:e>
            <m:r>
              <w:rPr>
                <w:rFonts w:ascii="Cambria Math" w:hAnsi="Cambria Math"/>
              </w:rPr>
              <m:t>t</m:t>
            </m:r>
          </m:e>
        </m:acc>
      </m:oMath>
      <w:r w:rsidR="00C12EA6">
        <w:t xml:space="preserve"> is the average amount of time the agents took</w:t>
      </w:r>
      <w:r>
        <w:t xml:space="preserve">. </w:t>
      </w:r>
      <w:r w:rsidR="00912A27">
        <w:t xml:space="preserve">The modification includes the unsuccessful agents in the calculation of </w:t>
      </w:r>
      <m:oMath>
        <m:acc>
          <m:accPr>
            <m:chr m:val="̅"/>
            <m:ctrlPr>
              <w:rPr>
                <w:rFonts w:ascii="Cambria Math" w:hAnsi="Cambria Math"/>
                <w:i/>
              </w:rPr>
            </m:ctrlPr>
          </m:accPr>
          <m:e>
            <m:r>
              <w:rPr>
                <w:rFonts w:ascii="Cambria Math" w:hAnsi="Cambria Math"/>
              </w:rPr>
              <m:t>t</m:t>
            </m:r>
          </m:e>
        </m:acc>
      </m:oMath>
      <w:r w:rsidR="00912A27">
        <w:t>, by using the scenario’s upper time limit as their recorded time. In this way, scenarios in which additional agents survive are scored higher. This is important because safety is the key concern for each scenario and not just flow rate, which is what Burseth et al. [11] compute with their method.</w:t>
      </w:r>
    </w:p>
    <w:p w14:paraId="64A0DE84" w14:textId="77BDB36F" w:rsidR="00125A2B" w:rsidRPr="003C6C3F" w:rsidRDefault="00125A2B" w:rsidP="00194B20">
      <w:pPr>
        <w:pStyle w:val="Heading2"/>
        <w:rPr>
          <w:rFonts w:ascii="Garamond" w:hAnsi="Garamond"/>
        </w:rPr>
      </w:pPr>
      <w:bookmarkStart w:id="18" w:name="_Toc28031171"/>
      <w:r w:rsidRPr="003C6C3F">
        <w:rPr>
          <w:rFonts w:ascii="Garamond" w:hAnsi="Garamond"/>
        </w:rPr>
        <w:t>2.2 Automatically Changing the Layout</w:t>
      </w:r>
      <w:r w:rsidR="00F13889" w:rsidRPr="003C6C3F">
        <w:rPr>
          <w:rFonts w:ascii="Garamond" w:hAnsi="Garamond"/>
        </w:rPr>
        <w:t>s</w:t>
      </w:r>
      <w:bookmarkEnd w:id="18"/>
    </w:p>
    <w:p w14:paraId="68708895" w14:textId="5B8C1F95" w:rsidR="00125A2B" w:rsidRPr="003C6C3F" w:rsidRDefault="00125A2B" w:rsidP="00194B20">
      <w:pPr>
        <w:pStyle w:val="Textnoindent"/>
      </w:pPr>
      <w:r w:rsidRPr="003C6C3F">
        <w:t>The third and final aspect for this project will be automatically changing the floor layouts.</w:t>
      </w:r>
      <w:r w:rsidR="006008F5" w:rsidRPr="003C6C3F">
        <w:t xml:space="preserve"> There are many different approaches to this which have been done in the past using techniques like Bayesian Networks [</w:t>
      </w:r>
      <w:r w:rsidR="008A2050" w:rsidRPr="003C6C3F">
        <w:t>6</w:t>
      </w:r>
      <w:r w:rsidR="006008F5" w:rsidRPr="003C6C3F">
        <w:t>]</w:t>
      </w:r>
      <w:r w:rsidR="008A2050" w:rsidRPr="003C6C3F">
        <w:t xml:space="preserve"> Generative Adversarial Networks [7].</w:t>
      </w:r>
      <w:r w:rsidR="006008F5" w:rsidRPr="003C6C3F">
        <w:t xml:space="preserve"> </w:t>
      </w:r>
      <w:r w:rsidRPr="003C6C3F">
        <w:t xml:space="preserve">Procedurally generating them is a possible approach but has not </w:t>
      </w:r>
      <w:r w:rsidRPr="003C6C3F">
        <w:lastRenderedPageBreak/>
        <w:t xml:space="preserve">been chosen as </w:t>
      </w:r>
      <w:r w:rsidR="00687FA7" w:rsidRPr="003C6C3F">
        <w:t xml:space="preserve">we would like to see the computer start to learn or appear to learn how to make floorplans </w:t>
      </w:r>
      <w:proofErr w:type="gramStart"/>
      <w:r w:rsidR="00687FA7" w:rsidRPr="003C6C3F">
        <w:t>more safe</w:t>
      </w:r>
      <w:proofErr w:type="gramEnd"/>
      <w:r w:rsidR="00687FA7" w:rsidRPr="003C6C3F">
        <w:t xml:space="preserve">. It </w:t>
      </w:r>
      <w:proofErr w:type="gramStart"/>
      <w:r w:rsidR="00687FA7" w:rsidRPr="003C6C3F">
        <w:t>is with this in mind, then</w:t>
      </w:r>
      <w:proofErr w:type="gramEnd"/>
      <w:r w:rsidR="00687FA7" w:rsidRPr="003C6C3F">
        <w:t>, that we look to neural networks.</w:t>
      </w:r>
    </w:p>
    <w:p w14:paraId="7C94829B" w14:textId="2FEE4B15" w:rsidR="00687FA7" w:rsidRPr="003C6C3F" w:rsidRDefault="00687FA7" w:rsidP="00194B20">
      <w:pPr>
        <w:pStyle w:val="Textnoindent"/>
      </w:pPr>
      <w:r w:rsidRPr="003C6C3F">
        <w:t>Menge’s architecture relies on a ‘Scene’ file to specify the locations of a simulation</w:t>
      </w:r>
      <w:r w:rsidR="00A637A4">
        <w:t>’</w:t>
      </w:r>
      <w:r w:rsidRPr="003C6C3F">
        <w:t>s obstacles</w:t>
      </w:r>
      <w:r w:rsidR="00A637A4">
        <w:t>,</w:t>
      </w:r>
      <w:r w:rsidRPr="003C6C3F">
        <w:t xml:space="preserve"> inputted as </w:t>
      </w:r>
      <w:r w:rsidR="00A637A4">
        <w:t xml:space="preserve">sets of vertex </w:t>
      </w:r>
      <w:r w:rsidRPr="003C6C3F">
        <w:t>coordinates</w:t>
      </w:r>
      <w:r w:rsidR="00A637A4">
        <w:t xml:space="preserve"> </w:t>
      </w:r>
      <w:r w:rsidR="00CA141A" w:rsidRPr="003C6C3F">
        <w:t>[</w:t>
      </w:r>
      <w:r w:rsidR="008A2050" w:rsidRPr="003C6C3F">
        <w:t>5</w:t>
      </w:r>
      <w:r w:rsidR="00CA141A" w:rsidRPr="003C6C3F">
        <w:t>]</w:t>
      </w:r>
      <w:r w:rsidRPr="003C6C3F">
        <w:t xml:space="preserve">. It is these coordinates </w:t>
      </w:r>
      <w:r w:rsidR="00A637A4">
        <w:t>which</w:t>
      </w:r>
      <w:r w:rsidRPr="003C6C3F">
        <w:t xml:space="preserve"> will be change</w:t>
      </w:r>
      <w:r w:rsidR="00A637A4">
        <w:t>d</w:t>
      </w:r>
      <w:r w:rsidRPr="003C6C3F">
        <w:t xml:space="preserve"> automatically for each simulation and scoring attempt, as these obstacles’ coordinates will dictate the layout.</w:t>
      </w:r>
    </w:p>
    <w:p w14:paraId="1A59A06B" w14:textId="1F080198" w:rsidR="00E44AF9" w:rsidRPr="003C6C3F" w:rsidRDefault="000B3CEE" w:rsidP="00194B20">
      <w:pPr>
        <w:pStyle w:val="Heading2"/>
        <w:rPr>
          <w:rFonts w:ascii="Garamond" w:hAnsi="Garamond"/>
        </w:rPr>
      </w:pPr>
      <w:bookmarkStart w:id="19" w:name="_Toc28031172"/>
      <w:r w:rsidRPr="003C6C3F">
        <w:rPr>
          <w:rFonts w:ascii="Garamond" w:hAnsi="Garamond"/>
        </w:rPr>
        <w:t>2.2</w:t>
      </w:r>
      <w:r w:rsidR="00125A2B" w:rsidRPr="003C6C3F">
        <w:rPr>
          <w:rFonts w:ascii="Garamond" w:hAnsi="Garamond"/>
        </w:rPr>
        <w:t>.1</w:t>
      </w:r>
      <w:r w:rsidRPr="003C6C3F">
        <w:rPr>
          <w:rFonts w:ascii="Garamond" w:hAnsi="Garamond"/>
        </w:rPr>
        <w:t xml:space="preserve"> </w:t>
      </w:r>
      <w:r w:rsidR="00257278" w:rsidRPr="003C6C3F">
        <w:rPr>
          <w:rFonts w:ascii="Garamond" w:hAnsi="Garamond"/>
        </w:rPr>
        <w:t>Generative Adversarial Networks</w:t>
      </w:r>
      <w:bookmarkEnd w:id="19"/>
    </w:p>
    <w:p w14:paraId="217288D1" w14:textId="0116CAC1" w:rsidR="00257278" w:rsidRPr="003C6C3F" w:rsidRDefault="004C5EA6" w:rsidP="00194B20">
      <w:pPr>
        <w:pStyle w:val="Textnoindent"/>
      </w:pPr>
      <w:r w:rsidRPr="003C6C3F">
        <w:t xml:space="preserve">A Generative Adversarial Network (GAN) is a type of machine learning system in which two neural networks compete in a game. One of the networks, the generative network, generates new </w:t>
      </w:r>
      <w:r w:rsidR="008839F9" w:rsidRPr="003C6C3F">
        <w:t>objects</w:t>
      </w:r>
      <w:r w:rsidRPr="003C6C3F">
        <w:t xml:space="preserve"> (such as images), which are then judged by the other network, the discriminative network</w:t>
      </w:r>
      <w:r w:rsidR="008839F9" w:rsidRPr="003C6C3F">
        <w:t>. The discriminative network’s goal in the game is to identify which objects are from the real data set and which have been made by the generative network, while the generative network’s goal is to produce objects which fool the discriminative network, making it think the generated objects are in fact from the data set</w:t>
      </w:r>
      <w:r w:rsidR="00AA774A" w:rsidRPr="003C6C3F">
        <w:t xml:space="preserve"> </w:t>
      </w:r>
      <w:r w:rsidR="00CA141A" w:rsidRPr="003C6C3F">
        <w:t>[</w:t>
      </w:r>
      <w:r w:rsidR="00B71FED" w:rsidRPr="003C6C3F">
        <w:t>8</w:t>
      </w:r>
      <w:r w:rsidR="00CA141A" w:rsidRPr="003C6C3F">
        <w:t>].</w:t>
      </w:r>
    </w:p>
    <w:p w14:paraId="4832AAD4" w14:textId="5360FC03" w:rsidR="008839F9" w:rsidRPr="003C6C3F" w:rsidRDefault="008839F9" w:rsidP="00194B20">
      <w:pPr>
        <w:pStyle w:val="Textnoindent"/>
      </w:pPr>
      <w:r w:rsidRPr="003C6C3F">
        <w:t>The discriminative network is trained on an existing data set</w:t>
      </w:r>
      <w:r w:rsidR="00AA774A" w:rsidRPr="003C6C3F">
        <w:t xml:space="preserve">, and the generative network is trained according to how well it manages to fool the discriminative one. </w:t>
      </w:r>
      <w:proofErr w:type="gramStart"/>
      <w:r w:rsidR="00AA774A" w:rsidRPr="003C6C3F">
        <w:t>Through the use of</w:t>
      </w:r>
      <w:proofErr w:type="gramEnd"/>
      <w:r w:rsidR="00AA774A" w:rsidRPr="003C6C3F">
        <w:t xml:space="preserve"> Backpropogation, the generative network is able to improve at generating new objects whilst the discriminator improves at catching the fake ones. In this way the generator is eventually able to manufacture objects which are extremely like those in the original data set. </w:t>
      </w:r>
      <w:r w:rsidR="00362ABE" w:rsidRPr="003C6C3F">
        <w:t xml:space="preserve">The power of GANs </w:t>
      </w:r>
      <w:r w:rsidR="00AA774A" w:rsidRPr="003C6C3F">
        <w:t>ha</w:t>
      </w:r>
      <w:r w:rsidR="00362ABE" w:rsidRPr="003C6C3F">
        <w:t>s</w:t>
      </w:r>
      <w:r w:rsidR="00AA774A" w:rsidRPr="003C6C3F">
        <w:t xml:space="preserve"> been</w:t>
      </w:r>
      <w:r w:rsidR="00362ABE" w:rsidRPr="003C6C3F">
        <w:t xml:space="preserve"> shown </w:t>
      </w:r>
      <w:proofErr w:type="gramStart"/>
      <w:r w:rsidR="00362ABE" w:rsidRPr="003C6C3F">
        <w:t>by the use of</w:t>
      </w:r>
      <w:proofErr w:type="gramEnd"/>
      <w:r w:rsidR="00362ABE" w:rsidRPr="003C6C3F">
        <w:t xml:space="preserve"> </w:t>
      </w:r>
      <w:r w:rsidR="00CA141A" w:rsidRPr="003C6C3F">
        <w:t xml:space="preserve">a particular GAN, </w:t>
      </w:r>
      <w:r w:rsidR="00362ABE" w:rsidRPr="003C6C3F">
        <w:t>StyleGAN</w:t>
      </w:r>
      <w:r w:rsidR="00CA141A" w:rsidRPr="003C6C3F">
        <w:t>2</w:t>
      </w:r>
      <w:r w:rsidR="00362ABE" w:rsidRPr="003C6C3F">
        <w:t>,</w:t>
      </w:r>
      <w:r w:rsidR="00AA774A" w:rsidRPr="003C6C3F">
        <w:t xml:space="preserve"> </w:t>
      </w:r>
      <w:r w:rsidR="00362ABE" w:rsidRPr="003C6C3F">
        <w:t>which can</w:t>
      </w:r>
      <w:r w:rsidR="00AA774A" w:rsidRPr="003C6C3F">
        <w:t xml:space="preserve"> produce incredibly realistic portraits of </w:t>
      </w:r>
      <w:r w:rsidR="006008F5" w:rsidRPr="003C6C3F">
        <w:t xml:space="preserve">fake </w:t>
      </w:r>
      <w:r w:rsidR="00AA774A" w:rsidRPr="003C6C3F">
        <w:t>human faces which are indistinguishable from real ones</w:t>
      </w:r>
      <w:r w:rsidR="006008F5" w:rsidRPr="003C6C3F">
        <w:t xml:space="preserve"> [</w:t>
      </w:r>
      <w:r w:rsidR="00B71FED" w:rsidRPr="003C6C3F">
        <w:t>9</w:t>
      </w:r>
      <w:r w:rsidR="006008F5" w:rsidRPr="003C6C3F">
        <w:t>].</w:t>
      </w:r>
    </w:p>
    <w:p w14:paraId="35ADBAAB" w14:textId="6F6C2A25" w:rsidR="003E0D52" w:rsidRPr="003C6C3F" w:rsidRDefault="009562E8" w:rsidP="00194B20">
      <w:pPr>
        <w:pStyle w:val="Textnoindent"/>
      </w:pPr>
      <w:r w:rsidRPr="003C6C3F">
        <w:t>Using a GAN for the floorplan generation is tempting due to their power and novel concept. A potential pitfall using it and any other kind of neural network however is the dataset it’d be trained on, which would need to be generated beforehand.</w:t>
      </w:r>
    </w:p>
    <w:p w14:paraId="0596310B" w14:textId="52F0DB84" w:rsidR="00C43DCE" w:rsidRDefault="00C43DCE" w:rsidP="000C2451">
      <w:pPr>
        <w:pStyle w:val="Heading1"/>
        <w:ind w:firstLine="0"/>
        <w:jc w:val="left"/>
        <w:rPr>
          <w:rFonts w:ascii="Garamond" w:hAnsi="Garamond"/>
        </w:rPr>
      </w:pPr>
      <w:bookmarkStart w:id="20" w:name="_Toc28031173"/>
      <w:r>
        <w:rPr>
          <w:rFonts w:ascii="Garamond" w:hAnsi="Garamond"/>
        </w:rPr>
        <w:lastRenderedPageBreak/>
        <w:t xml:space="preserve">Chapter 3 </w:t>
      </w:r>
      <w:r w:rsidR="00C6168B">
        <w:rPr>
          <w:rFonts w:ascii="Garamond" w:hAnsi="Garamond"/>
        </w:rPr>
        <w:t>– Doing It</w:t>
      </w:r>
    </w:p>
    <w:p w14:paraId="45F42BE0" w14:textId="49637D9B" w:rsidR="007D5A90" w:rsidRPr="00C1486A" w:rsidRDefault="007D5A90" w:rsidP="00C1486A">
      <w:pPr>
        <w:pStyle w:val="Heading2"/>
        <w:rPr>
          <w:rFonts w:ascii="Garamond" w:hAnsi="Garamond"/>
        </w:rPr>
      </w:pPr>
      <w:r w:rsidRPr="00C1486A">
        <w:rPr>
          <w:rFonts w:ascii="Garamond" w:hAnsi="Garamond"/>
        </w:rPr>
        <w:t>3.1 MengeUtils</w:t>
      </w:r>
    </w:p>
    <w:p w14:paraId="22154B01" w14:textId="0B3403EA" w:rsidR="007D5A90" w:rsidRDefault="00194B20" w:rsidP="00C1486A">
      <w:pPr>
        <w:pStyle w:val="Textnoindent"/>
      </w:pPr>
      <w:r w:rsidRPr="00C1486A">
        <w:t xml:space="preserve">An invaluable resource has been </w:t>
      </w:r>
      <w:r w:rsidR="00C1486A" w:rsidRPr="00C1486A">
        <w:t xml:space="preserve">MengeUtils, a “Collection of utilities for working with Menge configuration and output </w:t>
      </w:r>
      <w:proofErr w:type="gramStart"/>
      <w:r w:rsidR="00C1486A" w:rsidRPr="00C1486A">
        <w:t>files</w:t>
      </w:r>
      <w:r w:rsidR="00C1486A">
        <w:t>”(</w:t>
      </w:r>
      <w:proofErr w:type="gramEnd"/>
      <w:r w:rsidR="00C1486A">
        <w:t xml:space="preserve">CITE MENGE UTILS) created by one of Menge’s co-creators. These include a “Scenario Authoring” tool and a “Crowd Analysis” tool. The Scenario Authoring tool allows for viewing and modifying the positions of goals, agents, obstacles, and roadmaps, which is extremely useful when testing any of those aspects. The Crowd Analysis tool </w:t>
      </w:r>
      <w:r w:rsidR="00D21094">
        <w:t xml:space="preserve">is for performing anaylsis on the movements of agents after a simulation has been run, providing data and graphs for a crowd’s flow, density, population and more. </w:t>
      </w:r>
    </w:p>
    <w:p w14:paraId="6586ECA4" w14:textId="06567549" w:rsidR="00D21094" w:rsidRDefault="00D21094" w:rsidP="00C1486A">
      <w:pPr>
        <w:pStyle w:val="Textnoindent"/>
      </w:pPr>
      <w:proofErr w:type="gramStart"/>
      <w:r>
        <w:t>Both of these</w:t>
      </w:r>
      <w:proofErr w:type="gramEnd"/>
      <w:r>
        <w:t xml:space="preserve"> tools were used extensively when setting up the simulation and for analysing the results post simulation. </w:t>
      </w:r>
    </w:p>
    <w:p w14:paraId="292FA5E3" w14:textId="4343FB87" w:rsidR="00C43DCE" w:rsidRDefault="00C43DCE" w:rsidP="00C43DCE">
      <w:pPr>
        <w:pStyle w:val="Heading2"/>
        <w:rPr>
          <w:rFonts w:ascii="Garamond" w:hAnsi="Garamond"/>
        </w:rPr>
      </w:pPr>
      <w:r>
        <w:rPr>
          <w:rFonts w:ascii="Garamond" w:hAnsi="Garamond"/>
        </w:rPr>
        <w:t>3.</w:t>
      </w:r>
      <w:r w:rsidR="007D5A90">
        <w:rPr>
          <w:rFonts w:ascii="Garamond" w:hAnsi="Garamond"/>
        </w:rPr>
        <w:t>2</w:t>
      </w:r>
      <w:r>
        <w:rPr>
          <w:rFonts w:ascii="Garamond" w:hAnsi="Garamond"/>
        </w:rPr>
        <w:t xml:space="preserve"> Prototype</w:t>
      </w:r>
    </w:p>
    <w:p w14:paraId="0BDD9670" w14:textId="2F4D9FCB" w:rsidR="00C43DCE" w:rsidRDefault="00E91CED" w:rsidP="00C43DCE">
      <w:r>
        <w:t>Menge Utils</w:t>
      </w:r>
    </w:p>
    <w:p w14:paraId="4FF7E91C" w14:textId="1A94A8A1" w:rsidR="00E91CED" w:rsidRDefault="00E91CED" w:rsidP="00C43DCE">
      <w:r>
        <w:t>Running AnalysisTask.py through command line</w:t>
      </w:r>
    </w:p>
    <w:p w14:paraId="5415F9A2" w14:textId="6367CCDB" w:rsidR="00E91CED" w:rsidRDefault="00E91CED" w:rsidP="00C43DCE">
      <w:r>
        <w:t>Applying Score Equation to output</w:t>
      </w:r>
    </w:p>
    <w:p w14:paraId="202AE5AC" w14:textId="521C1FC1" w:rsidR="00E91CED" w:rsidRDefault="00E91CED" w:rsidP="00C43DCE">
      <w:r>
        <w:t>Automatically change the obstacles</w:t>
      </w:r>
    </w:p>
    <w:p w14:paraId="1BFB17B7" w14:textId="1AD6A1B7" w:rsidR="002D7192" w:rsidRDefault="002D7192" w:rsidP="00C43DCE"/>
    <w:p w14:paraId="71C634E9" w14:textId="3415FDB4" w:rsidR="002D7192" w:rsidRDefault="002D7192" w:rsidP="002D7192">
      <w:pPr>
        <w:pStyle w:val="Heading2"/>
        <w:rPr>
          <w:rFonts w:ascii="Garamond" w:hAnsi="Garamond"/>
        </w:rPr>
      </w:pPr>
      <w:r w:rsidRPr="002D7192">
        <w:rPr>
          <w:rFonts w:ascii="Garamond" w:hAnsi="Garamond"/>
        </w:rPr>
        <w:t>3.</w:t>
      </w:r>
      <w:r w:rsidR="007D5A90">
        <w:rPr>
          <w:rFonts w:ascii="Garamond" w:hAnsi="Garamond"/>
        </w:rPr>
        <w:t>3</w:t>
      </w:r>
      <w:r w:rsidRPr="002D7192">
        <w:rPr>
          <w:rFonts w:ascii="Garamond" w:hAnsi="Garamond"/>
        </w:rPr>
        <w:t xml:space="preserve"> Shopping Street</w:t>
      </w:r>
    </w:p>
    <w:p w14:paraId="61039AEA" w14:textId="447925CA" w:rsidR="00F14D6E" w:rsidRPr="00F14D6E" w:rsidRDefault="00F14D6E" w:rsidP="00F14D6E">
      <w:pPr>
        <w:pStyle w:val="Heading3"/>
        <w:rPr>
          <w:rFonts w:ascii="Garamond" w:hAnsi="Garamond"/>
        </w:rPr>
      </w:pPr>
      <w:r w:rsidRPr="00F14D6E">
        <w:rPr>
          <w:rFonts w:ascii="Garamond" w:hAnsi="Garamond"/>
        </w:rPr>
        <w:t>3.</w:t>
      </w:r>
      <w:r w:rsidR="007D5A90">
        <w:rPr>
          <w:rFonts w:ascii="Garamond" w:hAnsi="Garamond"/>
        </w:rPr>
        <w:t>3</w:t>
      </w:r>
      <w:r w:rsidRPr="00F14D6E">
        <w:rPr>
          <w:rFonts w:ascii="Garamond" w:hAnsi="Garamond"/>
        </w:rPr>
        <w:t>.1 Layout</w:t>
      </w:r>
    </w:p>
    <w:p w14:paraId="14A76855" w14:textId="28BE7465" w:rsidR="00237CB7" w:rsidRDefault="00237CB7" w:rsidP="00194B20">
      <w:pPr>
        <w:pStyle w:val="Textnoindent"/>
        <w:rPr>
          <w:noProof/>
        </w:rPr>
      </w:pPr>
      <w:r>
        <w:rPr>
          <w:noProof/>
        </w:rPr>
        <w:t xml:space="preserve">The first task for simulating the street was to design the simple base layout. It was designed to be 100m long, with shops either side of the 15m wide space in the middle. The decision was made to keep the layout and size of the shops </w:t>
      </w:r>
      <w:r w:rsidR="009A4BA1">
        <w:rPr>
          <w:noProof/>
        </w:rPr>
        <w:t xml:space="preserve">and street </w:t>
      </w:r>
      <w:r>
        <w:rPr>
          <w:noProof/>
        </w:rPr>
        <w:t xml:space="preserve">constant, as the project is concerned with how changing the positions of objects in the middle of the street affects flow rather than the position of shop doors or the size of the shops, for example. </w:t>
      </w:r>
      <w:r w:rsidR="009A4BA1">
        <w:rPr>
          <w:noProof/>
        </w:rPr>
        <w:t>The shop doors are however specified to be 0.70m wide, which is the standard in the UK</w:t>
      </w:r>
      <w:r w:rsidR="00762A78">
        <w:rPr>
          <w:noProof/>
        </w:rPr>
        <w:t>,</w:t>
      </w:r>
      <w:r w:rsidR="009A4BA1">
        <w:rPr>
          <w:noProof/>
        </w:rPr>
        <w:t xml:space="preserve"> (CITE HERE) to make the simulation more realistic.</w:t>
      </w:r>
    </w:p>
    <w:p w14:paraId="2D840E8D" w14:textId="3B4B0862" w:rsidR="00DC7A9F" w:rsidRDefault="00DC7A9F" w:rsidP="00194B20">
      <w:pPr>
        <w:pStyle w:val="Textnoindent"/>
        <w:rPr>
          <w:noProof/>
        </w:rPr>
      </w:pPr>
      <w:r>
        <w:rPr>
          <w:noProof/>
        </w:rPr>
        <w:t xml:space="preserve">The randomly placed objects in the middle of the street have their bottom-left vertex constrained within the space represented by the blue box. This means that there will always be a minimum gap of 4m between the objects and the shop fronts, and a 5m gap between the objects and the end of the street. </w:t>
      </w:r>
      <w:r>
        <w:rPr>
          <w:noProof/>
        </w:rPr>
        <w:lastRenderedPageBreak/>
        <w:t>This is to ensure that shop doorways aren’t blocked by obstacles as well as to improve the realism of the simulation - as for a real street, people wou</w:t>
      </w:r>
      <w:r w:rsidR="00F14D6E">
        <w:rPr>
          <w:noProof/>
        </w:rPr>
        <w:t>l</w:t>
      </w:r>
      <w:r>
        <w:rPr>
          <w:noProof/>
        </w:rPr>
        <w:t xml:space="preserve">d be left space between the shop front and obstacles </w:t>
      </w:r>
      <w:r w:rsidR="00F14D6E">
        <w:rPr>
          <w:noProof/>
        </w:rPr>
        <w:t>to move freely in. The basic layout can be seen in Fig. [FIGNUM</w:t>
      </w:r>
      <w:r w:rsidR="00DA05E4">
        <w:rPr>
          <w:noProof/>
        </w:rPr>
        <w:t>1</w:t>
      </w:r>
      <w:r w:rsidR="00F14D6E">
        <w:rPr>
          <w:noProof/>
        </w:rPr>
        <w:t xml:space="preserve">] </w:t>
      </w:r>
      <w:r w:rsidR="00F14D6E" w:rsidRPr="00F14D6E">
        <w:rPr>
          <w:noProof/>
          <w:highlight w:val="yellow"/>
        </w:rPr>
        <w:t>below</w:t>
      </w:r>
      <w:r w:rsidR="00F14D6E">
        <w:rPr>
          <w:noProof/>
        </w:rPr>
        <w:t>. The shops’ exterior walls is displayed in red and the area in which a random obstacle’s bottom-left vertex can be placed is shown in blue.</w:t>
      </w:r>
    </w:p>
    <w:p w14:paraId="21199592" w14:textId="69B32FFC" w:rsidR="00567563" w:rsidRPr="00237CB7" w:rsidRDefault="00F14D6E" w:rsidP="004D5FD2">
      <w:pPr>
        <w:rPr>
          <w:rFonts w:ascii="Garamond" w:hAnsi="Garamond"/>
          <w:noProof/>
          <w:sz w:val="22"/>
          <w:szCs w:val="22"/>
        </w:rPr>
      </w:pPr>
      <w:r>
        <w:rPr>
          <w:rFonts w:ascii="Garamond" w:hAnsi="Garamond"/>
          <w:noProof/>
          <w:sz w:val="22"/>
          <w:szCs w:val="22"/>
        </w:rPr>
        <mc:AlternateContent>
          <mc:Choice Requires="wpg">
            <w:drawing>
              <wp:anchor distT="0" distB="0" distL="114300" distR="114300" simplePos="0" relativeHeight="251678720" behindDoc="1" locked="0" layoutInCell="1" allowOverlap="1" wp14:anchorId="50D028FD" wp14:editId="709FD79E">
                <wp:simplePos x="0" y="0"/>
                <wp:positionH relativeFrom="margin">
                  <wp:align>center</wp:align>
                </wp:positionH>
                <wp:positionV relativeFrom="paragraph">
                  <wp:posOffset>231</wp:posOffset>
                </wp:positionV>
                <wp:extent cx="5264150" cy="2361565"/>
                <wp:effectExtent l="0" t="0" r="0" b="635"/>
                <wp:wrapTight wrapText="bothSides">
                  <wp:wrapPolygon edited="0">
                    <wp:start x="0" y="0"/>
                    <wp:lineTo x="0" y="21432"/>
                    <wp:lineTo x="21496" y="21432"/>
                    <wp:lineTo x="21496" y="0"/>
                    <wp:lineTo x="0" y="0"/>
                  </wp:wrapPolygon>
                </wp:wrapTight>
                <wp:docPr id="21" name="Group 21"/>
                <wp:cNvGraphicFramePr/>
                <a:graphic xmlns:a="http://schemas.openxmlformats.org/drawingml/2006/main">
                  <a:graphicData uri="http://schemas.microsoft.com/office/word/2010/wordprocessingGroup">
                    <wpg:wgp>
                      <wpg:cNvGrpSpPr/>
                      <wpg:grpSpPr>
                        <a:xfrm>
                          <a:off x="0" y="0"/>
                          <a:ext cx="5264150" cy="2361565"/>
                          <a:chOff x="0" y="0"/>
                          <a:chExt cx="5264150" cy="2361565"/>
                        </a:xfrm>
                      </wpg:grpSpPr>
                      <pic:pic xmlns:pic="http://schemas.openxmlformats.org/drawingml/2006/picture">
                        <pic:nvPicPr>
                          <pic:cNvPr id="14" name="Picture 14"/>
                          <pic:cNvPicPr>
                            <a:picLocks noChangeAspect="1"/>
                          </pic:cNvPicPr>
                        </pic:nvPicPr>
                        <pic:blipFill rotWithShape="1">
                          <a:blip r:embed="rId11">
                            <a:extLst>
                              <a:ext uri="{28A0092B-C50C-407E-A947-70E740481C1C}">
                                <a14:useLocalDpi xmlns:a14="http://schemas.microsoft.com/office/drawing/2010/main" val="0"/>
                              </a:ext>
                            </a:extLst>
                          </a:blip>
                          <a:srcRect l="8174" t="31185" r="7792" b="21049"/>
                          <a:stretch/>
                        </pic:blipFill>
                        <pic:spPr bwMode="auto">
                          <a:xfrm>
                            <a:off x="0" y="0"/>
                            <a:ext cx="5264150" cy="2361565"/>
                          </a:xfrm>
                          <a:prstGeom prst="rect">
                            <a:avLst/>
                          </a:prstGeom>
                          <a:noFill/>
                          <a:ln>
                            <a:noFill/>
                          </a:ln>
                          <a:extLst>
                            <a:ext uri="{53640926-AAD7-44D8-BBD7-CCE9431645EC}">
                              <a14:shadowObscured xmlns:a14="http://schemas.microsoft.com/office/drawing/2010/main"/>
                            </a:ext>
                          </a:extLst>
                        </pic:spPr>
                      </pic:pic>
                      <wps:wsp>
                        <wps:cNvPr id="15" name="Text Box 2"/>
                        <wps:cNvSpPr txBox="1">
                          <a:spLocks noChangeArrowheads="1"/>
                        </wps:cNvSpPr>
                        <wps:spPr bwMode="auto">
                          <a:xfrm>
                            <a:off x="2247900" y="27214"/>
                            <a:ext cx="670560" cy="312420"/>
                          </a:xfrm>
                          <a:prstGeom prst="rect">
                            <a:avLst/>
                          </a:prstGeom>
                          <a:noFill/>
                          <a:ln w="9525">
                            <a:noFill/>
                            <a:miter lim="800000"/>
                            <a:headEnd/>
                            <a:tailEnd/>
                          </a:ln>
                        </wps:spPr>
                        <wps:txbx>
                          <w:txbxContent>
                            <w:p w14:paraId="226EB38A" w14:textId="77777777" w:rsidR="005B3807" w:rsidRPr="009A4BA1" w:rsidRDefault="005B3807" w:rsidP="005B3807">
                              <w:pPr>
                                <w:rPr>
                                  <w:color w:val="FFFFFF" w:themeColor="background1"/>
                                  <w:sz w:val="22"/>
                                  <w:szCs w:val="18"/>
                                </w:rPr>
                              </w:pPr>
                              <w:r w:rsidRPr="009A4BA1">
                                <w:rPr>
                                  <w:color w:val="FFFFFF" w:themeColor="background1"/>
                                  <w:sz w:val="22"/>
                                  <w:szCs w:val="18"/>
                                </w:rPr>
                                <w:t>1</w:t>
                              </w:r>
                              <w:r>
                                <w:rPr>
                                  <w:color w:val="FFFFFF" w:themeColor="background1"/>
                                  <w:sz w:val="22"/>
                                  <w:szCs w:val="18"/>
                                </w:rPr>
                                <w:t>00</w:t>
                              </w:r>
                              <w:r w:rsidRPr="009A4BA1">
                                <w:rPr>
                                  <w:color w:val="FFFFFF" w:themeColor="background1"/>
                                  <w:sz w:val="22"/>
                                  <w:szCs w:val="18"/>
                                </w:rPr>
                                <w:t>m</w:t>
                              </w:r>
                            </w:p>
                          </w:txbxContent>
                        </wps:txbx>
                        <wps:bodyPr rot="0" vert="horz" wrap="square" lIns="91440" tIns="45720" rIns="91440" bIns="45720" anchor="t" anchorCtr="0">
                          <a:noAutofit/>
                        </wps:bodyPr>
                      </wps:wsp>
                      <wps:wsp>
                        <wps:cNvPr id="16" name="Straight Arrow Connector 16"/>
                        <wps:cNvCnPr/>
                        <wps:spPr>
                          <a:xfrm flipH="1">
                            <a:off x="272143" y="179614"/>
                            <a:ext cx="1980000" cy="0"/>
                          </a:xfrm>
                          <a:prstGeom prst="straightConnector1">
                            <a:avLst/>
                          </a:prstGeom>
                          <a:ln>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wps:spPr>
                          <a:xfrm rot="10800000" flipH="1">
                            <a:off x="2781300" y="168728"/>
                            <a:ext cx="2196000" cy="0"/>
                          </a:xfrm>
                          <a:prstGeom prst="straightConnector1">
                            <a:avLst/>
                          </a:prstGeom>
                          <a:ln>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 name="Text Box 2"/>
                        <wps:cNvSpPr txBox="1">
                          <a:spLocks noChangeArrowheads="1"/>
                        </wps:cNvSpPr>
                        <wps:spPr bwMode="auto">
                          <a:xfrm>
                            <a:off x="103415" y="1072243"/>
                            <a:ext cx="533400" cy="312420"/>
                          </a:xfrm>
                          <a:prstGeom prst="rect">
                            <a:avLst/>
                          </a:prstGeom>
                          <a:noFill/>
                          <a:ln w="9525">
                            <a:solidFill>
                              <a:srgbClr val="000000"/>
                            </a:solidFill>
                            <a:miter lim="800000"/>
                            <a:headEnd/>
                            <a:tailEnd/>
                          </a:ln>
                        </wps:spPr>
                        <wps:txbx>
                          <w:txbxContent>
                            <w:p w14:paraId="62EEF3ED" w14:textId="77777777" w:rsidR="005B3807" w:rsidRPr="009A4BA1" w:rsidRDefault="005B3807" w:rsidP="005B3807">
                              <w:pPr>
                                <w:rPr>
                                  <w:color w:val="FFFFFF" w:themeColor="background1"/>
                                  <w:sz w:val="22"/>
                                  <w:szCs w:val="18"/>
                                </w:rPr>
                              </w:pPr>
                              <w:r w:rsidRPr="009A4BA1">
                                <w:rPr>
                                  <w:color w:val="FFFFFF" w:themeColor="background1"/>
                                  <w:sz w:val="22"/>
                                  <w:szCs w:val="18"/>
                                </w:rPr>
                                <w:t>15m</w:t>
                              </w:r>
                            </w:p>
                          </w:txbxContent>
                        </wps:txbx>
                        <wps:bodyPr rot="0" vert="horz" wrap="square" lIns="91440" tIns="45720" rIns="91440" bIns="45720" anchor="t" anchorCtr="0">
                          <a:noAutofit/>
                        </wps:bodyPr>
                      </wps:wsp>
                      <wps:wsp>
                        <wps:cNvPr id="19" name="Straight Arrow Connector 19"/>
                        <wps:cNvCnPr/>
                        <wps:spPr>
                          <a:xfrm rot="16200000" flipH="1">
                            <a:off x="202747" y="1413782"/>
                            <a:ext cx="215900" cy="0"/>
                          </a:xfrm>
                          <a:prstGeom prst="straightConnector1">
                            <a:avLst/>
                          </a:prstGeom>
                          <a:noFill/>
                          <a:ln w="9525" cap="flat" cmpd="sng" algn="ctr">
                            <a:solidFill>
                              <a:sysClr val="window" lastClr="FFFFFF"/>
                            </a:solidFill>
                            <a:prstDash val="solid"/>
                            <a:tailEnd type="triangle"/>
                          </a:ln>
                          <a:effectLst/>
                        </wps:spPr>
                        <wps:bodyPr/>
                      </wps:wsp>
                      <wps:wsp>
                        <wps:cNvPr id="20" name="Straight Arrow Connector 20"/>
                        <wps:cNvCnPr/>
                        <wps:spPr>
                          <a:xfrm rot="5400000" flipH="1">
                            <a:off x="178254" y="959303"/>
                            <a:ext cx="251460" cy="0"/>
                          </a:xfrm>
                          <a:prstGeom prst="straightConnector1">
                            <a:avLst/>
                          </a:prstGeom>
                          <a:noFill/>
                          <a:ln w="9525" cap="flat" cmpd="sng" algn="ctr">
                            <a:solidFill>
                              <a:sysClr val="window" lastClr="FFFFFF"/>
                            </a:solidFill>
                            <a:prstDash val="solid"/>
                            <a:tailEnd type="triangle"/>
                          </a:ln>
                          <a:effectLst/>
                        </wps:spPr>
                        <wps:bodyPr/>
                      </wps:wsp>
                    </wpg:wgp>
                  </a:graphicData>
                </a:graphic>
              </wp:anchor>
            </w:drawing>
          </mc:Choice>
          <mc:Fallback>
            <w:pict>
              <v:group w14:anchorId="50D028FD" id="Group 21" o:spid="_x0000_s1027" style="position:absolute;left:0;text-align:left;margin-left:0;margin-top:0;width:414.5pt;height:185.95pt;z-index:-251637760;mso-position-horizontal:center;mso-position-horizontal-relative:margin" coordsize="52641,236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 o:spid="_x0000_s1028" type="#_x0000_t75" style="position:absolute;width:52641;height:236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">
                  <v:imagedata r:id="rId12" o:title="" croptop="20437f" cropbottom="13795f" cropleft="5357f" cropright="5107f"/>
                </v:shape>
                <v:shape id="_x0000_s1029" type="#_x0000_t202" style="position:absolute;left:22479;top:272;width:6705;height:3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" filled="f" stroked="f">
                  <v:textbox>
                    <w:txbxContent>
                      <w:p w14:paraId="226EB38A" w14:textId="77777777" w:rsidR="005B3807" w:rsidRPr="009A4BA1" w:rsidRDefault="005B3807" w:rsidP="005B3807">
                        <w:pPr>
                          <w:rPr>
                            <w:color w:val="FFFFFF" w:themeColor="background1"/>
                            <w:sz w:val="22"/>
                            <w:szCs w:val="18"/>
                          </w:rPr>
                        </w:pPr>
                        <w:r w:rsidRPr="009A4BA1">
                          <w:rPr>
                            <w:color w:val="FFFFFF" w:themeColor="background1"/>
                            <w:sz w:val="22"/>
                            <w:szCs w:val="18"/>
                          </w:rPr>
                          <w:t>1</w:t>
                        </w:r>
                        <w:r>
                          <w:rPr>
                            <w:color w:val="FFFFFF" w:themeColor="background1"/>
                            <w:sz w:val="22"/>
                            <w:szCs w:val="18"/>
                          </w:rPr>
                          <w:t>00</w:t>
                        </w:r>
                        <w:r w:rsidRPr="009A4BA1">
                          <w:rPr>
                            <w:color w:val="FFFFFF" w:themeColor="background1"/>
                            <w:sz w:val="22"/>
                            <w:szCs w:val="18"/>
                          </w:rPr>
                          <w:t>m</w:t>
                        </w:r>
                      </w:p>
                    </w:txbxContent>
                  </v:textbox>
                </v:shape>
                <v:shapetype id="_x0000_t32" coordsize="21600,21600" o:spt="32" o:oned="t" path="m,l21600,21600e" filled="f">
                  <v:path arrowok="t" fillok="f" o:connecttype="none"/>
                  <o:lock v:ext="edit" shapetype="t"/>
                </v:shapetype>
                <v:shape id="Straight Arrow Connector 16" o:spid="_x0000_s1030" type="#_x0000_t32" style="position:absolute;left:2721;top:1796;width:198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" strokecolor="white [3212]">
                  <v:stroke endarrow="block"/>
                </v:shape>
                <v:shape id="Straight Arrow Connector 17" o:spid="_x0000_s1031" type="#_x0000_t32" style="position:absolute;left:27813;top:1687;width:21960;height:0;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" strokecolor="white [3212]">
                  <v:stroke endarrow="block"/>
                </v:shape>
                <v:shape id="_x0000_s1032" type="#_x0000_t202" style="position:absolute;left:1034;top:10722;width:5334;height:3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" filled="f">
                  <v:textbox>
                    <w:txbxContent>
                      <w:p w14:paraId="62EEF3ED" w14:textId="77777777" w:rsidR="005B3807" w:rsidRPr="009A4BA1" w:rsidRDefault="005B3807" w:rsidP="005B3807">
                        <w:pPr>
                          <w:rPr>
                            <w:color w:val="FFFFFF" w:themeColor="background1"/>
                            <w:sz w:val="22"/>
                            <w:szCs w:val="18"/>
                          </w:rPr>
                        </w:pPr>
                        <w:r w:rsidRPr="009A4BA1">
                          <w:rPr>
                            <w:color w:val="FFFFFF" w:themeColor="background1"/>
                            <w:sz w:val="22"/>
                            <w:szCs w:val="18"/>
                          </w:rPr>
                          <w:t>15m</w:t>
                        </w:r>
                      </w:p>
                    </w:txbxContent>
                  </v:textbox>
                </v:shape>
                <v:shape id="Straight Arrow Connector 19" o:spid="_x0000_s1033" type="#_x0000_t32" style="position:absolute;left:2026;top:14138;width:2159;height:0;rotation: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" strokecolor="window">
                  <v:stroke endarrow="block"/>
                </v:shape>
                <v:shape id="Straight Arrow Connector 20" o:spid="_x0000_s1034" type="#_x0000_t32" style="position:absolute;left:1781;top:9593;width:2515;height:0;rotation:-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" strokecolor="window">
                  <v:stroke endarrow="block"/>
                </v:shape>
                <w10:wrap type="tight" anchorx="margin"/>
              </v:group>
            </w:pict>
          </mc:Fallback>
        </mc:AlternateContent>
      </w:r>
    </w:p>
    <w:p w14:paraId="5A3F1BC6" w14:textId="2DE59699" w:rsidR="00237CB7" w:rsidRDefault="00F14D6E" w:rsidP="00F14D6E">
      <w:pPr>
        <w:pStyle w:val="Heading3"/>
        <w:rPr>
          <w:rFonts w:ascii="Garamond" w:hAnsi="Garamond"/>
          <w:noProof/>
        </w:rPr>
      </w:pPr>
      <w:r>
        <w:rPr>
          <w:rFonts w:ascii="Garamond" w:hAnsi="Garamond"/>
          <w:noProof/>
        </w:rPr>
        <w:t>3.</w:t>
      </w:r>
      <w:r w:rsidR="007D5A90">
        <w:rPr>
          <w:rFonts w:ascii="Garamond" w:hAnsi="Garamond"/>
          <w:noProof/>
        </w:rPr>
        <w:t>3</w:t>
      </w:r>
      <w:r>
        <w:rPr>
          <w:rFonts w:ascii="Garamond" w:hAnsi="Garamond"/>
          <w:noProof/>
        </w:rPr>
        <w:t>.2 The Random Obstacles</w:t>
      </w:r>
    </w:p>
    <w:p w14:paraId="4074BDE4" w14:textId="0997866A" w:rsidR="004D5FD2" w:rsidRDefault="00265FD3" w:rsidP="00194B20">
      <w:pPr>
        <w:pStyle w:val="Textnoindent"/>
      </w:pPr>
      <w:r>
        <w:t xml:space="preserve">Two types of objects very often seen in the middle of pedestrianised shopping street are benches and large units, used perhaps to hold a winnable car on display, or house a small food stall or small accessories stall. These are therefore the two types of objects which are generated and randomly placed in the middle of the street before every simulation. </w:t>
      </w:r>
    </w:p>
    <w:p w14:paraId="150C4AF4" w14:textId="7C61D369" w:rsidR="00265FD3" w:rsidRDefault="00265FD3" w:rsidP="00194B20">
      <w:pPr>
        <w:pStyle w:val="Textnoindent"/>
      </w:pPr>
      <w:r>
        <w:t>They are generated in much the same way as the one in the prototype. First, the bottom-left vertex’s x and y coordinates are created</w:t>
      </w:r>
      <w:r w:rsidR="00DA05E4">
        <w:t xml:space="preserve"> using python’s built-in random library, constrained to be within the area</w:t>
      </w:r>
      <w:r w:rsidR="001228AC">
        <w:t xml:space="preserve"> shown by the </w:t>
      </w:r>
      <w:r w:rsidR="00DA05E4">
        <w:t>blue box in Fig. [FIGNUM1]. Then, the other vertices’ coordinates are simply calculated from that anchor point, depending on what type of obstacle is being created. The large units are all 5m squares and the benches are 2m long and 0.5m wide to allow room for agents to sit at them. The benches are also randomly made to be either portrait or landscape in orientation. Using the shapely Python library [CITE HERE] each object’s placement is checked so that none of them intersect or touch.</w:t>
      </w:r>
    </w:p>
    <w:p w14:paraId="62B48E3C" w14:textId="36A4B491" w:rsidR="008F050F" w:rsidRDefault="008F050F" w:rsidP="008F050F">
      <w:pPr>
        <w:pStyle w:val="Heading3"/>
        <w:rPr>
          <w:rFonts w:ascii="Garamond" w:hAnsi="Garamond"/>
        </w:rPr>
      </w:pPr>
      <w:r w:rsidRPr="008F050F">
        <w:rPr>
          <w:rFonts w:ascii="Garamond" w:hAnsi="Garamond"/>
        </w:rPr>
        <w:t>3.</w:t>
      </w:r>
      <w:r w:rsidR="007D5A90">
        <w:rPr>
          <w:rFonts w:ascii="Garamond" w:hAnsi="Garamond"/>
        </w:rPr>
        <w:t>3</w:t>
      </w:r>
      <w:r w:rsidRPr="008F050F">
        <w:rPr>
          <w:rFonts w:ascii="Garamond" w:hAnsi="Garamond"/>
        </w:rPr>
        <w:t>.3 Navigation</w:t>
      </w:r>
    </w:p>
    <w:p w14:paraId="0EECD9EF" w14:textId="265C89E3" w:rsidR="008F050F" w:rsidRDefault="00740B55" w:rsidP="00194B20">
      <w:pPr>
        <w:pStyle w:val="Textnoindent"/>
      </w:pPr>
      <w:r>
        <w:t>From the prototype, it was discovered that agents could easily become stuck behind obstacles when trying to reach their goal.</w:t>
      </w:r>
      <w:r w:rsidR="00BC6A3A">
        <w:t xml:space="preserve"> The </w:t>
      </w:r>
      <w:proofErr w:type="gramStart"/>
      <w:r w:rsidR="00BC6A3A">
        <w:t>agent’s</w:t>
      </w:r>
      <w:proofErr w:type="gramEnd"/>
      <w:r w:rsidR="00BC6A3A">
        <w:t xml:space="preserve"> at the time were using the ‘goal’ option for their Velocity Component which meant that they’d try to move in a straight line towards their goal, regardless of obstacles.</w:t>
      </w:r>
      <w:r>
        <w:t xml:space="preserve"> Further research revealed that certain navigation structures can be used so that agents can better plan the route to their goal such as roadmaps, navigation meshes, and </w:t>
      </w:r>
      <w:r w:rsidRPr="00740B55">
        <w:rPr>
          <w:highlight w:val="yellow"/>
        </w:rPr>
        <w:t>…</w:t>
      </w:r>
      <w:r>
        <w:t xml:space="preserve"> (CITE HERE). After reading about the format in which Menge stored navigation meshes and the more involved method of generating them, it was decided that using a roadmap would be </w:t>
      </w:r>
      <w:r w:rsidR="004D4156">
        <w:t xml:space="preserve">both </w:t>
      </w:r>
      <w:r>
        <w:t>easier and adequate.</w:t>
      </w:r>
    </w:p>
    <w:p w14:paraId="0E81DE14" w14:textId="2AEE8BBE" w:rsidR="008A0D79" w:rsidRDefault="008A0D79" w:rsidP="008A0D79">
      <w:pPr>
        <w:pStyle w:val="Textnoindent"/>
      </w:pPr>
      <w:r>
        <w:lastRenderedPageBreak/>
        <w:t>After some initial testing of roadmaps, it became clear that for an agent to effectively use them to plan their routes to goals, the roadmap needed to be unobstructed by any obstacles</w:t>
      </w:r>
      <w:r w:rsidR="00BC6A3A">
        <w:t xml:space="preserve"> – meaning there can’t be any intersections between obstacles and the roadmap </w:t>
      </w:r>
      <w:proofErr w:type="gramStart"/>
      <w:r w:rsidR="00BC6A3A">
        <w:t>graph.</w:t>
      </w:r>
      <w:r>
        <w:t>.</w:t>
      </w:r>
      <w:proofErr w:type="gramEnd"/>
      <w:r>
        <w:t xml:space="preserve"> This meant that using a static roadmap was infeasible due to the random positions of the obstacles. Therefore, the roadmap needed to be changed every time the obstacles were. </w:t>
      </w:r>
    </w:p>
    <w:p w14:paraId="1C73B4B8" w14:textId="75ED7851" w:rsidR="003C6B0A" w:rsidRPr="004D4156" w:rsidRDefault="003C6B0A" w:rsidP="008A0D79">
      <w:pPr>
        <w:pStyle w:val="Textnoindent"/>
      </w:pPr>
      <w:r>
        <w:t>[ADD PIC OF AGENT TRYING TO GET THROUGH AN OBSTACLE]</w:t>
      </w:r>
      <w:bookmarkStart w:id="21" w:name="_GoBack"/>
      <w:bookmarkEnd w:id="21"/>
    </w:p>
    <w:p w14:paraId="69DE4174" w14:textId="77777777" w:rsidR="008A0D79" w:rsidRDefault="008A0D79" w:rsidP="00194B20">
      <w:pPr>
        <w:pStyle w:val="Textnoindent"/>
      </w:pPr>
    </w:p>
    <w:p w14:paraId="6045BD2E" w14:textId="094DBD39" w:rsidR="004D4156" w:rsidRDefault="004D4156" w:rsidP="004D4156">
      <w:pPr>
        <w:pStyle w:val="Heading4"/>
        <w:rPr>
          <w:rFonts w:ascii="Garamond" w:hAnsi="Garamond"/>
        </w:rPr>
      </w:pPr>
      <w:r w:rsidRPr="004D4156">
        <w:rPr>
          <w:rFonts w:ascii="Garamond" w:hAnsi="Garamond"/>
        </w:rPr>
        <w:t xml:space="preserve">3.3.3.1 Updating </w:t>
      </w:r>
      <w:proofErr w:type="gramStart"/>
      <w:r w:rsidRPr="004D4156">
        <w:rPr>
          <w:rFonts w:ascii="Garamond" w:hAnsi="Garamond"/>
        </w:rPr>
        <w:t>The</w:t>
      </w:r>
      <w:proofErr w:type="gramEnd"/>
      <w:r w:rsidRPr="004D4156">
        <w:rPr>
          <w:rFonts w:ascii="Garamond" w:hAnsi="Garamond"/>
        </w:rPr>
        <w:t xml:space="preserve"> Roadmap</w:t>
      </w:r>
    </w:p>
    <w:p w14:paraId="394105C7" w14:textId="3B8ED832" w:rsidR="00475BBB" w:rsidRDefault="00BC0F22" w:rsidP="00BE3FDA">
      <w:pPr>
        <w:pStyle w:val="Textnoindent"/>
      </w:pPr>
      <w:r>
        <w:t xml:space="preserve">The method </w:t>
      </w:r>
      <w:proofErr w:type="gramStart"/>
      <w:r w:rsidR="006F4AC5">
        <w:t>random.randint</w:t>
      </w:r>
      <w:proofErr w:type="gramEnd"/>
      <w:r w:rsidR="006F4AC5">
        <w:t xml:space="preserve">() </w:t>
      </w:r>
      <w:r>
        <w:t>only generates whole numbers for</w:t>
      </w:r>
      <w:r w:rsidR="006F4AC5">
        <w:t xml:space="preserve"> the obstacle’s position</w:t>
      </w:r>
      <w:r>
        <w:t>s</w:t>
      </w:r>
      <w:r w:rsidR="006F4AC5">
        <w:t xml:space="preserve"> and none of the</w:t>
      </w:r>
      <w:r>
        <w:t xml:space="preserve"> obstacles</w:t>
      </w:r>
      <w:r w:rsidR="006F4AC5">
        <w:t xml:space="preserve"> can touch</w:t>
      </w:r>
      <w:r>
        <w:t>. This means that</w:t>
      </w:r>
      <w:r w:rsidR="006F4AC5">
        <w:t xml:space="preserve"> a square grid graph can be used for the roadmap, allowing agents to pass around the obstacles with ease so long as the parts of the roadmap which intersec</w:t>
      </w:r>
      <w:r w:rsidR="001677FC">
        <w:t>t</w:t>
      </w:r>
      <w:r w:rsidR="006F4AC5">
        <w:t xml:space="preserve"> with the obstacles </w:t>
      </w:r>
      <w:r>
        <w:t xml:space="preserve">were removed. After writing a simple python script to generate the </w:t>
      </w:r>
      <w:r w:rsidR="00475BBB">
        <w:t xml:space="preserve">text file describing the grid in the middle of the street, the roadmaps for each of the shops were drawn using the Scenario Author tool from </w:t>
      </w:r>
      <w:proofErr w:type="gramStart"/>
      <w:r w:rsidR="00475BBB">
        <w:t>MengeUtils[</w:t>
      </w:r>
      <w:proofErr w:type="gramEnd"/>
      <w:r w:rsidR="00475BBB">
        <w:t>CITE?] and joined to the grid.</w:t>
      </w:r>
    </w:p>
    <w:p w14:paraId="7208B972" w14:textId="135DC352" w:rsidR="001677FC" w:rsidRDefault="001677FC" w:rsidP="00BE3FDA">
      <w:pPr>
        <w:pStyle w:val="Textnoindent"/>
      </w:pPr>
      <w:r>
        <w:t xml:space="preserve">Using </w:t>
      </w:r>
      <w:r w:rsidRPr="001677FC">
        <w:rPr>
          <w:highlight w:val="yellow"/>
        </w:rPr>
        <w:t>graph.py</w:t>
      </w:r>
      <w:r>
        <w:t xml:space="preserve"> from </w:t>
      </w:r>
      <w:proofErr w:type="gramStart"/>
      <w:r>
        <w:t>MengeUtils[</w:t>
      </w:r>
      <w:proofErr w:type="gramEnd"/>
      <w:r>
        <w:t xml:space="preserve">CITE?], the roadmap can be read from the text file and made into a Graph object. Then, the Python script </w:t>
      </w:r>
      <w:r w:rsidRPr="001677FC">
        <w:rPr>
          <w:highlight w:val="yellow"/>
        </w:rPr>
        <w:t>modifyRoadmap.py</w:t>
      </w:r>
      <w:r>
        <w:t xml:space="preserve"> was written to compare each of the roadmap vertices with the obstacles’</w:t>
      </w:r>
      <w:r w:rsidR="001D161B">
        <w:t xml:space="preserve"> vertices</w:t>
      </w:r>
      <w:r>
        <w:t>, deleting the roadmap</w:t>
      </w:r>
      <w:r w:rsidR="008E1852">
        <w:t>’s</w:t>
      </w:r>
      <w:r>
        <w:t xml:space="preserve"> vertices and edges which caused it to intersect with any of the obstacles.</w:t>
      </w:r>
      <w:r w:rsidR="008E1852">
        <w:t xml:space="preserve"> This resultant </w:t>
      </w:r>
      <w:r w:rsidR="001D161B">
        <w:t>roadmap graph, free of any intersections,</w:t>
      </w:r>
      <w:r w:rsidR="008E1852">
        <w:t xml:space="preserve"> is then written back to </w:t>
      </w:r>
      <w:r w:rsidR="008E1852" w:rsidRPr="008E1852">
        <w:rPr>
          <w:highlight w:val="yellow"/>
        </w:rPr>
        <w:t>graph.txt</w:t>
      </w:r>
      <w:r w:rsidR="008E1852">
        <w:t>, ready to be used in the</w:t>
      </w:r>
      <w:r w:rsidR="001D161B">
        <w:t xml:space="preserve"> </w:t>
      </w:r>
      <w:r w:rsidR="008E1852">
        <w:t>next simulation.</w:t>
      </w:r>
    </w:p>
    <w:p w14:paraId="10A239BF" w14:textId="56F2BD9E" w:rsidR="00BE3FDA" w:rsidRDefault="00BE3FDA" w:rsidP="00BE3FDA">
      <w:pPr>
        <w:pStyle w:val="Textnoindent"/>
      </w:pPr>
      <w:r>
        <w:t xml:space="preserve">In Figures </w:t>
      </w:r>
      <w:r w:rsidRPr="00BE3FDA">
        <w:rPr>
          <w:highlight w:val="yellow"/>
        </w:rPr>
        <w:t>1-3</w:t>
      </w:r>
      <w:r>
        <w:t xml:space="preserve"> below</w:t>
      </w:r>
      <w:r w:rsidR="001677FC">
        <w:t>, the process of modifying the roadmap to fit around the obstacles is visualised.</w:t>
      </w:r>
    </w:p>
    <w:p w14:paraId="64020789" w14:textId="77777777" w:rsidR="00BE3FDA" w:rsidRDefault="00BE3FDA" w:rsidP="00BE3FDA">
      <w:pPr>
        <w:pStyle w:val="Textnoindent"/>
        <w:rPr>
          <w:noProof/>
        </w:rPr>
      </w:pPr>
    </w:p>
    <w:p w14:paraId="16F6D0B6" w14:textId="77777777" w:rsidR="00BE3FDA" w:rsidRDefault="00BE3FDA" w:rsidP="00BE3FDA">
      <w:pPr>
        <w:pStyle w:val="Textnoindent"/>
        <w:keepNext/>
        <w:jc w:val="center"/>
      </w:pPr>
      <w:r>
        <w:rPr>
          <w:noProof/>
        </w:rPr>
        <w:drawing>
          <wp:inline distT="0" distB="0" distL="0" distR="0" wp14:anchorId="7D3BCA2B" wp14:editId="3F1FCDD9">
            <wp:extent cx="5861565" cy="2126673"/>
            <wp:effectExtent l="0" t="0" r="635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3015" t="22478" r="2328" b="13502"/>
                    <a:stretch/>
                  </pic:blipFill>
                  <pic:spPr bwMode="auto">
                    <a:xfrm>
                      <a:off x="0" y="0"/>
                      <a:ext cx="5874881" cy="2131504"/>
                    </a:xfrm>
                    <a:prstGeom prst="rect">
                      <a:avLst/>
                    </a:prstGeom>
                    <a:noFill/>
                    <a:ln>
                      <a:noFill/>
                    </a:ln>
                    <a:extLst>
                      <a:ext uri="{53640926-AAD7-44D8-BBD7-CCE9431645EC}">
                        <a14:shadowObscured xmlns:a14="http://schemas.microsoft.com/office/drawing/2010/main"/>
                      </a:ext>
                    </a:extLst>
                  </pic:spPr>
                </pic:pic>
              </a:graphicData>
            </a:graphic>
          </wp:inline>
        </w:drawing>
      </w:r>
    </w:p>
    <w:p w14:paraId="15B19D14" w14:textId="7464FF76" w:rsidR="00BE3FDA" w:rsidRPr="00BE3FDA" w:rsidRDefault="00BE3FDA" w:rsidP="00BE3FDA">
      <w:pPr>
        <w:pStyle w:val="Caption"/>
        <w:jc w:val="center"/>
        <w:rPr>
          <w:rFonts w:ascii="Garamond" w:hAnsi="Garamond"/>
          <w:sz w:val="22"/>
          <w:szCs w:val="22"/>
        </w:rPr>
      </w:pPr>
      <w:r w:rsidRPr="00BE3FDA">
        <w:rPr>
          <w:rFonts w:ascii="Garamond" w:hAnsi="Garamond"/>
          <w:sz w:val="22"/>
          <w:szCs w:val="22"/>
        </w:rPr>
        <w:t xml:space="preserve">Figure </w:t>
      </w:r>
      <w:r w:rsidRPr="00BE3FDA">
        <w:rPr>
          <w:rFonts w:ascii="Garamond" w:hAnsi="Garamond"/>
          <w:sz w:val="22"/>
          <w:szCs w:val="22"/>
        </w:rPr>
        <w:fldChar w:fldCharType="begin"/>
      </w:r>
      <w:r w:rsidRPr="00BE3FDA">
        <w:rPr>
          <w:rFonts w:ascii="Garamond" w:hAnsi="Garamond"/>
          <w:sz w:val="22"/>
          <w:szCs w:val="22"/>
        </w:rPr>
        <w:instrText xml:space="preserve"> SEQ Figure \* ARABIC </w:instrText>
      </w:r>
      <w:r w:rsidRPr="00BE3FDA">
        <w:rPr>
          <w:rFonts w:ascii="Garamond" w:hAnsi="Garamond"/>
          <w:sz w:val="22"/>
          <w:szCs w:val="22"/>
        </w:rPr>
        <w:fldChar w:fldCharType="separate"/>
      </w:r>
      <w:r w:rsidR="005F5AE5">
        <w:rPr>
          <w:rFonts w:ascii="Garamond" w:hAnsi="Garamond"/>
          <w:noProof/>
          <w:sz w:val="22"/>
          <w:szCs w:val="22"/>
        </w:rPr>
        <w:t>1</w:t>
      </w:r>
      <w:r w:rsidRPr="00BE3FDA">
        <w:rPr>
          <w:rFonts w:ascii="Garamond" w:hAnsi="Garamond"/>
          <w:sz w:val="22"/>
          <w:szCs w:val="22"/>
        </w:rPr>
        <w:fldChar w:fldCharType="end"/>
      </w:r>
      <w:r w:rsidRPr="00BE3FDA">
        <w:rPr>
          <w:rFonts w:ascii="Garamond" w:hAnsi="Garamond"/>
          <w:sz w:val="22"/>
          <w:szCs w:val="22"/>
        </w:rPr>
        <w:t>: Placement of random obstacles</w:t>
      </w:r>
    </w:p>
    <w:p w14:paraId="01817E91" w14:textId="77777777" w:rsidR="00BE3FDA" w:rsidRDefault="00BE3FDA" w:rsidP="00BE3FDA">
      <w:pPr>
        <w:pStyle w:val="Textnoindent"/>
        <w:keepNext/>
        <w:jc w:val="center"/>
      </w:pPr>
      <w:r>
        <w:rPr>
          <w:noProof/>
        </w:rPr>
        <w:lastRenderedPageBreak/>
        <w:drawing>
          <wp:inline distT="0" distB="0" distL="0" distR="0" wp14:anchorId="11A27031" wp14:editId="4228C4A4">
            <wp:extent cx="5895320" cy="216130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20368" b="11291"/>
                    <a:stretch/>
                  </pic:blipFill>
                  <pic:spPr bwMode="auto">
                    <a:xfrm>
                      <a:off x="0" y="0"/>
                      <a:ext cx="5929036" cy="2173670"/>
                    </a:xfrm>
                    <a:prstGeom prst="rect">
                      <a:avLst/>
                    </a:prstGeom>
                    <a:noFill/>
                    <a:ln>
                      <a:noFill/>
                    </a:ln>
                    <a:extLst>
                      <a:ext uri="{53640926-AAD7-44D8-BBD7-CCE9431645EC}">
                        <a14:shadowObscured xmlns:a14="http://schemas.microsoft.com/office/drawing/2010/main"/>
                      </a:ext>
                    </a:extLst>
                  </pic:spPr>
                </pic:pic>
              </a:graphicData>
            </a:graphic>
          </wp:inline>
        </w:drawing>
      </w:r>
    </w:p>
    <w:p w14:paraId="5FE12324" w14:textId="5F834FC4" w:rsidR="00BE3FDA" w:rsidRPr="00BE3FDA" w:rsidRDefault="00BE3FDA" w:rsidP="00BE3FDA">
      <w:pPr>
        <w:pStyle w:val="Caption"/>
        <w:jc w:val="center"/>
        <w:rPr>
          <w:rFonts w:ascii="Garamond" w:hAnsi="Garamond"/>
          <w:sz w:val="22"/>
          <w:szCs w:val="22"/>
        </w:rPr>
      </w:pPr>
      <w:r w:rsidRPr="00BE3FDA">
        <w:rPr>
          <w:rFonts w:ascii="Garamond" w:hAnsi="Garamond"/>
          <w:sz w:val="22"/>
          <w:szCs w:val="22"/>
        </w:rPr>
        <w:t xml:space="preserve">Figure </w:t>
      </w:r>
      <w:r w:rsidRPr="00BE3FDA">
        <w:rPr>
          <w:rFonts w:ascii="Garamond" w:hAnsi="Garamond"/>
          <w:sz w:val="22"/>
          <w:szCs w:val="22"/>
        </w:rPr>
        <w:fldChar w:fldCharType="begin"/>
      </w:r>
      <w:r w:rsidRPr="00BE3FDA">
        <w:rPr>
          <w:rFonts w:ascii="Garamond" w:hAnsi="Garamond"/>
          <w:sz w:val="22"/>
          <w:szCs w:val="22"/>
        </w:rPr>
        <w:instrText xml:space="preserve"> SEQ Figure \* ARABIC </w:instrText>
      </w:r>
      <w:r w:rsidRPr="00BE3FDA">
        <w:rPr>
          <w:rFonts w:ascii="Garamond" w:hAnsi="Garamond"/>
          <w:sz w:val="22"/>
          <w:szCs w:val="22"/>
        </w:rPr>
        <w:fldChar w:fldCharType="separate"/>
      </w:r>
      <w:r w:rsidR="005F5AE5">
        <w:rPr>
          <w:rFonts w:ascii="Garamond" w:hAnsi="Garamond"/>
          <w:noProof/>
          <w:sz w:val="22"/>
          <w:szCs w:val="22"/>
        </w:rPr>
        <w:t>2</w:t>
      </w:r>
      <w:r w:rsidRPr="00BE3FDA">
        <w:rPr>
          <w:rFonts w:ascii="Garamond" w:hAnsi="Garamond"/>
          <w:sz w:val="22"/>
          <w:szCs w:val="22"/>
        </w:rPr>
        <w:fldChar w:fldCharType="end"/>
      </w:r>
      <w:r w:rsidRPr="00BE3FDA">
        <w:rPr>
          <w:rFonts w:ascii="Garamond" w:hAnsi="Garamond"/>
          <w:sz w:val="22"/>
          <w:szCs w:val="22"/>
        </w:rPr>
        <w:t>: The full roadmap shown with green edges and yellow vertices</w:t>
      </w:r>
      <w:r w:rsidR="001677FC">
        <w:rPr>
          <w:rFonts w:ascii="Garamond" w:hAnsi="Garamond"/>
          <w:sz w:val="22"/>
          <w:szCs w:val="22"/>
        </w:rPr>
        <w:t>, intersecting the obstacles</w:t>
      </w:r>
    </w:p>
    <w:p w14:paraId="0690C2A4" w14:textId="77777777" w:rsidR="00BE3FDA" w:rsidRDefault="00BE3FDA" w:rsidP="00BE3FDA">
      <w:pPr>
        <w:pStyle w:val="Textnoindent"/>
        <w:keepNext/>
        <w:jc w:val="center"/>
      </w:pPr>
      <w:r>
        <w:rPr>
          <w:noProof/>
        </w:rPr>
        <w:drawing>
          <wp:inline distT="0" distB="0" distL="0" distR="0" wp14:anchorId="5765E75B" wp14:editId="310C9402">
            <wp:extent cx="5925302" cy="2223077"/>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19251" b="10812"/>
                    <a:stretch/>
                  </pic:blipFill>
                  <pic:spPr bwMode="auto">
                    <a:xfrm>
                      <a:off x="0" y="0"/>
                      <a:ext cx="5969993" cy="2239844"/>
                    </a:xfrm>
                    <a:prstGeom prst="rect">
                      <a:avLst/>
                    </a:prstGeom>
                    <a:noFill/>
                    <a:ln>
                      <a:noFill/>
                    </a:ln>
                    <a:extLst>
                      <a:ext uri="{53640926-AAD7-44D8-BBD7-CCE9431645EC}">
                        <a14:shadowObscured xmlns:a14="http://schemas.microsoft.com/office/drawing/2010/main"/>
                      </a:ext>
                    </a:extLst>
                  </pic:spPr>
                </pic:pic>
              </a:graphicData>
            </a:graphic>
          </wp:inline>
        </w:drawing>
      </w:r>
    </w:p>
    <w:p w14:paraId="3141A87E" w14:textId="5F2F138A" w:rsidR="00475BBB" w:rsidRPr="00BE3FDA" w:rsidRDefault="00BE3FDA" w:rsidP="00BE3FDA">
      <w:pPr>
        <w:pStyle w:val="Caption"/>
        <w:jc w:val="center"/>
        <w:rPr>
          <w:rFonts w:ascii="Garamond" w:hAnsi="Garamond"/>
          <w:sz w:val="22"/>
          <w:szCs w:val="22"/>
        </w:rPr>
      </w:pPr>
      <w:r w:rsidRPr="00BE3FDA">
        <w:rPr>
          <w:rFonts w:ascii="Garamond" w:hAnsi="Garamond"/>
          <w:sz w:val="22"/>
          <w:szCs w:val="22"/>
        </w:rPr>
        <w:t xml:space="preserve">Figure </w:t>
      </w:r>
      <w:r w:rsidRPr="00BE3FDA">
        <w:rPr>
          <w:rFonts w:ascii="Garamond" w:hAnsi="Garamond"/>
          <w:sz w:val="22"/>
          <w:szCs w:val="22"/>
        </w:rPr>
        <w:fldChar w:fldCharType="begin"/>
      </w:r>
      <w:r w:rsidRPr="00BE3FDA">
        <w:rPr>
          <w:rFonts w:ascii="Garamond" w:hAnsi="Garamond"/>
          <w:sz w:val="22"/>
          <w:szCs w:val="22"/>
        </w:rPr>
        <w:instrText xml:space="preserve"> SEQ Figure \* ARABIC </w:instrText>
      </w:r>
      <w:r w:rsidRPr="00BE3FDA">
        <w:rPr>
          <w:rFonts w:ascii="Garamond" w:hAnsi="Garamond"/>
          <w:sz w:val="22"/>
          <w:szCs w:val="22"/>
        </w:rPr>
        <w:fldChar w:fldCharType="separate"/>
      </w:r>
      <w:r w:rsidR="005F5AE5">
        <w:rPr>
          <w:rFonts w:ascii="Garamond" w:hAnsi="Garamond"/>
          <w:noProof/>
          <w:sz w:val="22"/>
          <w:szCs w:val="22"/>
        </w:rPr>
        <w:t>3</w:t>
      </w:r>
      <w:r w:rsidRPr="00BE3FDA">
        <w:rPr>
          <w:rFonts w:ascii="Garamond" w:hAnsi="Garamond"/>
          <w:sz w:val="22"/>
          <w:szCs w:val="22"/>
        </w:rPr>
        <w:fldChar w:fldCharType="end"/>
      </w:r>
      <w:r w:rsidRPr="00BE3FDA">
        <w:rPr>
          <w:rFonts w:ascii="Garamond" w:hAnsi="Garamond"/>
          <w:sz w:val="22"/>
          <w:szCs w:val="22"/>
        </w:rPr>
        <w:t>: The roadmap after being modified</w:t>
      </w:r>
    </w:p>
    <w:p w14:paraId="1F28FA6A" w14:textId="6396005E" w:rsidR="00E876E5" w:rsidRDefault="00E876E5" w:rsidP="00E876E5">
      <w:pPr>
        <w:pStyle w:val="Heading3"/>
        <w:rPr>
          <w:rFonts w:ascii="Garamond" w:hAnsi="Garamond"/>
        </w:rPr>
      </w:pPr>
      <w:r>
        <w:rPr>
          <w:rFonts w:ascii="Garamond" w:hAnsi="Garamond"/>
        </w:rPr>
        <w:t>3.</w:t>
      </w:r>
      <w:r w:rsidR="007D5A90">
        <w:rPr>
          <w:rFonts w:ascii="Garamond" w:hAnsi="Garamond"/>
        </w:rPr>
        <w:t>3</w:t>
      </w:r>
      <w:r>
        <w:rPr>
          <w:rFonts w:ascii="Garamond" w:hAnsi="Garamond"/>
        </w:rPr>
        <w:t>.</w:t>
      </w:r>
      <w:r w:rsidR="008F050F">
        <w:rPr>
          <w:rFonts w:ascii="Garamond" w:hAnsi="Garamond"/>
        </w:rPr>
        <w:t>4</w:t>
      </w:r>
      <w:r>
        <w:rPr>
          <w:rFonts w:ascii="Garamond" w:hAnsi="Garamond"/>
        </w:rPr>
        <w:t xml:space="preserve"> Behaviour</w:t>
      </w:r>
    </w:p>
    <w:p w14:paraId="433AAD50" w14:textId="08A08B0E" w:rsidR="00E876E5" w:rsidRDefault="00E876E5" w:rsidP="00194B20">
      <w:pPr>
        <w:pStyle w:val="Textnoindent"/>
      </w:pPr>
      <w:r>
        <w:t xml:space="preserve">Paramount for useful results is the </w:t>
      </w:r>
      <w:r w:rsidR="008F050F">
        <w:t xml:space="preserve">careful design of agent behaviour to result in more realistic simulations. To this end, the agents in the shopping street simulation’s behaviour was designed so they do a variety of different tasks, including: walking to the end of the street, window shopping, spending time in a shop, sitting at a bench, and looking at/visiting one of the large units. </w:t>
      </w:r>
      <w:r w:rsidR="00773387">
        <w:t xml:space="preserve">This behaviour, like the scene specification, is written in an XML file and is </w:t>
      </w:r>
      <w:r w:rsidR="00773387" w:rsidRPr="00773387">
        <w:rPr>
          <w:highlight w:val="yellow"/>
        </w:rPr>
        <w:t>modelled</w:t>
      </w:r>
      <w:r w:rsidR="00773387">
        <w:t xml:space="preserve"> as a Behavioural Finite State Machine (BFSM) (CITE MENGE HERE). In this way, each agent is in one state at a time, each having instructions on how and when to transition to the next state, such as an agent transitioning, after a timer, from the state “AtBench” to one of the other behaviours randomly</w:t>
      </w:r>
      <w:r w:rsidR="00E769D3">
        <w:t xml:space="preserve"> - with</w:t>
      </w:r>
      <w:r w:rsidR="00773387">
        <w:t xml:space="preserve"> each </w:t>
      </w:r>
      <w:r w:rsidR="00E769D3">
        <w:t>having a</w:t>
      </w:r>
      <w:r w:rsidR="00773387">
        <w:t xml:space="preserve"> different probability.</w:t>
      </w:r>
    </w:p>
    <w:p w14:paraId="30CC6CD0" w14:textId="2D7730D8" w:rsidR="003B041A" w:rsidRDefault="00164EDF" w:rsidP="00194B20">
      <w:pPr>
        <w:pStyle w:val="Textnoindent"/>
      </w:pPr>
      <w:r>
        <w:t xml:space="preserve">The BFSM can be visualised using </w:t>
      </w:r>
      <w:proofErr w:type="gramStart"/>
      <w:r>
        <w:t>Figure[</w:t>
      </w:r>
      <w:proofErr w:type="gramEnd"/>
      <w:r>
        <w:t xml:space="preserve">FIGNUM] </w:t>
      </w:r>
      <w:r w:rsidRPr="00164EDF">
        <w:rPr>
          <w:highlight w:val="yellow"/>
        </w:rPr>
        <w:t>below</w:t>
      </w:r>
      <w:r>
        <w:t>. The blue boxes represent states, the grey circles are transition targets, the black arrows are transition conditions, and the white diamonds are simply where arrows merge/split to keep the diagram less cluttered. Where a state also involves having the agent move or, in the case of reaching the end of the road, be teleported</w:t>
      </w:r>
      <w:r w:rsidR="003B041A">
        <w:t>,</w:t>
      </w:r>
      <w:r>
        <w:t xml:space="preserve"> it’s written below the state name.</w:t>
      </w:r>
    </w:p>
    <w:p w14:paraId="50999AAC" w14:textId="2F928B51" w:rsidR="003B041A" w:rsidRDefault="003B041A" w:rsidP="00194B20">
      <w:pPr>
        <w:pStyle w:val="Textnoindent"/>
      </w:pPr>
      <w:r>
        <w:lastRenderedPageBreak/>
        <w:t xml:space="preserve">When the simulation starts, the agents are randomly assigned to one of the following: walking to the end of street, either the right or left side; beginning to window shop; going to sit at a bench; or going to visit one of the units. </w:t>
      </w:r>
      <w:proofErr w:type="gramStart"/>
      <w:r>
        <w:t>Through the use of</w:t>
      </w:r>
      <w:proofErr w:type="gramEnd"/>
      <w:r>
        <w:t xml:space="preserve"> timers of varying lengths agents will appear to sit at benches, visit units, look through shop windows</w:t>
      </w:r>
      <w:r w:rsidR="00593040">
        <w:t>, and spend time in shops</w:t>
      </w:r>
      <w:r>
        <w:t xml:space="preserve"> </w:t>
      </w:r>
      <w:r w:rsidR="00593040">
        <w:t xml:space="preserve">for differing amounts of time before transitioning to their next state. Certain details have been left out of the diagram to preserve simplicity: agents who are teleported to the right side of the street won’t try and walk right again (and vice versa for those walking left); agents who have just sat at a bench won’t immediately do so again; </w:t>
      </w:r>
      <w:r w:rsidR="00F63A3E">
        <w:t xml:space="preserve">and </w:t>
      </w:r>
      <w:r w:rsidR="00593040">
        <w:t>agents who have just spent time in a shop are more likely to sit at a bench or go to a unit</w:t>
      </w:r>
      <w:r w:rsidR="00F63A3E">
        <w:t>. These changes in probabilities serve as an attempt to make the simulation more realistic, thus acquiring better results.</w:t>
      </w:r>
    </w:p>
    <w:p w14:paraId="12034246" w14:textId="37B834C0" w:rsidR="00F86E2A" w:rsidRDefault="00164EDF" w:rsidP="00194B20">
      <w:pPr>
        <w:pStyle w:val="Textnoindent"/>
      </w:pPr>
      <w:r>
        <w:t xml:space="preserve"> </w:t>
      </w:r>
      <w:r w:rsidR="003B041A">
        <w:rPr>
          <w:noProof/>
        </w:rPr>
        <mc:AlternateContent>
          <mc:Choice Requires="wpg">
            <w:drawing>
              <wp:anchor distT="0" distB="0" distL="114300" distR="114300" simplePos="0" relativeHeight="251682816" behindDoc="0" locked="0" layoutInCell="1" allowOverlap="1" wp14:anchorId="3805FE91" wp14:editId="643F8DCC">
                <wp:simplePos x="0" y="0"/>
                <wp:positionH relativeFrom="margin">
                  <wp:align>center</wp:align>
                </wp:positionH>
                <wp:positionV relativeFrom="paragraph">
                  <wp:posOffset>80857</wp:posOffset>
                </wp:positionV>
                <wp:extent cx="6827520" cy="4843797"/>
                <wp:effectExtent l="0" t="0" r="0" b="0"/>
                <wp:wrapTight wrapText="bothSides">
                  <wp:wrapPolygon edited="0">
                    <wp:start x="0" y="0"/>
                    <wp:lineTo x="0" y="21492"/>
                    <wp:lineTo x="21516" y="21492"/>
                    <wp:lineTo x="21516" y="0"/>
                    <wp:lineTo x="0" y="0"/>
                  </wp:wrapPolygon>
                </wp:wrapTight>
                <wp:docPr id="7" name="Group 7"/>
                <wp:cNvGraphicFramePr/>
                <a:graphic xmlns:a="http://schemas.openxmlformats.org/drawingml/2006/main">
                  <a:graphicData uri="http://schemas.microsoft.com/office/word/2010/wordprocessingGroup">
                    <wpg:wgp>
                      <wpg:cNvGrpSpPr/>
                      <wpg:grpSpPr>
                        <a:xfrm>
                          <a:off x="0" y="0"/>
                          <a:ext cx="6827520" cy="4843797"/>
                          <a:chOff x="0" y="0"/>
                          <a:chExt cx="6827520" cy="4843797"/>
                        </a:xfrm>
                      </wpg:grpSpPr>
                      <pic:pic xmlns:pic="http://schemas.openxmlformats.org/drawingml/2006/picture">
                        <pic:nvPicPr>
                          <pic:cNvPr id="5" name="Picture 5" descr="A screenshot of a cell phone&#10;&#10;Description automatically generated"/>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827520" cy="4529455"/>
                          </a:xfrm>
                          <a:prstGeom prst="rect">
                            <a:avLst/>
                          </a:prstGeom>
                        </pic:spPr>
                      </pic:pic>
                      <wps:wsp>
                        <wps:cNvPr id="6" name="Text Box 6"/>
                        <wps:cNvSpPr txBox="1"/>
                        <wps:spPr>
                          <a:xfrm>
                            <a:off x="0" y="4300872"/>
                            <a:ext cx="6827520" cy="542925"/>
                          </a:xfrm>
                          <a:prstGeom prst="rect">
                            <a:avLst/>
                          </a:prstGeom>
                          <a:solidFill>
                            <a:prstClr val="white"/>
                          </a:solidFill>
                          <a:ln>
                            <a:noFill/>
                          </a:ln>
                        </wps:spPr>
                        <wps:txbx>
                          <w:txbxContent>
                            <w:p w14:paraId="09AACEB1" w14:textId="064F9FF5" w:rsidR="005F5AE5" w:rsidRPr="00164EDF" w:rsidRDefault="005F5AE5" w:rsidP="00164EDF">
                              <w:pPr>
                                <w:pStyle w:val="Caption"/>
                                <w:jc w:val="center"/>
                                <w:rPr>
                                  <w:rFonts w:ascii="Garamond" w:hAnsi="Garamond"/>
                                  <w:noProof/>
                                  <w:sz w:val="22"/>
                                  <w:szCs w:val="18"/>
                                </w:rPr>
                              </w:pPr>
                              <w:r w:rsidRPr="00164EDF">
                                <w:rPr>
                                  <w:rFonts w:ascii="Garamond" w:hAnsi="Garamond"/>
                                  <w:sz w:val="22"/>
                                  <w:szCs w:val="22"/>
                                </w:rPr>
                                <w:t xml:space="preserve">Figure </w:t>
                              </w:r>
                              <w:r w:rsidRPr="00164EDF">
                                <w:rPr>
                                  <w:rFonts w:ascii="Garamond" w:hAnsi="Garamond"/>
                                  <w:sz w:val="22"/>
                                  <w:szCs w:val="22"/>
                                </w:rPr>
                                <w:fldChar w:fldCharType="begin"/>
                              </w:r>
                              <w:r w:rsidRPr="00164EDF">
                                <w:rPr>
                                  <w:rFonts w:ascii="Garamond" w:hAnsi="Garamond"/>
                                  <w:sz w:val="22"/>
                                  <w:szCs w:val="22"/>
                                </w:rPr>
                                <w:instrText xml:space="preserve"> SEQ Figure \* ARABIC </w:instrText>
                              </w:r>
                              <w:r w:rsidRPr="00164EDF">
                                <w:rPr>
                                  <w:rFonts w:ascii="Garamond" w:hAnsi="Garamond"/>
                                  <w:sz w:val="22"/>
                                  <w:szCs w:val="22"/>
                                </w:rPr>
                                <w:fldChar w:fldCharType="separate"/>
                              </w:r>
                              <w:r w:rsidRPr="00164EDF">
                                <w:rPr>
                                  <w:rFonts w:ascii="Garamond" w:hAnsi="Garamond"/>
                                  <w:noProof/>
                                  <w:sz w:val="22"/>
                                  <w:szCs w:val="22"/>
                                </w:rPr>
                                <w:t>4</w:t>
                              </w:r>
                              <w:r w:rsidRPr="00164EDF">
                                <w:rPr>
                                  <w:rFonts w:ascii="Garamond" w:hAnsi="Garamond"/>
                                  <w:sz w:val="22"/>
                                  <w:szCs w:val="22"/>
                                </w:rPr>
                                <w:fldChar w:fldCharType="end"/>
                              </w:r>
                              <w:r w:rsidRPr="00164EDF">
                                <w:rPr>
                                  <w:rFonts w:ascii="Garamond" w:hAnsi="Garamond"/>
                                  <w:sz w:val="22"/>
                                  <w:szCs w:val="22"/>
                                </w:rPr>
                                <w:t>: Diagram showing the BFSM used for the shopping street scenario</w:t>
                              </w:r>
                              <w:r w:rsidR="003B041A">
                                <w:rPr>
                                  <w:rFonts w:ascii="Garamond" w:hAnsi="Garamond"/>
                                  <w:sz w:val="22"/>
                                  <w:szCs w:val="22"/>
                                </w:rPr>
                                <w:t xml:space="preserve"> </w:t>
                              </w:r>
                              <w:r w:rsidR="003B041A" w:rsidRPr="003B041A">
                                <w:rPr>
                                  <w:rFonts w:ascii="Garamond" w:hAnsi="Garamond"/>
                                  <w:sz w:val="22"/>
                                  <w:szCs w:val="22"/>
                                  <w:highlight w:val="yellow"/>
                                </w:rPr>
                                <w:t>[at unit and at bench wrong way round]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3805FE91" id="Group 7" o:spid="_x0000_s1035" style="position:absolute;margin-left:0;margin-top:6.35pt;width:537.6pt;height:381.4pt;z-index:251682816;mso-position-horizontal:center;mso-position-horizontal-relative:margin" coordsize="68275,4843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">
                <v:shape id="Picture 5" o:spid="_x0000_s1036" type="#_x0000_t75" alt="A screenshot of a cell phone&#10;&#10;Description automatically generated" style="position:absolute;width:68275;height:452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">
                  <v:imagedata r:id="rId17" o:title="A screenshot of a cell phone&#10;&#10;Description automatically generated"/>
                </v:shape>
                <v:shape id="Text Box 6" o:spid="_x0000_s1037" type="#_x0000_t202" style="position:absolute;top:43008;width:68275;height:5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" stroked="f">
                  <v:textbox style="mso-fit-shape-to-text:t" inset="0,0,0,0">
                    <w:txbxContent>
                      <w:p w14:paraId="09AACEB1" w14:textId="064F9FF5" w:rsidR="005F5AE5" w:rsidRPr="00164EDF" w:rsidRDefault="005F5AE5" w:rsidP="00164EDF">
                        <w:pPr>
                          <w:pStyle w:val="Caption"/>
                          <w:jc w:val="center"/>
                          <w:rPr>
                            <w:rFonts w:ascii="Garamond" w:hAnsi="Garamond"/>
                            <w:noProof/>
                            <w:sz w:val="22"/>
                            <w:szCs w:val="18"/>
                          </w:rPr>
                        </w:pPr>
                        <w:r w:rsidRPr="00164EDF">
                          <w:rPr>
                            <w:rFonts w:ascii="Garamond" w:hAnsi="Garamond"/>
                            <w:sz w:val="22"/>
                            <w:szCs w:val="22"/>
                          </w:rPr>
                          <w:t xml:space="preserve">Figure </w:t>
                        </w:r>
                        <w:r w:rsidRPr="00164EDF">
                          <w:rPr>
                            <w:rFonts w:ascii="Garamond" w:hAnsi="Garamond"/>
                            <w:sz w:val="22"/>
                            <w:szCs w:val="22"/>
                          </w:rPr>
                          <w:fldChar w:fldCharType="begin"/>
                        </w:r>
                        <w:r w:rsidRPr="00164EDF">
                          <w:rPr>
                            <w:rFonts w:ascii="Garamond" w:hAnsi="Garamond"/>
                            <w:sz w:val="22"/>
                            <w:szCs w:val="22"/>
                          </w:rPr>
                          <w:instrText xml:space="preserve"> SEQ Figure \* ARABIC </w:instrText>
                        </w:r>
                        <w:r w:rsidRPr="00164EDF">
                          <w:rPr>
                            <w:rFonts w:ascii="Garamond" w:hAnsi="Garamond"/>
                            <w:sz w:val="22"/>
                            <w:szCs w:val="22"/>
                          </w:rPr>
                          <w:fldChar w:fldCharType="separate"/>
                        </w:r>
                        <w:r w:rsidRPr="00164EDF">
                          <w:rPr>
                            <w:rFonts w:ascii="Garamond" w:hAnsi="Garamond"/>
                            <w:noProof/>
                            <w:sz w:val="22"/>
                            <w:szCs w:val="22"/>
                          </w:rPr>
                          <w:t>4</w:t>
                        </w:r>
                        <w:r w:rsidRPr="00164EDF">
                          <w:rPr>
                            <w:rFonts w:ascii="Garamond" w:hAnsi="Garamond"/>
                            <w:sz w:val="22"/>
                            <w:szCs w:val="22"/>
                          </w:rPr>
                          <w:fldChar w:fldCharType="end"/>
                        </w:r>
                        <w:r w:rsidRPr="00164EDF">
                          <w:rPr>
                            <w:rFonts w:ascii="Garamond" w:hAnsi="Garamond"/>
                            <w:sz w:val="22"/>
                            <w:szCs w:val="22"/>
                          </w:rPr>
                          <w:t>: Diagram showing the BFSM used for the shopping street scenario</w:t>
                        </w:r>
                        <w:r w:rsidR="003B041A">
                          <w:rPr>
                            <w:rFonts w:ascii="Garamond" w:hAnsi="Garamond"/>
                            <w:sz w:val="22"/>
                            <w:szCs w:val="22"/>
                          </w:rPr>
                          <w:t xml:space="preserve"> </w:t>
                        </w:r>
                        <w:r w:rsidR="003B041A" w:rsidRPr="003B041A">
                          <w:rPr>
                            <w:rFonts w:ascii="Garamond" w:hAnsi="Garamond"/>
                            <w:sz w:val="22"/>
                            <w:szCs w:val="22"/>
                            <w:highlight w:val="yellow"/>
                          </w:rPr>
                          <w:t>[at unit and at bench wrong way round]</w:t>
                        </w:r>
                      </w:p>
                    </w:txbxContent>
                  </v:textbox>
                </v:shape>
                <w10:wrap type="tight" anchorx="margin"/>
              </v:group>
            </w:pict>
          </mc:Fallback>
        </mc:AlternateContent>
      </w:r>
      <w:r>
        <w:t>Ha</w:t>
      </w:r>
      <w:r w:rsidR="0094313F">
        <w:t xml:space="preserve">ving the agents be automatically teleported to the other side of the street is an incredibly convenient way of maintaining a sense of continuous flow to the simulation. The </w:t>
      </w:r>
      <w:proofErr w:type="gramStart"/>
      <w:r w:rsidR="0094313F">
        <w:t>drawback</w:t>
      </w:r>
      <w:proofErr w:type="gramEnd"/>
      <w:r w:rsidR="0094313F">
        <w:t xml:space="preserve"> however, is that the population of the scenario remains constant throughout each simulation, which is</w:t>
      </w:r>
      <w:r w:rsidR="003B041A">
        <w:t>n’t</w:t>
      </w:r>
      <w:r w:rsidR="0094313F">
        <w:t xml:space="preserve"> realistic.</w:t>
      </w:r>
    </w:p>
    <w:p w14:paraId="516B5DA9" w14:textId="0CA2D6D4" w:rsidR="008D4B78" w:rsidRDefault="008D4B78" w:rsidP="00194B20">
      <w:pPr>
        <w:pStyle w:val="Textnoindent"/>
      </w:pPr>
    </w:p>
    <w:p w14:paraId="58220B0C" w14:textId="77777777" w:rsidR="0094313F" w:rsidRDefault="0094313F" w:rsidP="00194B20">
      <w:pPr>
        <w:pStyle w:val="Textnoindent"/>
      </w:pPr>
    </w:p>
    <w:p w14:paraId="36CAEB24" w14:textId="1FED873F" w:rsidR="008D4B78" w:rsidRDefault="008D4B78" w:rsidP="008D4B78">
      <w:pPr>
        <w:pStyle w:val="Heading3"/>
        <w:rPr>
          <w:rFonts w:ascii="Garamond" w:hAnsi="Garamond"/>
        </w:rPr>
      </w:pPr>
      <w:r>
        <w:rPr>
          <w:rFonts w:ascii="Garamond" w:hAnsi="Garamond"/>
        </w:rPr>
        <w:lastRenderedPageBreak/>
        <w:t>3.3.5 The Agents</w:t>
      </w:r>
    </w:p>
    <w:p w14:paraId="766A405E" w14:textId="33A35C74" w:rsidR="008D4B78" w:rsidRDefault="008D4B78" w:rsidP="008D4B78">
      <w:pPr>
        <w:pStyle w:val="Textnoindent"/>
      </w:pPr>
      <w:r>
        <w:t xml:space="preserve">To populate the simulations, different agent profiles were created to try and accurately represent a typical group of people found in a city centre. </w:t>
      </w:r>
      <w:r w:rsidR="008260AB">
        <w:t xml:space="preserve">This meant that the simulation contained agents who had different </w:t>
      </w:r>
      <w:r w:rsidR="009B1FE1">
        <w:t xml:space="preserve">preferred </w:t>
      </w:r>
      <w:r w:rsidR="008260AB">
        <w:t xml:space="preserve">walking speeds, masses, and radii shown in </w:t>
      </w:r>
      <w:proofErr w:type="gramStart"/>
      <w:r w:rsidR="008260AB">
        <w:t>table[</w:t>
      </w:r>
      <w:proofErr w:type="gramEnd"/>
      <w:r w:rsidR="008260AB">
        <w:t>TABLENUM] below.</w:t>
      </w:r>
    </w:p>
    <w:p w14:paraId="22BB04BA" w14:textId="26AD767D" w:rsidR="00852DC2" w:rsidRPr="00852DC2" w:rsidRDefault="00852DC2" w:rsidP="00852DC2">
      <w:pPr>
        <w:pStyle w:val="Caption"/>
        <w:keepNext/>
        <w:rPr>
          <w:rFonts w:ascii="Garamond" w:hAnsi="Garamond"/>
          <w:sz w:val="22"/>
          <w:szCs w:val="22"/>
        </w:rPr>
      </w:pPr>
      <w:r w:rsidRPr="00852DC2">
        <w:rPr>
          <w:rFonts w:ascii="Garamond" w:hAnsi="Garamond"/>
          <w:sz w:val="22"/>
          <w:szCs w:val="22"/>
        </w:rPr>
        <w:t xml:space="preserve">Table </w:t>
      </w:r>
      <w:r w:rsidRPr="00852DC2">
        <w:rPr>
          <w:rFonts w:ascii="Garamond" w:hAnsi="Garamond"/>
          <w:sz w:val="22"/>
          <w:szCs w:val="22"/>
        </w:rPr>
        <w:fldChar w:fldCharType="begin"/>
      </w:r>
      <w:r w:rsidRPr="00852DC2">
        <w:rPr>
          <w:rFonts w:ascii="Garamond" w:hAnsi="Garamond"/>
          <w:sz w:val="22"/>
          <w:szCs w:val="22"/>
        </w:rPr>
        <w:instrText xml:space="preserve"> SEQ Table \* ARABIC </w:instrText>
      </w:r>
      <w:r w:rsidRPr="00852DC2">
        <w:rPr>
          <w:rFonts w:ascii="Garamond" w:hAnsi="Garamond"/>
          <w:sz w:val="22"/>
          <w:szCs w:val="22"/>
        </w:rPr>
        <w:fldChar w:fldCharType="separate"/>
      </w:r>
      <w:r w:rsidRPr="00852DC2">
        <w:rPr>
          <w:rFonts w:ascii="Garamond" w:hAnsi="Garamond"/>
          <w:noProof/>
          <w:sz w:val="22"/>
          <w:szCs w:val="22"/>
        </w:rPr>
        <w:t>1</w:t>
      </w:r>
      <w:r w:rsidRPr="00852DC2">
        <w:rPr>
          <w:rFonts w:ascii="Garamond" w:hAnsi="Garamond"/>
          <w:sz w:val="22"/>
          <w:szCs w:val="22"/>
        </w:rPr>
        <w:fldChar w:fldCharType="end"/>
      </w:r>
      <w:r w:rsidRPr="00852DC2">
        <w:rPr>
          <w:rFonts w:ascii="Garamond" w:hAnsi="Garamond"/>
          <w:sz w:val="22"/>
          <w:szCs w:val="22"/>
        </w:rPr>
        <w:t>: The different agent profiles and their characteristics</w:t>
      </w:r>
    </w:p>
    <w:tbl>
      <w:tblPr>
        <w:tblStyle w:val="PlainTable1"/>
        <w:tblW w:w="0" w:type="auto"/>
        <w:tblLook w:val="04A0" w:firstRow="1" w:lastRow="0" w:firstColumn="1" w:lastColumn="0" w:noHBand="0" w:noVBand="1"/>
      </w:tblPr>
      <w:tblGrid>
        <w:gridCol w:w="2062"/>
        <w:gridCol w:w="2040"/>
        <w:gridCol w:w="1861"/>
        <w:gridCol w:w="1861"/>
      </w:tblGrid>
      <w:tr w:rsidR="009B1FE1" w14:paraId="6A863D3C" w14:textId="77777777" w:rsidTr="009B1FE1">
        <w:trPr>
          <w:cnfStyle w:val="100000000000" w:firstRow="1" w:lastRow="0" w:firstColumn="0" w:lastColumn="0" w:oddVBand="0" w:evenVBand="0" w:oddHBand="0" w:evenHBand="0" w:firstRowFirstColumn="0" w:firstRowLastColumn="0" w:lastRowFirstColumn="0" w:lastRowLastColumn="0"/>
          <w:trHeight w:val="532"/>
        </w:trPr>
        <w:tc>
          <w:tcPr>
            <w:cnfStyle w:val="001000000000" w:firstRow="0" w:lastRow="0" w:firstColumn="1" w:lastColumn="0" w:oddVBand="0" w:evenVBand="0" w:oddHBand="0" w:evenHBand="0" w:firstRowFirstColumn="0" w:firstRowLastColumn="0" w:lastRowFirstColumn="0" w:lastRowLastColumn="0"/>
            <w:tcW w:w="2062" w:type="dxa"/>
          </w:tcPr>
          <w:p w14:paraId="6EE82A07" w14:textId="2FD43A2D" w:rsidR="009B1FE1" w:rsidRDefault="009B1FE1" w:rsidP="009B1FE1">
            <w:pPr>
              <w:pStyle w:val="Textnoindent"/>
            </w:pPr>
            <w:bookmarkStart w:id="22" w:name="_Hlk38543534"/>
            <w:r>
              <w:t>Agent Profile Name</w:t>
            </w:r>
          </w:p>
        </w:tc>
        <w:tc>
          <w:tcPr>
            <w:tcW w:w="2040" w:type="dxa"/>
          </w:tcPr>
          <w:p w14:paraId="5BA13126" w14:textId="106607ED" w:rsidR="009B1FE1" w:rsidRDefault="009B1FE1" w:rsidP="009B1FE1">
            <w:pPr>
              <w:pStyle w:val="Textnoindent"/>
              <w:cnfStyle w:val="100000000000" w:firstRow="1" w:lastRow="0" w:firstColumn="0" w:lastColumn="0" w:oddVBand="0" w:evenVBand="0" w:oddHBand="0" w:evenHBand="0" w:firstRowFirstColumn="0" w:firstRowLastColumn="0" w:lastRowFirstColumn="0" w:lastRowLastColumn="0"/>
            </w:pPr>
            <w:r>
              <w:t>Mean Preferred Speed (m/s)</w:t>
            </w:r>
          </w:p>
        </w:tc>
        <w:tc>
          <w:tcPr>
            <w:tcW w:w="1861" w:type="dxa"/>
          </w:tcPr>
          <w:p w14:paraId="3632C04F" w14:textId="7FE4D0E3" w:rsidR="009B1FE1" w:rsidRDefault="009B1FE1" w:rsidP="009B1FE1">
            <w:pPr>
              <w:pStyle w:val="Textnoindent"/>
              <w:cnfStyle w:val="100000000000" w:firstRow="1" w:lastRow="0" w:firstColumn="0" w:lastColumn="0" w:oddVBand="0" w:evenVBand="0" w:oddHBand="0" w:evenHBand="0" w:firstRowFirstColumn="0" w:firstRowLastColumn="0" w:lastRowFirstColumn="0" w:lastRowLastColumn="0"/>
            </w:pPr>
            <w:r>
              <w:t>Mean Radius (m)</w:t>
            </w:r>
          </w:p>
        </w:tc>
        <w:tc>
          <w:tcPr>
            <w:tcW w:w="1861" w:type="dxa"/>
          </w:tcPr>
          <w:p w14:paraId="27DAF8F4" w14:textId="39AB6180" w:rsidR="009B1FE1" w:rsidRDefault="009B1FE1" w:rsidP="009B1FE1">
            <w:pPr>
              <w:pStyle w:val="Textnoindent"/>
              <w:cnfStyle w:val="100000000000" w:firstRow="1" w:lastRow="0" w:firstColumn="0" w:lastColumn="0" w:oddVBand="0" w:evenVBand="0" w:oddHBand="0" w:evenHBand="0" w:firstRowFirstColumn="0" w:firstRowLastColumn="0" w:lastRowFirstColumn="0" w:lastRowLastColumn="0"/>
            </w:pPr>
            <w:r>
              <w:t>Mass (kg)</w:t>
            </w:r>
          </w:p>
        </w:tc>
      </w:tr>
      <w:tr w:rsidR="009B1FE1" w14:paraId="1304A026" w14:textId="77777777" w:rsidTr="009B1FE1">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062" w:type="dxa"/>
          </w:tcPr>
          <w:p w14:paraId="3AE822E1" w14:textId="54D8FC44" w:rsidR="009B1FE1" w:rsidRPr="00852DC2" w:rsidRDefault="009B1FE1" w:rsidP="009B1FE1">
            <w:pPr>
              <w:pStyle w:val="Textnoindent"/>
              <w:rPr>
                <w:b w:val="0"/>
                <w:bCs w:val="0"/>
              </w:rPr>
            </w:pPr>
            <w:r>
              <w:rPr>
                <w:b w:val="0"/>
                <w:bCs w:val="0"/>
              </w:rPr>
              <w:t>Adult man</w:t>
            </w:r>
          </w:p>
        </w:tc>
        <w:tc>
          <w:tcPr>
            <w:tcW w:w="2040" w:type="dxa"/>
          </w:tcPr>
          <w:p w14:paraId="768EE3C8" w14:textId="5D4ACE6C" w:rsidR="009B1FE1" w:rsidRDefault="009B1FE1" w:rsidP="009B1FE1">
            <w:pPr>
              <w:pStyle w:val="Textnoindent"/>
              <w:cnfStyle w:val="000000100000" w:firstRow="0" w:lastRow="0" w:firstColumn="0" w:lastColumn="0" w:oddVBand="0" w:evenVBand="0" w:oddHBand="1" w:evenHBand="0" w:firstRowFirstColumn="0" w:firstRowLastColumn="0" w:lastRowFirstColumn="0" w:lastRowLastColumn="0"/>
            </w:pPr>
            <w:r>
              <w:t>1.4</w:t>
            </w:r>
          </w:p>
        </w:tc>
        <w:tc>
          <w:tcPr>
            <w:tcW w:w="1861" w:type="dxa"/>
          </w:tcPr>
          <w:p w14:paraId="5EEF9C8D" w14:textId="082E9220" w:rsidR="009B1FE1" w:rsidRDefault="009B1FE1" w:rsidP="009B1FE1">
            <w:pPr>
              <w:pStyle w:val="Textnoindent"/>
              <w:cnfStyle w:val="000000100000" w:firstRow="0" w:lastRow="0" w:firstColumn="0" w:lastColumn="0" w:oddVBand="0" w:evenVBand="0" w:oddHBand="1" w:evenHBand="0" w:firstRowFirstColumn="0" w:firstRowLastColumn="0" w:lastRowFirstColumn="0" w:lastRowLastColumn="0"/>
            </w:pPr>
            <w:r>
              <w:t>0.23</w:t>
            </w:r>
          </w:p>
        </w:tc>
        <w:tc>
          <w:tcPr>
            <w:tcW w:w="1861" w:type="dxa"/>
          </w:tcPr>
          <w:p w14:paraId="48F9B239" w14:textId="7EC83BBF" w:rsidR="009B1FE1" w:rsidRDefault="009B1FE1" w:rsidP="009B1FE1">
            <w:pPr>
              <w:pStyle w:val="Textnoindent"/>
              <w:cnfStyle w:val="000000100000" w:firstRow="0" w:lastRow="0" w:firstColumn="0" w:lastColumn="0" w:oddVBand="0" w:evenVBand="0" w:oddHBand="1" w:evenHBand="0" w:firstRowFirstColumn="0" w:firstRowLastColumn="0" w:lastRowFirstColumn="0" w:lastRowLastColumn="0"/>
            </w:pPr>
            <w:r>
              <w:t>80</w:t>
            </w:r>
          </w:p>
        </w:tc>
      </w:tr>
      <w:tr w:rsidR="009B1FE1" w14:paraId="7791F1D6" w14:textId="77777777" w:rsidTr="009B1FE1">
        <w:trPr>
          <w:trHeight w:val="272"/>
        </w:trPr>
        <w:tc>
          <w:tcPr>
            <w:cnfStyle w:val="001000000000" w:firstRow="0" w:lastRow="0" w:firstColumn="1" w:lastColumn="0" w:oddVBand="0" w:evenVBand="0" w:oddHBand="0" w:evenHBand="0" w:firstRowFirstColumn="0" w:firstRowLastColumn="0" w:lastRowFirstColumn="0" w:lastRowLastColumn="0"/>
            <w:tcW w:w="2062" w:type="dxa"/>
          </w:tcPr>
          <w:p w14:paraId="338083EF" w14:textId="6B10ECE2" w:rsidR="009B1FE1" w:rsidRPr="00852DC2" w:rsidRDefault="009B1FE1" w:rsidP="009B1FE1">
            <w:pPr>
              <w:pStyle w:val="Textnoindent"/>
              <w:rPr>
                <w:b w:val="0"/>
                <w:bCs w:val="0"/>
              </w:rPr>
            </w:pPr>
            <w:r>
              <w:rPr>
                <w:b w:val="0"/>
                <w:bCs w:val="0"/>
              </w:rPr>
              <w:t>Adult woman</w:t>
            </w:r>
          </w:p>
        </w:tc>
        <w:tc>
          <w:tcPr>
            <w:tcW w:w="2040" w:type="dxa"/>
          </w:tcPr>
          <w:p w14:paraId="64522F27" w14:textId="16E515A3" w:rsidR="009B1FE1" w:rsidRDefault="009B1FE1" w:rsidP="009B1FE1">
            <w:pPr>
              <w:pStyle w:val="Textnoindent"/>
              <w:cnfStyle w:val="000000000000" w:firstRow="0" w:lastRow="0" w:firstColumn="0" w:lastColumn="0" w:oddVBand="0" w:evenVBand="0" w:oddHBand="0" w:evenHBand="0" w:firstRowFirstColumn="0" w:firstRowLastColumn="0" w:lastRowFirstColumn="0" w:lastRowLastColumn="0"/>
            </w:pPr>
            <w:r>
              <w:t>1.4</w:t>
            </w:r>
          </w:p>
        </w:tc>
        <w:tc>
          <w:tcPr>
            <w:tcW w:w="1861" w:type="dxa"/>
          </w:tcPr>
          <w:p w14:paraId="56DCD823" w14:textId="7DA87A43" w:rsidR="009B1FE1" w:rsidRDefault="009B1FE1" w:rsidP="009B1FE1">
            <w:pPr>
              <w:pStyle w:val="Textnoindent"/>
              <w:cnfStyle w:val="000000000000" w:firstRow="0" w:lastRow="0" w:firstColumn="0" w:lastColumn="0" w:oddVBand="0" w:evenVBand="0" w:oddHBand="0" w:evenHBand="0" w:firstRowFirstColumn="0" w:firstRowLastColumn="0" w:lastRowFirstColumn="0" w:lastRowLastColumn="0"/>
            </w:pPr>
            <w:r>
              <w:t>0.20</w:t>
            </w:r>
          </w:p>
        </w:tc>
        <w:tc>
          <w:tcPr>
            <w:tcW w:w="1861" w:type="dxa"/>
          </w:tcPr>
          <w:p w14:paraId="137A8869" w14:textId="62A8FCD4" w:rsidR="009B1FE1" w:rsidRDefault="009B1FE1" w:rsidP="009B1FE1">
            <w:pPr>
              <w:pStyle w:val="Textnoindent"/>
              <w:cnfStyle w:val="000000000000" w:firstRow="0" w:lastRow="0" w:firstColumn="0" w:lastColumn="0" w:oddVBand="0" w:evenVBand="0" w:oddHBand="0" w:evenHBand="0" w:firstRowFirstColumn="0" w:firstRowLastColumn="0" w:lastRowFirstColumn="0" w:lastRowLastColumn="0"/>
            </w:pPr>
            <w:r>
              <w:t>70</w:t>
            </w:r>
          </w:p>
        </w:tc>
      </w:tr>
      <w:tr w:rsidR="009B1FE1" w14:paraId="55A5C846" w14:textId="77777777" w:rsidTr="009B1FE1">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062" w:type="dxa"/>
          </w:tcPr>
          <w:p w14:paraId="34F78459" w14:textId="29E73C36" w:rsidR="009B1FE1" w:rsidRPr="00852DC2" w:rsidRDefault="009B1FE1" w:rsidP="009B1FE1">
            <w:pPr>
              <w:pStyle w:val="Textnoindent"/>
              <w:rPr>
                <w:b w:val="0"/>
                <w:bCs w:val="0"/>
              </w:rPr>
            </w:pPr>
            <w:r>
              <w:rPr>
                <w:b w:val="0"/>
                <w:bCs w:val="0"/>
              </w:rPr>
              <w:t>Elderly man</w:t>
            </w:r>
          </w:p>
        </w:tc>
        <w:tc>
          <w:tcPr>
            <w:tcW w:w="2040" w:type="dxa"/>
          </w:tcPr>
          <w:p w14:paraId="169D0980" w14:textId="52849727" w:rsidR="009B1FE1" w:rsidRDefault="009B1FE1" w:rsidP="009B1FE1">
            <w:pPr>
              <w:pStyle w:val="Textnoindent"/>
              <w:cnfStyle w:val="000000100000" w:firstRow="0" w:lastRow="0" w:firstColumn="0" w:lastColumn="0" w:oddVBand="0" w:evenVBand="0" w:oddHBand="1" w:evenHBand="0" w:firstRowFirstColumn="0" w:firstRowLastColumn="0" w:lastRowFirstColumn="0" w:lastRowLastColumn="0"/>
            </w:pPr>
            <w:r>
              <w:t>0.95</w:t>
            </w:r>
          </w:p>
        </w:tc>
        <w:tc>
          <w:tcPr>
            <w:tcW w:w="1861" w:type="dxa"/>
          </w:tcPr>
          <w:p w14:paraId="09670F23" w14:textId="436755B9" w:rsidR="009B1FE1" w:rsidRDefault="009B1FE1" w:rsidP="009B1FE1">
            <w:pPr>
              <w:pStyle w:val="Textnoindent"/>
              <w:cnfStyle w:val="000000100000" w:firstRow="0" w:lastRow="0" w:firstColumn="0" w:lastColumn="0" w:oddVBand="0" w:evenVBand="0" w:oddHBand="1" w:evenHBand="0" w:firstRowFirstColumn="0" w:firstRowLastColumn="0" w:lastRowFirstColumn="0" w:lastRowLastColumn="0"/>
            </w:pPr>
            <w:r>
              <w:t>0.225</w:t>
            </w:r>
          </w:p>
        </w:tc>
        <w:tc>
          <w:tcPr>
            <w:tcW w:w="1861" w:type="dxa"/>
          </w:tcPr>
          <w:p w14:paraId="68392D4B" w14:textId="07F84755" w:rsidR="009B1FE1" w:rsidRDefault="009B1FE1" w:rsidP="009B1FE1">
            <w:pPr>
              <w:pStyle w:val="Textnoindent"/>
              <w:cnfStyle w:val="000000100000" w:firstRow="0" w:lastRow="0" w:firstColumn="0" w:lastColumn="0" w:oddVBand="0" w:evenVBand="0" w:oddHBand="1" w:evenHBand="0" w:firstRowFirstColumn="0" w:firstRowLastColumn="0" w:lastRowFirstColumn="0" w:lastRowLastColumn="0"/>
            </w:pPr>
            <w:r>
              <w:t>75</w:t>
            </w:r>
          </w:p>
        </w:tc>
      </w:tr>
      <w:tr w:rsidR="009B1FE1" w14:paraId="43801412" w14:textId="77777777" w:rsidTr="009B1FE1">
        <w:trPr>
          <w:trHeight w:val="272"/>
        </w:trPr>
        <w:tc>
          <w:tcPr>
            <w:cnfStyle w:val="001000000000" w:firstRow="0" w:lastRow="0" w:firstColumn="1" w:lastColumn="0" w:oddVBand="0" w:evenVBand="0" w:oddHBand="0" w:evenHBand="0" w:firstRowFirstColumn="0" w:firstRowLastColumn="0" w:lastRowFirstColumn="0" w:lastRowLastColumn="0"/>
            <w:tcW w:w="2062" w:type="dxa"/>
          </w:tcPr>
          <w:p w14:paraId="54010B42" w14:textId="3EEC5513" w:rsidR="009B1FE1" w:rsidRPr="00852DC2" w:rsidRDefault="009B1FE1" w:rsidP="009B1FE1">
            <w:pPr>
              <w:pStyle w:val="Textnoindent"/>
              <w:rPr>
                <w:b w:val="0"/>
                <w:bCs w:val="0"/>
              </w:rPr>
            </w:pPr>
            <w:r>
              <w:rPr>
                <w:b w:val="0"/>
                <w:bCs w:val="0"/>
              </w:rPr>
              <w:t>Elderly woman</w:t>
            </w:r>
          </w:p>
        </w:tc>
        <w:tc>
          <w:tcPr>
            <w:tcW w:w="2040" w:type="dxa"/>
          </w:tcPr>
          <w:p w14:paraId="4719B70C" w14:textId="0D1C1493" w:rsidR="009B1FE1" w:rsidRDefault="009B1FE1" w:rsidP="009B1FE1">
            <w:pPr>
              <w:pStyle w:val="Textnoindent"/>
              <w:cnfStyle w:val="000000000000" w:firstRow="0" w:lastRow="0" w:firstColumn="0" w:lastColumn="0" w:oddVBand="0" w:evenVBand="0" w:oddHBand="0" w:evenHBand="0" w:firstRowFirstColumn="0" w:firstRowLastColumn="0" w:lastRowFirstColumn="0" w:lastRowLastColumn="0"/>
            </w:pPr>
            <w:r>
              <w:t>0.95</w:t>
            </w:r>
          </w:p>
        </w:tc>
        <w:tc>
          <w:tcPr>
            <w:tcW w:w="1861" w:type="dxa"/>
          </w:tcPr>
          <w:p w14:paraId="452C4755" w14:textId="6E507DEF" w:rsidR="009B1FE1" w:rsidRDefault="009B1FE1" w:rsidP="009B1FE1">
            <w:pPr>
              <w:pStyle w:val="Textnoindent"/>
              <w:cnfStyle w:val="000000000000" w:firstRow="0" w:lastRow="0" w:firstColumn="0" w:lastColumn="0" w:oddVBand="0" w:evenVBand="0" w:oddHBand="0" w:evenHBand="0" w:firstRowFirstColumn="0" w:firstRowLastColumn="0" w:lastRowFirstColumn="0" w:lastRowLastColumn="0"/>
            </w:pPr>
            <w:r>
              <w:t>0.195</w:t>
            </w:r>
          </w:p>
        </w:tc>
        <w:tc>
          <w:tcPr>
            <w:tcW w:w="1861" w:type="dxa"/>
          </w:tcPr>
          <w:p w14:paraId="24DC07B8" w14:textId="5AD53416" w:rsidR="009B1FE1" w:rsidRDefault="009B1FE1" w:rsidP="009B1FE1">
            <w:pPr>
              <w:pStyle w:val="Textnoindent"/>
              <w:cnfStyle w:val="000000000000" w:firstRow="0" w:lastRow="0" w:firstColumn="0" w:lastColumn="0" w:oddVBand="0" w:evenVBand="0" w:oddHBand="0" w:evenHBand="0" w:firstRowFirstColumn="0" w:firstRowLastColumn="0" w:lastRowFirstColumn="0" w:lastRowLastColumn="0"/>
            </w:pPr>
            <w:r>
              <w:t>65</w:t>
            </w:r>
          </w:p>
        </w:tc>
      </w:tr>
      <w:tr w:rsidR="0094313F" w14:paraId="66061950" w14:textId="77777777" w:rsidTr="009B1FE1">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062" w:type="dxa"/>
          </w:tcPr>
          <w:p w14:paraId="15FD0D0F" w14:textId="32532709" w:rsidR="0094313F" w:rsidRPr="0094313F" w:rsidRDefault="0094313F" w:rsidP="009B1FE1">
            <w:pPr>
              <w:pStyle w:val="Textnoindent"/>
              <w:rPr>
                <w:b w:val="0"/>
                <w:bCs w:val="0"/>
              </w:rPr>
            </w:pPr>
            <w:r>
              <w:rPr>
                <w:b w:val="0"/>
                <w:bCs w:val="0"/>
              </w:rPr>
              <w:t>Teenager</w:t>
            </w:r>
          </w:p>
        </w:tc>
        <w:tc>
          <w:tcPr>
            <w:tcW w:w="2040" w:type="dxa"/>
          </w:tcPr>
          <w:p w14:paraId="27EAAF99" w14:textId="00E26D49" w:rsidR="0094313F" w:rsidRDefault="0094313F" w:rsidP="009B1FE1">
            <w:pPr>
              <w:pStyle w:val="Textnoindent"/>
              <w:cnfStyle w:val="000000100000" w:firstRow="0" w:lastRow="0" w:firstColumn="0" w:lastColumn="0" w:oddVBand="0" w:evenVBand="0" w:oddHBand="1" w:evenHBand="0" w:firstRowFirstColumn="0" w:firstRowLastColumn="0" w:lastRowFirstColumn="0" w:lastRowLastColumn="0"/>
            </w:pPr>
            <w:r>
              <w:t>1.35</w:t>
            </w:r>
          </w:p>
        </w:tc>
        <w:tc>
          <w:tcPr>
            <w:tcW w:w="1861" w:type="dxa"/>
          </w:tcPr>
          <w:p w14:paraId="715F4E6E" w14:textId="54548FB2" w:rsidR="0094313F" w:rsidRDefault="0094313F" w:rsidP="009B1FE1">
            <w:pPr>
              <w:pStyle w:val="Textnoindent"/>
              <w:cnfStyle w:val="000000100000" w:firstRow="0" w:lastRow="0" w:firstColumn="0" w:lastColumn="0" w:oddVBand="0" w:evenVBand="0" w:oddHBand="1" w:evenHBand="0" w:firstRowFirstColumn="0" w:firstRowLastColumn="0" w:lastRowFirstColumn="0" w:lastRowLastColumn="0"/>
            </w:pPr>
            <w:r>
              <w:t>0.19</w:t>
            </w:r>
          </w:p>
        </w:tc>
        <w:tc>
          <w:tcPr>
            <w:tcW w:w="1861" w:type="dxa"/>
          </w:tcPr>
          <w:p w14:paraId="7050C799" w14:textId="2D624400" w:rsidR="0094313F" w:rsidRDefault="0094313F" w:rsidP="009B1FE1">
            <w:pPr>
              <w:pStyle w:val="Textnoindent"/>
              <w:cnfStyle w:val="000000100000" w:firstRow="0" w:lastRow="0" w:firstColumn="0" w:lastColumn="0" w:oddVBand="0" w:evenVBand="0" w:oddHBand="1" w:evenHBand="0" w:firstRowFirstColumn="0" w:firstRowLastColumn="0" w:lastRowFirstColumn="0" w:lastRowLastColumn="0"/>
            </w:pPr>
            <w:r>
              <w:t>55</w:t>
            </w:r>
          </w:p>
        </w:tc>
      </w:tr>
      <w:bookmarkEnd w:id="22"/>
    </w:tbl>
    <w:p w14:paraId="3E8E2FDF" w14:textId="16A19A98" w:rsidR="008260AB" w:rsidRDefault="008260AB" w:rsidP="008D4B78">
      <w:pPr>
        <w:pStyle w:val="Textnoindent"/>
      </w:pPr>
    </w:p>
    <w:p w14:paraId="50B4765C" w14:textId="5299F6A3" w:rsidR="00852DC2" w:rsidRDefault="00852DC2" w:rsidP="008D4B78">
      <w:pPr>
        <w:pStyle w:val="Textnoindent"/>
      </w:pPr>
      <w:r>
        <w:t xml:space="preserve">Each of the agent’s </w:t>
      </w:r>
      <w:r w:rsidR="009B1FE1">
        <w:t>preferred speed and radius</w:t>
      </w:r>
      <w:r>
        <w:t xml:space="preserve"> change</w:t>
      </w:r>
      <w:r w:rsidR="009B1FE1">
        <w:t>s</w:t>
      </w:r>
      <w:r>
        <w:t xml:space="preserve"> with each simulation</w:t>
      </w:r>
      <w:r w:rsidR="009B1FE1">
        <w:t xml:space="preserve">. The values for each agent are calculated using a normal distribution with the values shown above. The standard deviation for these is constant for all agent profiles: 0.03 for the preferred speed </w:t>
      </w:r>
      <w:r w:rsidR="009B1FE1" w:rsidRPr="009B1FE1">
        <w:rPr>
          <w:highlight w:val="yellow"/>
        </w:rPr>
        <w:t>trait</w:t>
      </w:r>
      <w:r w:rsidR="009B1FE1">
        <w:t xml:space="preserve"> and 0.01 for the radius </w:t>
      </w:r>
      <w:r w:rsidR="009B1FE1" w:rsidRPr="009B1FE1">
        <w:rPr>
          <w:highlight w:val="yellow"/>
        </w:rPr>
        <w:t>trait</w:t>
      </w:r>
      <w:r w:rsidR="009B1FE1">
        <w:t>. (CITE SOURCES).</w:t>
      </w:r>
    </w:p>
    <w:p w14:paraId="01D44794" w14:textId="77777777" w:rsidR="008260AB" w:rsidRPr="008D4B78" w:rsidRDefault="008260AB" w:rsidP="008D4B78">
      <w:pPr>
        <w:pStyle w:val="Textnoindent"/>
      </w:pPr>
    </w:p>
    <w:p w14:paraId="53F99FAF" w14:textId="316E7207" w:rsidR="00237CB7" w:rsidRDefault="00237CB7" w:rsidP="004D5FD2"/>
    <w:p w14:paraId="7519400B" w14:textId="63947F10" w:rsidR="001059CF" w:rsidRDefault="001059CF" w:rsidP="001059CF">
      <w:pPr>
        <w:pStyle w:val="Heading3"/>
        <w:rPr>
          <w:rFonts w:ascii="Garamond" w:hAnsi="Garamond"/>
        </w:rPr>
      </w:pPr>
      <w:r w:rsidRPr="001059CF">
        <w:rPr>
          <w:rFonts w:ascii="Garamond" w:hAnsi="Garamond"/>
        </w:rPr>
        <w:t>3.</w:t>
      </w:r>
      <w:r w:rsidR="007D5A90">
        <w:rPr>
          <w:rFonts w:ascii="Garamond" w:hAnsi="Garamond"/>
        </w:rPr>
        <w:t>3</w:t>
      </w:r>
      <w:r w:rsidRPr="001059CF">
        <w:rPr>
          <w:rFonts w:ascii="Garamond" w:hAnsi="Garamond"/>
        </w:rPr>
        <w:t>.5 Putting it all together</w:t>
      </w:r>
    </w:p>
    <w:p w14:paraId="1DF4B20D" w14:textId="330C5876" w:rsidR="001059CF" w:rsidRPr="001059CF" w:rsidRDefault="001059CF" w:rsidP="001059CF">
      <w:r>
        <w:t>Talk about the main.py file and how it does everything in order.</w:t>
      </w:r>
    </w:p>
    <w:p w14:paraId="1F2E15EF" w14:textId="082F05BF" w:rsidR="00237CB7" w:rsidRDefault="00237CB7" w:rsidP="004D5FD2"/>
    <w:p w14:paraId="5B9825CA" w14:textId="0E9F73D7" w:rsidR="00237CB7" w:rsidRDefault="00762A78" w:rsidP="004D5FD2">
      <w:r>
        <w:rPr>
          <w:noProof/>
        </w:rPr>
        <mc:AlternateContent>
          <mc:Choice Requires="wps">
            <w:drawing>
              <wp:anchor distT="0" distB="0" distL="114300" distR="114300" simplePos="0" relativeHeight="251666432" behindDoc="0" locked="0" layoutInCell="1" allowOverlap="1" wp14:anchorId="4DBCD2D4" wp14:editId="16843E76">
                <wp:simplePos x="0" y="0"/>
                <wp:positionH relativeFrom="column">
                  <wp:posOffset>477520</wp:posOffset>
                </wp:positionH>
                <wp:positionV relativeFrom="paragraph">
                  <wp:posOffset>231457</wp:posOffset>
                </wp:positionV>
                <wp:extent cx="216000" cy="0"/>
                <wp:effectExtent l="31750" t="6350" r="101600" b="44450"/>
                <wp:wrapNone/>
                <wp:docPr id="12" name="Straight Arrow Connector 12"/>
                <wp:cNvGraphicFramePr/>
                <a:graphic xmlns:a="http://schemas.openxmlformats.org/drawingml/2006/main">
                  <a:graphicData uri="http://schemas.microsoft.com/office/word/2010/wordprocessingShape">
                    <wps:wsp>
                      <wps:cNvCnPr/>
                      <wps:spPr>
                        <a:xfrm rot="16200000" flipH="1">
                          <a:off x="0" y="0"/>
                          <a:ext cx="216000" cy="0"/>
                        </a:xfrm>
                        <a:prstGeom prst="straightConnector1">
                          <a:avLst/>
                        </a:prstGeom>
                        <a:ln>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3535FABE" id="Straight Arrow Connector 12" o:spid="_x0000_s1026" type="#_x0000_t32" style="position:absolute;margin-left:37.6pt;margin-top:18.2pt;width:17pt;height:0;rotation:90;flip:x;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" strokecolor="white [3212]">
                <v:stroke endarrow="block"/>
              </v:shape>
            </w:pict>
          </mc:Fallback>
        </mc:AlternateContent>
      </w:r>
    </w:p>
    <w:p w14:paraId="3AD1B8DA" w14:textId="3ED4E77C" w:rsidR="00237CB7" w:rsidRPr="004D5FD2" w:rsidRDefault="00237CB7" w:rsidP="004D5FD2"/>
    <w:p w14:paraId="54264388" w14:textId="68A70277" w:rsidR="00F14D6E" w:rsidRDefault="00F14D6E" w:rsidP="002D7192"/>
    <w:p w14:paraId="32107C35" w14:textId="77777777" w:rsidR="00F14D6E" w:rsidRDefault="00F14D6E" w:rsidP="002D7192"/>
    <w:p w14:paraId="0629664D" w14:textId="77777777" w:rsidR="00F14D6E" w:rsidRDefault="00F14D6E" w:rsidP="002D7192"/>
    <w:p w14:paraId="79F6E8F1" w14:textId="3D79D692" w:rsidR="00C10DBC" w:rsidRDefault="002D7192" w:rsidP="002D7192">
      <w:r>
        <w:t>The layout – justify proportions, relate it to real world setting (Victoria, Leeds),</w:t>
      </w:r>
    </w:p>
    <w:p w14:paraId="73A20B04" w14:textId="6F1E8F4B" w:rsidR="005F4FC9" w:rsidRDefault="005F4FC9" w:rsidP="002D7192"/>
    <w:p w14:paraId="15CF4D64" w14:textId="75ED0692" w:rsidR="002D7192" w:rsidRDefault="002D7192" w:rsidP="002D7192">
      <w:r>
        <w:t>Agents – goal selection</w:t>
      </w:r>
      <w:r w:rsidR="001F1932">
        <w:t>, justify radius (width of human body)</w:t>
      </w:r>
    </w:p>
    <w:p w14:paraId="0D0F697D" w14:textId="7164C606" w:rsidR="005F4FC9" w:rsidRDefault="005F4FC9" w:rsidP="005F4FC9">
      <w:r>
        <w:t xml:space="preserve">Average people dimensions: </w:t>
      </w:r>
      <w:hyperlink r:id="rId18" w:history="1">
        <w:r>
          <w:rPr>
            <w:rStyle w:val="Hyperlink"/>
          </w:rPr>
          <w:t>https://www.firstinarchitecture.co.uk/average-male-and-female-dimensions/</w:t>
        </w:r>
      </w:hyperlink>
      <w:r>
        <w:t xml:space="preserve"> </w:t>
      </w:r>
    </w:p>
    <w:p w14:paraId="234E9A2F" w14:textId="2B9B57C5" w:rsidR="005F4FC9" w:rsidRDefault="005F4FC9" w:rsidP="005F4FC9">
      <w:r>
        <w:lastRenderedPageBreak/>
        <w:t>Average people weight:</w:t>
      </w:r>
      <w:r w:rsidRPr="00FB1838">
        <w:t xml:space="preserve"> </w:t>
      </w:r>
      <w:hyperlink r:id="rId19" w:history="1">
        <w:r>
          <w:rPr>
            <w:rStyle w:val="Hyperlink"/>
          </w:rPr>
          <w:t>https://www.onaverage.co.uk/</w:t>
        </w:r>
      </w:hyperlink>
    </w:p>
    <w:p w14:paraId="1265F68A" w14:textId="1DEF8B52" w:rsidR="005F4FC9" w:rsidRDefault="005F4FC9" w:rsidP="005F4FC9">
      <w:r>
        <w:t xml:space="preserve">Calculating acceleration </w:t>
      </w:r>
      <w:hyperlink r:id="rId20" w:history="1">
        <w:r>
          <w:rPr>
            <w:rStyle w:val="Hyperlink"/>
          </w:rPr>
          <w:t>https://www.omnicalculator.com/physics/acceleration</w:t>
        </w:r>
      </w:hyperlink>
    </w:p>
    <w:p w14:paraId="09C08722" w14:textId="3C23214C" w:rsidR="00756400" w:rsidRDefault="00756400" w:rsidP="005F4FC9">
      <w:r>
        <w:t>TODO: make a table with all these values.</w:t>
      </w:r>
    </w:p>
    <w:p w14:paraId="70EE9D24" w14:textId="313CC367" w:rsidR="005F4FC9" w:rsidRDefault="005F4FC9" w:rsidP="002D7192"/>
    <w:p w14:paraId="26CA1524" w14:textId="575A2294" w:rsidR="002D7192" w:rsidRDefault="002D7192" w:rsidP="002D7192">
      <w:r>
        <w:t>Measures – flow lines</w:t>
      </w:r>
    </w:p>
    <w:p w14:paraId="6A5A66A9" w14:textId="447F6062" w:rsidR="002D7192" w:rsidRDefault="002D7192" w:rsidP="002D7192"/>
    <w:p w14:paraId="7F07EE3B" w14:textId="65A17175" w:rsidR="002D7192" w:rsidRPr="002D7192" w:rsidRDefault="00E769D3" w:rsidP="002D7192">
      <w:r>
        <w:rPr>
          <w:noProof/>
        </w:rPr>
        <w:drawing>
          <wp:anchor distT="0" distB="0" distL="114300" distR="114300" simplePos="0" relativeHeight="251655167" behindDoc="1" locked="0" layoutInCell="1" allowOverlap="1" wp14:anchorId="1C052C2E" wp14:editId="6A5CE664">
            <wp:simplePos x="0" y="0"/>
            <wp:positionH relativeFrom="margin">
              <wp:posOffset>145473</wp:posOffset>
            </wp:positionH>
            <wp:positionV relativeFrom="paragraph">
              <wp:posOffset>-319116</wp:posOffset>
            </wp:positionV>
            <wp:extent cx="5067300" cy="2132965"/>
            <wp:effectExtent l="0" t="0" r="0" b="635"/>
            <wp:wrapTight wrapText="bothSides">
              <wp:wrapPolygon edited="0">
                <wp:start x="0" y="0"/>
                <wp:lineTo x="0" y="21414"/>
                <wp:lineTo x="21519" y="21414"/>
                <wp:lineTo x="2151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1">
                      <a:extLst>
                        <a:ext uri="{28A0092B-C50C-407E-A947-70E740481C1C}">
                          <a14:useLocalDpi xmlns:a14="http://schemas.microsoft.com/office/drawing/2010/main" val="0"/>
                        </a:ext>
                      </a:extLst>
                    </a:blip>
                    <a:srcRect l="8176" t="10484" r="6861" b="14246"/>
                    <a:stretch/>
                  </pic:blipFill>
                  <pic:spPr bwMode="auto">
                    <a:xfrm>
                      <a:off x="0" y="0"/>
                      <a:ext cx="5067300" cy="21329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A06C87E" w14:textId="4D45A695" w:rsidR="007D2B02" w:rsidRDefault="007D2B02" w:rsidP="000C2451">
      <w:pPr>
        <w:pStyle w:val="Heading1"/>
        <w:ind w:firstLine="0"/>
        <w:jc w:val="left"/>
        <w:rPr>
          <w:rFonts w:ascii="Garamond" w:hAnsi="Garamond"/>
        </w:rPr>
      </w:pPr>
      <w:r>
        <w:rPr>
          <w:rFonts w:ascii="Garamond" w:hAnsi="Garamond"/>
        </w:rPr>
        <w:lastRenderedPageBreak/>
        <w:t>Chapter 4 – Experimentation</w:t>
      </w:r>
    </w:p>
    <w:p w14:paraId="04149140" w14:textId="1283FC05" w:rsidR="007D2B02" w:rsidRDefault="007D2B02" w:rsidP="007D2B02">
      <w:pPr>
        <w:pStyle w:val="Heading2"/>
        <w:rPr>
          <w:rFonts w:ascii="Garamond" w:hAnsi="Garamond"/>
          <w:sz w:val="26"/>
          <w:szCs w:val="18"/>
        </w:rPr>
      </w:pPr>
      <w:r w:rsidRPr="007D2B02">
        <w:rPr>
          <w:rFonts w:ascii="Garamond" w:hAnsi="Garamond"/>
          <w:sz w:val="26"/>
          <w:szCs w:val="18"/>
        </w:rPr>
        <w:t>4.1 Flow</w:t>
      </w:r>
    </w:p>
    <w:p w14:paraId="6C681013" w14:textId="77777777" w:rsidR="007D2B02" w:rsidRPr="007D2B02" w:rsidRDefault="007D2B02" w:rsidP="007D2B02">
      <w:pPr>
        <w:pStyle w:val="Textnoindent"/>
      </w:pPr>
    </w:p>
    <w:p w14:paraId="3F7CB828" w14:textId="59BE065B" w:rsidR="008D4B78" w:rsidRDefault="008D4B78" w:rsidP="000C2451">
      <w:pPr>
        <w:pStyle w:val="Heading1"/>
        <w:ind w:firstLine="0"/>
        <w:jc w:val="left"/>
        <w:rPr>
          <w:rFonts w:ascii="Garamond" w:hAnsi="Garamond"/>
        </w:rPr>
      </w:pPr>
      <w:r>
        <w:rPr>
          <w:rFonts w:ascii="Garamond" w:hAnsi="Garamond"/>
        </w:rPr>
        <w:lastRenderedPageBreak/>
        <w:t>Chapter 8 – Self Evaluation</w:t>
      </w:r>
    </w:p>
    <w:p w14:paraId="527E1293" w14:textId="58C95081" w:rsidR="008D4B78" w:rsidRDefault="008D4B78" w:rsidP="008D4B78">
      <w:pPr>
        <w:pStyle w:val="Heading2"/>
      </w:pPr>
      <w:r>
        <w:t>8.1 Could have done differently</w:t>
      </w:r>
    </w:p>
    <w:p w14:paraId="3E2256FB" w14:textId="72AE7BC7" w:rsidR="008D4B78" w:rsidRDefault="008D4B78" w:rsidP="008D4B78">
      <w:pPr>
        <w:pStyle w:val="Textnoindent"/>
        <w:numPr>
          <w:ilvl w:val="0"/>
          <w:numId w:val="27"/>
        </w:numPr>
      </w:pPr>
      <w:r>
        <w:t>Have the different groups of agents more be likely to do different things. E.g. old people sit down more</w:t>
      </w:r>
    </w:p>
    <w:p w14:paraId="2ACF852B" w14:textId="60936A16" w:rsidR="008D4B78" w:rsidRDefault="008D4B78" w:rsidP="008D4B78">
      <w:pPr>
        <w:pStyle w:val="Textnoindent"/>
        <w:numPr>
          <w:ilvl w:val="0"/>
          <w:numId w:val="27"/>
        </w:numPr>
      </w:pPr>
      <w:r>
        <w:t xml:space="preserve">Use more </w:t>
      </w:r>
      <w:r w:rsidR="001A348E">
        <w:t xml:space="preserve">types of </w:t>
      </w:r>
      <w:r>
        <w:t>obstacles</w:t>
      </w:r>
      <w:r w:rsidR="001A348E">
        <w:t xml:space="preserve"> – </w:t>
      </w:r>
      <w:proofErr w:type="gramStart"/>
      <w:r w:rsidR="001A348E">
        <w:t>bins?</w:t>
      </w:r>
      <w:r>
        <w:t>.</w:t>
      </w:r>
      <w:proofErr w:type="gramEnd"/>
    </w:p>
    <w:p w14:paraId="57099C95" w14:textId="4FF84C32" w:rsidR="008D4B78" w:rsidRDefault="00D85986" w:rsidP="008D4B78">
      <w:pPr>
        <w:pStyle w:val="Textnoindent"/>
        <w:numPr>
          <w:ilvl w:val="0"/>
          <w:numId w:val="27"/>
        </w:numPr>
      </w:pPr>
      <w:r>
        <w:t>Introduce randomness to the teleportation</w:t>
      </w:r>
      <w:r w:rsidR="004D4156">
        <w:t>- have agents off to the side who randomly telport in/out to simulate rising/falling population of the street. Or don’t have the teleports just go to other side – make that random too.</w:t>
      </w:r>
    </w:p>
    <w:p w14:paraId="038FE71F" w14:textId="519DF41F" w:rsidR="001228AC" w:rsidRDefault="001228AC" w:rsidP="008D4B78">
      <w:pPr>
        <w:pStyle w:val="Textnoindent"/>
        <w:numPr>
          <w:ilvl w:val="0"/>
          <w:numId w:val="27"/>
        </w:numPr>
      </w:pPr>
      <w:r>
        <w:t>Different placements of benches for example: like benches should probs be able to touch along their back sides etc.</w:t>
      </w:r>
    </w:p>
    <w:p w14:paraId="33AB18B0" w14:textId="46BEA957" w:rsidR="00475BBB" w:rsidRPr="008D4B78" w:rsidRDefault="00475BBB" w:rsidP="008D4B78">
      <w:pPr>
        <w:pStyle w:val="Textnoindent"/>
        <w:numPr>
          <w:ilvl w:val="0"/>
          <w:numId w:val="27"/>
        </w:numPr>
      </w:pPr>
      <w:r>
        <w:t>Whole thing is in python 2.7</w:t>
      </w:r>
    </w:p>
    <w:p w14:paraId="532F6E67" w14:textId="0D3EDBA3" w:rsidR="005526B0" w:rsidRPr="003C6C3F" w:rsidRDefault="005526B0" w:rsidP="000C2451">
      <w:pPr>
        <w:pStyle w:val="Heading1"/>
        <w:ind w:firstLine="0"/>
        <w:jc w:val="left"/>
        <w:rPr>
          <w:rFonts w:ascii="Garamond" w:hAnsi="Garamond"/>
        </w:rPr>
      </w:pPr>
      <w:r w:rsidRPr="003C6C3F">
        <w:rPr>
          <w:rFonts w:ascii="Garamond" w:hAnsi="Garamond"/>
        </w:rPr>
        <w:lastRenderedPageBreak/>
        <w:t xml:space="preserve">Chapter </w:t>
      </w:r>
      <w:r w:rsidR="008D4B78">
        <w:rPr>
          <w:rFonts w:ascii="Garamond" w:hAnsi="Garamond"/>
        </w:rPr>
        <w:t>9</w:t>
      </w:r>
      <w:r w:rsidRPr="003C6C3F">
        <w:rPr>
          <w:rFonts w:ascii="Garamond" w:hAnsi="Garamond"/>
        </w:rPr>
        <w:t xml:space="preserve"> </w:t>
      </w:r>
      <w:r w:rsidR="005819CD" w:rsidRPr="003C6C3F">
        <w:rPr>
          <w:rFonts w:ascii="Garamond" w:hAnsi="Garamond"/>
        </w:rPr>
        <w:t xml:space="preserve">- </w:t>
      </w:r>
      <w:r w:rsidRPr="003C6C3F">
        <w:rPr>
          <w:rFonts w:ascii="Garamond" w:hAnsi="Garamond"/>
        </w:rPr>
        <w:t>Ethics</w:t>
      </w:r>
      <w:bookmarkEnd w:id="20"/>
    </w:p>
    <w:p w14:paraId="36AC9912" w14:textId="3376E512" w:rsidR="005526B0" w:rsidRPr="003C6C3F" w:rsidRDefault="005819CD" w:rsidP="000C2451">
      <w:pPr>
        <w:ind w:firstLine="0"/>
        <w:rPr>
          <w:rFonts w:ascii="Garamond" w:hAnsi="Garamond"/>
          <w:sz w:val="22"/>
          <w:szCs w:val="22"/>
        </w:rPr>
      </w:pPr>
      <w:r w:rsidRPr="003C6C3F">
        <w:rPr>
          <w:rFonts w:ascii="Garamond" w:hAnsi="Garamond"/>
          <w:sz w:val="22"/>
          <w:szCs w:val="22"/>
        </w:rPr>
        <w:t>As this project will involve software to evaluate the safety of different building layouts, ethical issues are non-trivial.</w:t>
      </w:r>
      <w:r w:rsidR="00A10C5F" w:rsidRPr="003C6C3F">
        <w:rPr>
          <w:rFonts w:ascii="Garamond" w:hAnsi="Garamond"/>
          <w:sz w:val="22"/>
          <w:szCs w:val="22"/>
        </w:rPr>
        <w:t xml:space="preserve"> It’s in this project’s hopes it</w:t>
      </w:r>
      <w:r w:rsidR="00E67B02" w:rsidRPr="003C6C3F">
        <w:rPr>
          <w:rFonts w:ascii="Garamond" w:hAnsi="Garamond"/>
          <w:sz w:val="22"/>
          <w:szCs w:val="22"/>
        </w:rPr>
        <w:t xml:space="preserve"> could help develop a more sophisticated program that</w:t>
      </w:r>
      <w:r w:rsidR="00A10C5F" w:rsidRPr="003C6C3F">
        <w:rPr>
          <w:rFonts w:ascii="Garamond" w:hAnsi="Garamond"/>
          <w:sz w:val="22"/>
          <w:szCs w:val="22"/>
        </w:rPr>
        <w:t xml:space="preserve"> could be used by an architect to </w:t>
      </w:r>
      <w:r w:rsidR="00E67B02" w:rsidRPr="003C6C3F">
        <w:rPr>
          <w:rFonts w:ascii="Garamond" w:hAnsi="Garamond"/>
          <w:sz w:val="22"/>
          <w:szCs w:val="22"/>
        </w:rPr>
        <w:t>make a building as safe as possible</w:t>
      </w:r>
      <w:r w:rsidR="00811584" w:rsidRPr="003C6C3F">
        <w:rPr>
          <w:rFonts w:ascii="Garamond" w:hAnsi="Garamond"/>
          <w:sz w:val="22"/>
          <w:szCs w:val="22"/>
        </w:rPr>
        <w:t>. However, if a building was constructed based on a design supplied by the program</w:t>
      </w:r>
      <w:r w:rsidR="00E67B02" w:rsidRPr="003C6C3F">
        <w:rPr>
          <w:rFonts w:ascii="Garamond" w:hAnsi="Garamond"/>
          <w:sz w:val="22"/>
          <w:szCs w:val="22"/>
        </w:rPr>
        <w:t xml:space="preserve"> and a fire caused human harm within it,</w:t>
      </w:r>
      <w:r w:rsidR="00811584" w:rsidRPr="003C6C3F">
        <w:rPr>
          <w:rFonts w:ascii="Garamond" w:hAnsi="Garamond"/>
          <w:sz w:val="22"/>
          <w:szCs w:val="22"/>
        </w:rPr>
        <w:t xml:space="preserve"> serious ethical concerns could be raised</w:t>
      </w:r>
      <w:r w:rsidR="00E67B02" w:rsidRPr="003C6C3F">
        <w:rPr>
          <w:rFonts w:ascii="Garamond" w:hAnsi="Garamond"/>
          <w:sz w:val="22"/>
          <w:szCs w:val="22"/>
        </w:rPr>
        <w:t>.</w:t>
      </w:r>
      <w:r w:rsidR="00775556" w:rsidRPr="003C6C3F">
        <w:rPr>
          <w:rFonts w:ascii="Garamond" w:hAnsi="Garamond"/>
          <w:sz w:val="22"/>
          <w:szCs w:val="22"/>
        </w:rPr>
        <w:t xml:space="preserve"> </w:t>
      </w:r>
      <w:r w:rsidR="00E67B02" w:rsidRPr="003C6C3F">
        <w:rPr>
          <w:rFonts w:ascii="Garamond" w:hAnsi="Garamond"/>
          <w:sz w:val="22"/>
          <w:szCs w:val="22"/>
        </w:rPr>
        <w:t>W</w:t>
      </w:r>
      <w:r w:rsidR="00775556" w:rsidRPr="003C6C3F">
        <w:rPr>
          <w:rFonts w:ascii="Garamond" w:hAnsi="Garamond"/>
          <w:sz w:val="22"/>
          <w:szCs w:val="22"/>
        </w:rPr>
        <w:t xml:space="preserve">ho </w:t>
      </w:r>
      <w:r w:rsidR="00E67B02" w:rsidRPr="003C6C3F">
        <w:rPr>
          <w:rFonts w:ascii="Garamond" w:hAnsi="Garamond"/>
          <w:sz w:val="22"/>
          <w:szCs w:val="22"/>
        </w:rPr>
        <w:t>would</w:t>
      </w:r>
      <w:r w:rsidR="00775556" w:rsidRPr="003C6C3F">
        <w:rPr>
          <w:rFonts w:ascii="Garamond" w:hAnsi="Garamond"/>
          <w:sz w:val="22"/>
          <w:szCs w:val="22"/>
        </w:rPr>
        <w:t xml:space="preserve"> be responsible should the design be found weak to fires</w:t>
      </w:r>
      <w:r w:rsidR="00E67B02" w:rsidRPr="003C6C3F">
        <w:rPr>
          <w:rFonts w:ascii="Garamond" w:hAnsi="Garamond"/>
          <w:sz w:val="22"/>
          <w:szCs w:val="22"/>
        </w:rPr>
        <w:t>?</w:t>
      </w:r>
      <w:r w:rsidR="00775556" w:rsidRPr="003C6C3F">
        <w:rPr>
          <w:rFonts w:ascii="Garamond" w:hAnsi="Garamond"/>
          <w:sz w:val="22"/>
          <w:szCs w:val="22"/>
        </w:rPr>
        <w:t xml:space="preserve"> Some parties may claim that it was the builders, the architect, or potentially </w:t>
      </w:r>
      <w:r w:rsidR="00E67B02" w:rsidRPr="003C6C3F">
        <w:rPr>
          <w:rFonts w:ascii="Garamond" w:hAnsi="Garamond"/>
          <w:sz w:val="22"/>
          <w:szCs w:val="22"/>
        </w:rPr>
        <w:t xml:space="preserve">the program’s </w:t>
      </w:r>
      <w:r w:rsidR="00775556" w:rsidRPr="003C6C3F">
        <w:rPr>
          <w:rFonts w:ascii="Garamond" w:hAnsi="Garamond"/>
          <w:sz w:val="22"/>
          <w:szCs w:val="22"/>
        </w:rPr>
        <w:t xml:space="preserve">author – as they may claim it could have provided a false sense of security to the architect using it. </w:t>
      </w:r>
    </w:p>
    <w:p w14:paraId="72181453" w14:textId="3741C063" w:rsidR="00775556" w:rsidRPr="003C6C3F" w:rsidRDefault="00775556" w:rsidP="000C2451">
      <w:pPr>
        <w:ind w:firstLine="0"/>
        <w:rPr>
          <w:rFonts w:ascii="Garamond" w:hAnsi="Garamond"/>
          <w:sz w:val="22"/>
          <w:szCs w:val="22"/>
        </w:rPr>
      </w:pPr>
      <w:r w:rsidRPr="003C6C3F">
        <w:rPr>
          <w:rFonts w:ascii="Garamond" w:hAnsi="Garamond"/>
          <w:sz w:val="22"/>
          <w:szCs w:val="22"/>
        </w:rPr>
        <w:t xml:space="preserve">As such, if </w:t>
      </w:r>
      <w:r w:rsidR="00E67B02" w:rsidRPr="003C6C3F">
        <w:rPr>
          <w:rFonts w:ascii="Garamond" w:hAnsi="Garamond"/>
          <w:sz w:val="22"/>
          <w:szCs w:val="22"/>
        </w:rPr>
        <w:t>something like this</w:t>
      </w:r>
      <w:r w:rsidRPr="003C6C3F">
        <w:rPr>
          <w:rFonts w:ascii="Garamond" w:hAnsi="Garamond"/>
          <w:sz w:val="22"/>
          <w:szCs w:val="22"/>
        </w:rPr>
        <w:t xml:space="preserve"> project were ever to be used by designers, legal measures may have to be put in place to make sure that </w:t>
      </w:r>
      <w:r w:rsidR="000B3CEE" w:rsidRPr="003C6C3F">
        <w:rPr>
          <w:rFonts w:ascii="Garamond" w:hAnsi="Garamond"/>
          <w:sz w:val="22"/>
          <w:szCs w:val="22"/>
        </w:rPr>
        <w:t xml:space="preserve">no writers of the code would be liable if something like the previously described event occurred. The author of </w:t>
      </w:r>
      <w:r w:rsidR="00E67B02" w:rsidRPr="003C6C3F">
        <w:rPr>
          <w:rFonts w:ascii="Garamond" w:hAnsi="Garamond"/>
          <w:sz w:val="22"/>
          <w:szCs w:val="22"/>
        </w:rPr>
        <w:t>the</w:t>
      </w:r>
      <w:r w:rsidR="000B3CEE" w:rsidRPr="003C6C3F">
        <w:rPr>
          <w:rFonts w:ascii="Garamond" w:hAnsi="Garamond"/>
          <w:sz w:val="22"/>
          <w:szCs w:val="22"/>
        </w:rPr>
        <w:t xml:space="preserve"> </w:t>
      </w:r>
      <w:r w:rsidR="00E67B02" w:rsidRPr="003C6C3F">
        <w:rPr>
          <w:rFonts w:ascii="Garamond" w:hAnsi="Garamond"/>
          <w:sz w:val="22"/>
          <w:szCs w:val="22"/>
        </w:rPr>
        <w:t>program would likely not be</w:t>
      </w:r>
      <w:r w:rsidR="000B3CEE" w:rsidRPr="003C6C3F">
        <w:rPr>
          <w:rFonts w:ascii="Garamond" w:hAnsi="Garamond"/>
          <w:sz w:val="22"/>
          <w:szCs w:val="22"/>
        </w:rPr>
        <w:t xml:space="preserve"> accredited by the Royal Institute of British Architects (RIBA) and so shouldn’t be held accountable – the onus is on the architect</w:t>
      </w:r>
      <w:r w:rsidR="00E67B02" w:rsidRPr="003C6C3F">
        <w:rPr>
          <w:rFonts w:ascii="Garamond" w:hAnsi="Garamond"/>
          <w:sz w:val="22"/>
          <w:szCs w:val="22"/>
        </w:rPr>
        <w:t>, engineers, and construction workers</w:t>
      </w:r>
      <w:r w:rsidR="000B3CEE" w:rsidRPr="003C6C3F">
        <w:rPr>
          <w:rFonts w:ascii="Garamond" w:hAnsi="Garamond"/>
          <w:sz w:val="22"/>
          <w:szCs w:val="22"/>
        </w:rPr>
        <w:t xml:space="preserve"> to ensure</w:t>
      </w:r>
      <w:r w:rsidR="00E67B02" w:rsidRPr="003C6C3F">
        <w:rPr>
          <w:rFonts w:ascii="Garamond" w:hAnsi="Garamond"/>
          <w:sz w:val="22"/>
          <w:szCs w:val="22"/>
        </w:rPr>
        <w:t xml:space="preserve"> a</w:t>
      </w:r>
      <w:r w:rsidR="000B3CEE" w:rsidRPr="003C6C3F">
        <w:rPr>
          <w:rFonts w:ascii="Garamond" w:hAnsi="Garamond"/>
          <w:sz w:val="22"/>
          <w:szCs w:val="22"/>
        </w:rPr>
        <w:t xml:space="preserve"> building’s safe</w:t>
      </w:r>
      <w:r w:rsidR="00E67B02" w:rsidRPr="003C6C3F">
        <w:rPr>
          <w:rFonts w:ascii="Garamond" w:hAnsi="Garamond"/>
          <w:sz w:val="22"/>
          <w:szCs w:val="22"/>
        </w:rPr>
        <w:t>ty</w:t>
      </w:r>
      <w:r w:rsidR="000B3CEE" w:rsidRPr="003C6C3F">
        <w:rPr>
          <w:rFonts w:ascii="Garamond" w:hAnsi="Garamond"/>
          <w:sz w:val="22"/>
          <w:szCs w:val="22"/>
        </w:rPr>
        <w:t>.</w:t>
      </w:r>
    </w:p>
    <w:p w14:paraId="2B56FE85" w14:textId="77777777" w:rsidR="005526B0" w:rsidRPr="003C6C3F" w:rsidRDefault="005526B0" w:rsidP="000C2451">
      <w:pPr>
        <w:ind w:firstLine="0"/>
        <w:rPr>
          <w:rFonts w:ascii="Garamond" w:hAnsi="Garamond"/>
          <w:b/>
          <w:sz w:val="28"/>
        </w:rPr>
      </w:pPr>
      <w:r w:rsidRPr="003C6C3F">
        <w:rPr>
          <w:rFonts w:ascii="Garamond" w:hAnsi="Garamond"/>
        </w:rPr>
        <w:br w:type="page"/>
      </w:r>
    </w:p>
    <w:p w14:paraId="6540FEBF" w14:textId="10AFE981" w:rsidR="008E46FB" w:rsidRPr="003C6C3F" w:rsidRDefault="00AA08C2" w:rsidP="000C2451">
      <w:pPr>
        <w:pStyle w:val="Heading1"/>
        <w:ind w:firstLine="0"/>
        <w:rPr>
          <w:rFonts w:ascii="Garamond" w:hAnsi="Garamond"/>
        </w:rPr>
      </w:pPr>
      <w:bookmarkStart w:id="23" w:name="_Toc407145097"/>
      <w:bookmarkStart w:id="24" w:name="_Toc28031174"/>
      <w:bookmarkEnd w:id="9"/>
      <w:bookmarkEnd w:id="10"/>
      <w:bookmarkEnd w:id="11"/>
      <w:bookmarkEnd w:id="12"/>
      <w:r w:rsidRPr="003C6C3F">
        <w:rPr>
          <w:rFonts w:ascii="Garamond" w:hAnsi="Garamond"/>
        </w:rPr>
        <w:lastRenderedPageBreak/>
        <w:t>List of References</w:t>
      </w:r>
      <w:bookmarkEnd w:id="23"/>
      <w:bookmarkEnd w:id="24"/>
    </w:p>
    <w:p w14:paraId="479DA732" w14:textId="0623FEE3" w:rsidR="000C2451" w:rsidRPr="003C6C3F" w:rsidRDefault="000C2451" w:rsidP="000C2451">
      <w:pPr>
        <w:ind w:firstLine="0"/>
        <w:rPr>
          <w:rFonts w:ascii="Garamond" w:hAnsi="Garamond"/>
        </w:rPr>
      </w:pPr>
    </w:p>
    <w:p w14:paraId="2DF5F626" w14:textId="22514D70" w:rsidR="000C2451" w:rsidRPr="003C6C3F" w:rsidRDefault="000C2451" w:rsidP="000C2451">
      <w:pPr>
        <w:ind w:firstLine="0"/>
        <w:rPr>
          <w:rFonts w:ascii="Garamond" w:hAnsi="Garamond"/>
          <w:sz w:val="22"/>
          <w:szCs w:val="22"/>
        </w:rPr>
      </w:pPr>
      <w:r w:rsidRPr="003C6C3F">
        <w:rPr>
          <w:rFonts w:ascii="Garamond" w:hAnsi="Garamond"/>
          <w:sz w:val="22"/>
          <w:szCs w:val="22"/>
        </w:rPr>
        <w:t xml:space="preserve">[1] Jin, X., Xu, M., Jiang, H. and Deng, Z., 2016. Crowd Simulation and Its Applications: Recent Advances. [Online] Available from: </w:t>
      </w:r>
      <w:hyperlink r:id="rId22" w:history="1">
        <w:r w:rsidR="00CA141A" w:rsidRPr="003C6C3F">
          <w:rPr>
            <w:rStyle w:val="Hyperlink"/>
            <w:rFonts w:ascii="Garamond" w:hAnsi="Garamond"/>
            <w:sz w:val="22"/>
            <w:szCs w:val="22"/>
          </w:rPr>
          <w:t>https://link.springer.com/article/10.1007/s11390-014-1469-y</w:t>
        </w:r>
      </w:hyperlink>
    </w:p>
    <w:p w14:paraId="102909B6" w14:textId="77777777" w:rsidR="00CA141A" w:rsidRPr="003C6C3F" w:rsidRDefault="00CA141A" w:rsidP="000C2451">
      <w:pPr>
        <w:ind w:firstLine="0"/>
        <w:rPr>
          <w:rFonts w:ascii="Garamond" w:hAnsi="Garamond"/>
          <w:sz w:val="22"/>
          <w:szCs w:val="22"/>
        </w:rPr>
      </w:pPr>
    </w:p>
    <w:p w14:paraId="2044F340" w14:textId="7D235CF8" w:rsidR="008E46FB" w:rsidRPr="003C6C3F" w:rsidRDefault="00CA141A" w:rsidP="000C2451">
      <w:pPr>
        <w:ind w:firstLine="0"/>
        <w:rPr>
          <w:rFonts w:ascii="Garamond" w:hAnsi="Garamond"/>
          <w:sz w:val="22"/>
          <w:szCs w:val="22"/>
        </w:rPr>
      </w:pPr>
      <w:r w:rsidRPr="003C6C3F">
        <w:rPr>
          <w:rFonts w:ascii="Garamond" w:hAnsi="Garamond"/>
          <w:sz w:val="22"/>
          <w:szCs w:val="22"/>
        </w:rPr>
        <w:t xml:space="preserve">[2] </w:t>
      </w:r>
      <w:r w:rsidR="008E46FB" w:rsidRPr="003C6C3F">
        <w:rPr>
          <w:rFonts w:ascii="Garamond" w:hAnsi="Garamond"/>
          <w:sz w:val="22"/>
          <w:szCs w:val="22"/>
        </w:rPr>
        <w:t>Henderson L. The statistics of crowd fluids. Nature, 1971, 229(5284): 381-383.</w:t>
      </w:r>
    </w:p>
    <w:p w14:paraId="50B29552" w14:textId="77777777" w:rsidR="00CA141A" w:rsidRPr="003C6C3F" w:rsidRDefault="00CA141A" w:rsidP="000C2451">
      <w:pPr>
        <w:ind w:firstLine="0"/>
        <w:rPr>
          <w:rFonts w:ascii="Garamond" w:hAnsi="Garamond"/>
          <w:sz w:val="22"/>
          <w:szCs w:val="22"/>
        </w:rPr>
      </w:pPr>
    </w:p>
    <w:p w14:paraId="7C96702B" w14:textId="54D9DF66" w:rsidR="00855074" w:rsidRPr="003C6C3F" w:rsidRDefault="00CA141A" w:rsidP="000C2451">
      <w:pPr>
        <w:ind w:firstLine="0"/>
        <w:rPr>
          <w:rFonts w:ascii="Garamond" w:hAnsi="Garamond"/>
          <w:sz w:val="22"/>
          <w:szCs w:val="22"/>
        </w:rPr>
      </w:pPr>
      <w:r w:rsidRPr="003C6C3F">
        <w:rPr>
          <w:rFonts w:ascii="Garamond" w:hAnsi="Garamond"/>
          <w:sz w:val="22"/>
          <w:szCs w:val="22"/>
        </w:rPr>
        <w:t>[3] Funge</w:t>
      </w:r>
      <w:r w:rsidR="00855074" w:rsidRPr="003C6C3F">
        <w:rPr>
          <w:rFonts w:ascii="Garamond" w:hAnsi="Garamond"/>
          <w:sz w:val="22"/>
          <w:szCs w:val="22"/>
        </w:rPr>
        <w:t xml:space="preserve">, J., </w:t>
      </w:r>
      <w:r w:rsidRPr="003C6C3F">
        <w:rPr>
          <w:rFonts w:ascii="Garamond" w:hAnsi="Garamond"/>
          <w:sz w:val="22"/>
          <w:szCs w:val="22"/>
        </w:rPr>
        <w:t>Tu</w:t>
      </w:r>
      <w:r w:rsidR="00855074" w:rsidRPr="003C6C3F">
        <w:rPr>
          <w:rFonts w:ascii="Garamond" w:hAnsi="Garamond"/>
          <w:sz w:val="22"/>
          <w:szCs w:val="22"/>
        </w:rPr>
        <w:t xml:space="preserve">, X., </w:t>
      </w:r>
      <w:r w:rsidRPr="003C6C3F">
        <w:rPr>
          <w:rFonts w:ascii="Garamond" w:hAnsi="Garamond"/>
          <w:sz w:val="22"/>
          <w:szCs w:val="22"/>
        </w:rPr>
        <w:t>And</w:t>
      </w:r>
      <w:r w:rsidR="00855074" w:rsidRPr="003C6C3F">
        <w:rPr>
          <w:rFonts w:ascii="Garamond" w:hAnsi="Garamond"/>
          <w:sz w:val="22"/>
          <w:szCs w:val="22"/>
        </w:rPr>
        <w:t xml:space="preserve"> </w:t>
      </w:r>
      <w:r w:rsidRPr="003C6C3F">
        <w:rPr>
          <w:rFonts w:ascii="Garamond" w:hAnsi="Garamond"/>
          <w:sz w:val="22"/>
          <w:szCs w:val="22"/>
        </w:rPr>
        <w:t>Terzopoulos</w:t>
      </w:r>
      <w:r w:rsidR="00855074" w:rsidRPr="003C6C3F">
        <w:rPr>
          <w:rFonts w:ascii="Garamond" w:hAnsi="Garamond"/>
          <w:sz w:val="22"/>
          <w:szCs w:val="22"/>
        </w:rPr>
        <w:t>, D. 1999. Cognitive modeling: knowledge, reasoning and planning for intelligent characters. In Proc. of SIGGRAPH, 29–38.</w:t>
      </w:r>
    </w:p>
    <w:p w14:paraId="455C3328" w14:textId="77777777" w:rsidR="00CA141A" w:rsidRPr="003C6C3F" w:rsidRDefault="00CA141A" w:rsidP="000C2451">
      <w:pPr>
        <w:ind w:firstLine="0"/>
        <w:rPr>
          <w:rFonts w:ascii="Garamond" w:hAnsi="Garamond"/>
          <w:sz w:val="22"/>
          <w:szCs w:val="22"/>
        </w:rPr>
      </w:pPr>
    </w:p>
    <w:p w14:paraId="26A014A5" w14:textId="12BF9AC6" w:rsidR="00CA141A" w:rsidRPr="003C6C3F" w:rsidRDefault="00CA141A" w:rsidP="000C2451">
      <w:pPr>
        <w:ind w:firstLine="0"/>
        <w:rPr>
          <w:rFonts w:ascii="Garamond" w:hAnsi="Garamond"/>
          <w:sz w:val="22"/>
          <w:szCs w:val="22"/>
        </w:rPr>
      </w:pPr>
      <w:r w:rsidRPr="003C6C3F">
        <w:rPr>
          <w:rFonts w:ascii="Garamond" w:hAnsi="Garamond"/>
          <w:sz w:val="22"/>
          <w:szCs w:val="22"/>
        </w:rPr>
        <w:t xml:space="preserve">[4] Curtis, S., Best, A., and Manocha, D., 2013. Menge. [Online] Available from: </w:t>
      </w:r>
      <w:hyperlink r:id="rId23" w:history="1">
        <w:r w:rsidRPr="003C6C3F">
          <w:rPr>
            <w:rStyle w:val="Hyperlink"/>
            <w:rFonts w:ascii="Garamond" w:hAnsi="Garamond"/>
            <w:sz w:val="22"/>
            <w:szCs w:val="22"/>
          </w:rPr>
          <w:t>http://gamma.cs.unc.edu/Menge/</w:t>
        </w:r>
      </w:hyperlink>
    </w:p>
    <w:p w14:paraId="5BA16303" w14:textId="5960560F" w:rsidR="008A2050" w:rsidRPr="003C6C3F" w:rsidRDefault="008A2050" w:rsidP="000C2451">
      <w:pPr>
        <w:ind w:firstLine="0"/>
        <w:rPr>
          <w:rFonts w:ascii="Garamond" w:hAnsi="Garamond"/>
          <w:sz w:val="22"/>
          <w:szCs w:val="22"/>
        </w:rPr>
      </w:pPr>
    </w:p>
    <w:p w14:paraId="5FD273D6" w14:textId="7A4C349D" w:rsidR="008A2050" w:rsidRPr="003C6C3F" w:rsidRDefault="008A2050" w:rsidP="008A2050">
      <w:pPr>
        <w:ind w:firstLine="0"/>
        <w:rPr>
          <w:rFonts w:ascii="Garamond" w:hAnsi="Garamond"/>
          <w:sz w:val="22"/>
          <w:szCs w:val="22"/>
        </w:rPr>
      </w:pPr>
      <w:r w:rsidRPr="003C6C3F">
        <w:rPr>
          <w:rFonts w:ascii="Garamond" w:hAnsi="Garamond"/>
          <w:sz w:val="22"/>
          <w:szCs w:val="22"/>
        </w:rPr>
        <w:t>[5] Curtis, S., Best, A., and Manocha, D., 2015. Menge: A Modular Framework for Simulating Crowd Movement. [Online] Available from: http://gamma.cs.unc.edu/Menge/files/MengeTechReport.pdf</w:t>
      </w:r>
    </w:p>
    <w:p w14:paraId="6E0B399A" w14:textId="3FADC746" w:rsidR="006008F5" w:rsidRPr="003C6C3F" w:rsidRDefault="006008F5" w:rsidP="000C2451">
      <w:pPr>
        <w:ind w:firstLine="0"/>
        <w:rPr>
          <w:rFonts w:ascii="Garamond" w:hAnsi="Garamond"/>
          <w:sz w:val="22"/>
          <w:szCs w:val="22"/>
        </w:rPr>
      </w:pPr>
    </w:p>
    <w:p w14:paraId="794F849E" w14:textId="2CE34AD1" w:rsidR="00AA774A" w:rsidRPr="003C6C3F" w:rsidRDefault="006008F5" w:rsidP="008A2050">
      <w:pPr>
        <w:ind w:firstLine="0"/>
        <w:rPr>
          <w:rFonts w:ascii="Garamond" w:hAnsi="Garamond"/>
          <w:sz w:val="22"/>
          <w:szCs w:val="22"/>
          <w:shd w:val="clear" w:color="auto" w:fill="FFFFFF"/>
        </w:rPr>
      </w:pPr>
      <w:r w:rsidRPr="003C6C3F">
        <w:rPr>
          <w:rFonts w:ascii="Garamond" w:hAnsi="Garamond"/>
          <w:sz w:val="22"/>
          <w:szCs w:val="22"/>
        </w:rPr>
        <w:t>[</w:t>
      </w:r>
      <w:r w:rsidR="008A2050" w:rsidRPr="003C6C3F">
        <w:rPr>
          <w:rFonts w:ascii="Garamond" w:hAnsi="Garamond"/>
          <w:sz w:val="22"/>
          <w:szCs w:val="22"/>
        </w:rPr>
        <w:t>6</w:t>
      </w:r>
      <w:r w:rsidRPr="003C6C3F">
        <w:rPr>
          <w:rFonts w:ascii="Garamond" w:hAnsi="Garamond"/>
          <w:sz w:val="22"/>
          <w:szCs w:val="22"/>
        </w:rPr>
        <w:t xml:space="preserve">] </w:t>
      </w:r>
      <w:r w:rsidRPr="003C6C3F">
        <w:rPr>
          <w:rFonts w:ascii="Garamond" w:hAnsi="Garamond"/>
          <w:sz w:val="22"/>
          <w:szCs w:val="22"/>
          <w:shd w:val="clear" w:color="auto" w:fill="FFFFFF"/>
        </w:rPr>
        <w:t>Merrell, P., Schkufza, E., &amp; Koltun, V. 2010. Computer-generated residential building layouts. </w:t>
      </w:r>
      <w:r w:rsidRPr="003C6C3F">
        <w:rPr>
          <w:rFonts w:ascii="Garamond" w:hAnsi="Garamond"/>
          <w:i/>
          <w:iCs/>
          <w:sz w:val="22"/>
          <w:szCs w:val="22"/>
          <w:shd w:val="clear" w:color="auto" w:fill="FFFFFF"/>
        </w:rPr>
        <w:t>ACM Transactions on Graphics (TOG)</w:t>
      </w:r>
      <w:r w:rsidRPr="003C6C3F">
        <w:rPr>
          <w:rFonts w:ascii="Garamond" w:hAnsi="Garamond"/>
          <w:sz w:val="22"/>
          <w:szCs w:val="22"/>
          <w:shd w:val="clear" w:color="auto" w:fill="FFFFFF"/>
        </w:rPr>
        <w:t>, </w:t>
      </w:r>
      <w:r w:rsidRPr="003C6C3F">
        <w:rPr>
          <w:rFonts w:ascii="Garamond" w:hAnsi="Garamond"/>
          <w:i/>
          <w:iCs/>
          <w:sz w:val="22"/>
          <w:szCs w:val="22"/>
          <w:shd w:val="clear" w:color="auto" w:fill="FFFFFF"/>
        </w:rPr>
        <w:t>29</w:t>
      </w:r>
      <w:r w:rsidRPr="003C6C3F">
        <w:rPr>
          <w:rFonts w:ascii="Garamond" w:hAnsi="Garamond"/>
          <w:sz w:val="22"/>
          <w:szCs w:val="22"/>
          <w:shd w:val="clear" w:color="auto" w:fill="FFFFFF"/>
        </w:rPr>
        <w:t xml:space="preserve">(6), 1–12. </w:t>
      </w:r>
      <w:hyperlink r:id="rId24" w:history="1">
        <w:r w:rsidR="008A2050" w:rsidRPr="003C6C3F">
          <w:rPr>
            <w:rStyle w:val="Hyperlink"/>
            <w:rFonts w:ascii="Garamond" w:hAnsi="Garamond"/>
            <w:sz w:val="22"/>
            <w:szCs w:val="22"/>
            <w:shd w:val="clear" w:color="auto" w:fill="FFFFFF"/>
          </w:rPr>
          <w:t>https://doi.org/10.1145/1882261.1866203</w:t>
        </w:r>
      </w:hyperlink>
    </w:p>
    <w:p w14:paraId="2471ED10" w14:textId="07502E2E" w:rsidR="008A2050" w:rsidRPr="003C6C3F" w:rsidRDefault="008A2050" w:rsidP="008A2050">
      <w:pPr>
        <w:ind w:firstLine="0"/>
        <w:rPr>
          <w:rFonts w:ascii="Garamond" w:hAnsi="Garamond"/>
          <w:sz w:val="22"/>
          <w:szCs w:val="22"/>
          <w:shd w:val="clear" w:color="auto" w:fill="FFFFFF"/>
        </w:rPr>
      </w:pPr>
    </w:p>
    <w:p w14:paraId="3A120E6B" w14:textId="12FC8A4A" w:rsidR="008A2050" w:rsidRPr="003C6C3F" w:rsidRDefault="008A2050" w:rsidP="008A2050">
      <w:pPr>
        <w:ind w:firstLine="0"/>
        <w:rPr>
          <w:rFonts w:ascii="Garamond" w:hAnsi="Garamond"/>
          <w:sz w:val="22"/>
          <w:szCs w:val="22"/>
        </w:rPr>
      </w:pPr>
      <w:r w:rsidRPr="003C6C3F">
        <w:rPr>
          <w:rFonts w:ascii="Garamond" w:hAnsi="Garamond"/>
          <w:sz w:val="22"/>
          <w:szCs w:val="22"/>
          <w:shd w:val="clear" w:color="auto" w:fill="FFFFFF"/>
        </w:rPr>
        <w:t xml:space="preserve">[7] Chaillou, S. 2019. AI + Architecture | Towards a New Approach. [Online] Available from: </w:t>
      </w:r>
      <w:hyperlink r:id="rId25" w:history="1">
        <w:r w:rsidRPr="003C6C3F">
          <w:rPr>
            <w:rStyle w:val="Hyperlink"/>
            <w:rFonts w:ascii="Garamond" w:hAnsi="Garamond"/>
            <w:sz w:val="22"/>
            <w:szCs w:val="22"/>
          </w:rPr>
          <w:t>https://towardsdatascience.com/ai-architecture-f9d78c6958e0</w:t>
        </w:r>
      </w:hyperlink>
    </w:p>
    <w:p w14:paraId="6D9DA951" w14:textId="77777777" w:rsidR="008A2050" w:rsidRPr="003C6C3F" w:rsidRDefault="008A2050" w:rsidP="008A2050">
      <w:pPr>
        <w:ind w:firstLine="0"/>
        <w:rPr>
          <w:rFonts w:ascii="Garamond" w:hAnsi="Garamond"/>
          <w:sz w:val="22"/>
          <w:szCs w:val="22"/>
        </w:rPr>
      </w:pPr>
    </w:p>
    <w:p w14:paraId="57CB30EB" w14:textId="29B341E5" w:rsidR="00AA774A" w:rsidRPr="008C27CF" w:rsidRDefault="00CA141A" w:rsidP="000C2451">
      <w:pPr>
        <w:ind w:firstLine="0"/>
        <w:rPr>
          <w:rFonts w:ascii="Garamond" w:hAnsi="Garamond"/>
          <w:sz w:val="22"/>
          <w:szCs w:val="22"/>
          <w:shd w:val="clear" w:color="auto" w:fill="FFFFFF"/>
        </w:rPr>
      </w:pPr>
      <w:r w:rsidRPr="008C27CF">
        <w:rPr>
          <w:rFonts w:ascii="Garamond" w:hAnsi="Garamond"/>
          <w:sz w:val="22"/>
          <w:szCs w:val="22"/>
          <w:shd w:val="clear" w:color="auto" w:fill="FFFFFF"/>
        </w:rPr>
        <w:t>[</w:t>
      </w:r>
      <w:r w:rsidR="00B71FED" w:rsidRPr="008C27CF">
        <w:rPr>
          <w:rFonts w:ascii="Garamond" w:hAnsi="Garamond"/>
          <w:sz w:val="22"/>
          <w:szCs w:val="22"/>
          <w:shd w:val="clear" w:color="auto" w:fill="FFFFFF"/>
        </w:rPr>
        <w:t>8</w:t>
      </w:r>
      <w:r w:rsidRPr="008C27CF">
        <w:rPr>
          <w:rFonts w:ascii="Garamond" w:hAnsi="Garamond"/>
          <w:sz w:val="22"/>
          <w:szCs w:val="22"/>
          <w:shd w:val="clear" w:color="auto" w:fill="FFFFFF"/>
        </w:rPr>
        <w:t xml:space="preserve">] </w:t>
      </w:r>
      <w:r w:rsidR="00AA774A" w:rsidRPr="008C27CF">
        <w:rPr>
          <w:rFonts w:ascii="Garamond" w:hAnsi="Garamond"/>
          <w:sz w:val="22"/>
          <w:szCs w:val="22"/>
          <w:shd w:val="clear" w:color="auto" w:fill="FFFFFF"/>
        </w:rPr>
        <w:t>Goodfellow, Ian; Pouget-Abadie, Jean; Mirza, Mehdi; Xu, Bing; Warde-Farley, David; Ozair, Sherjil; Courville, Aaron; Bengio, Yoshua (2014) Proceedings of the International Conference on Neural Information Processing Systems (NIPS 2014). pp. 2672–2680.</w:t>
      </w:r>
    </w:p>
    <w:p w14:paraId="06F327C6" w14:textId="394979C6" w:rsidR="006008F5" w:rsidRPr="003C6C3F" w:rsidRDefault="006008F5" w:rsidP="000C2451">
      <w:pPr>
        <w:ind w:firstLine="0"/>
        <w:rPr>
          <w:rFonts w:ascii="Garamond" w:hAnsi="Garamond"/>
          <w:color w:val="222222"/>
          <w:sz w:val="22"/>
          <w:szCs w:val="22"/>
          <w:shd w:val="clear" w:color="auto" w:fill="FFFFFF"/>
        </w:rPr>
      </w:pPr>
    </w:p>
    <w:p w14:paraId="52D1662A" w14:textId="01ED0DCD" w:rsidR="006008F5" w:rsidRDefault="006008F5" w:rsidP="000C2451">
      <w:pPr>
        <w:ind w:firstLine="0"/>
        <w:rPr>
          <w:rStyle w:val="Hyperlink"/>
          <w:rFonts w:ascii="Garamond" w:hAnsi="Garamond"/>
          <w:sz w:val="22"/>
          <w:szCs w:val="22"/>
        </w:rPr>
      </w:pPr>
      <w:r w:rsidRPr="003C6C3F">
        <w:rPr>
          <w:rFonts w:ascii="Garamond" w:hAnsi="Garamond"/>
          <w:color w:val="222222"/>
          <w:sz w:val="22"/>
          <w:szCs w:val="22"/>
          <w:shd w:val="clear" w:color="auto" w:fill="FFFFFF"/>
        </w:rPr>
        <w:t>[</w:t>
      </w:r>
      <w:r w:rsidR="00B71FED" w:rsidRPr="003C6C3F">
        <w:rPr>
          <w:rFonts w:ascii="Garamond" w:hAnsi="Garamond"/>
          <w:color w:val="222222"/>
          <w:sz w:val="22"/>
          <w:szCs w:val="22"/>
          <w:shd w:val="clear" w:color="auto" w:fill="FFFFFF"/>
        </w:rPr>
        <w:t>9</w:t>
      </w:r>
      <w:r w:rsidRPr="003C6C3F">
        <w:rPr>
          <w:rFonts w:ascii="Garamond" w:hAnsi="Garamond"/>
          <w:color w:val="222222"/>
          <w:sz w:val="22"/>
          <w:szCs w:val="22"/>
          <w:shd w:val="clear" w:color="auto" w:fill="FFFFFF"/>
        </w:rPr>
        <w:t xml:space="preserve">] </w:t>
      </w:r>
      <w:hyperlink r:id="rId26" w:history="1">
        <w:r w:rsidRPr="003C6C3F">
          <w:rPr>
            <w:rStyle w:val="Hyperlink"/>
            <w:rFonts w:ascii="Garamond" w:hAnsi="Garamond"/>
            <w:sz w:val="22"/>
            <w:szCs w:val="22"/>
          </w:rPr>
          <w:t>https://thispersondoesnotexist.com/</w:t>
        </w:r>
      </w:hyperlink>
    </w:p>
    <w:p w14:paraId="4395AECC" w14:textId="77777777" w:rsidR="00F644EF" w:rsidRDefault="00EA42B1" w:rsidP="00F644EF">
      <w:pPr>
        <w:ind w:firstLine="0"/>
        <w:rPr>
          <w:rFonts w:ascii="Garamond" w:hAnsi="Garamond"/>
          <w:sz w:val="22"/>
          <w:szCs w:val="22"/>
        </w:rPr>
      </w:pPr>
      <w:r w:rsidRPr="00EA42B1">
        <w:rPr>
          <w:rFonts w:ascii="Garamond" w:hAnsi="Garamond"/>
          <w:sz w:val="22"/>
          <w:szCs w:val="22"/>
        </w:rPr>
        <w:t>[10] Helbing D, Johansson A, Al</w:t>
      </w:r>
      <w:r w:rsidRPr="00EA42B1">
        <w:rPr>
          <w:rFonts w:ascii="Times New Roman" w:hAnsi="Times New Roman" w:cs="Times New Roman"/>
          <w:sz w:val="22"/>
          <w:szCs w:val="22"/>
        </w:rPr>
        <w:t>‐</w:t>
      </w:r>
      <w:r w:rsidRPr="00EA42B1">
        <w:rPr>
          <w:rFonts w:ascii="Garamond" w:hAnsi="Garamond"/>
          <w:sz w:val="22"/>
          <w:szCs w:val="22"/>
        </w:rPr>
        <w:t>Abideen HZ. Dynamics of crowd disasters: an empirical study. Physical Review E (Statistical, Nonlinear, and Soft Matter Physics) 2007</w:t>
      </w:r>
    </w:p>
    <w:p w14:paraId="5D1F8423" w14:textId="718E8550" w:rsidR="0086630B" w:rsidRDefault="0086630B" w:rsidP="00F644EF">
      <w:pPr>
        <w:ind w:firstLine="0"/>
        <w:rPr>
          <w:rFonts w:ascii="Garamond" w:hAnsi="Garamond"/>
          <w:sz w:val="22"/>
          <w:szCs w:val="22"/>
        </w:rPr>
      </w:pPr>
      <w:r w:rsidRPr="00F644EF">
        <w:rPr>
          <w:rFonts w:ascii="Garamond" w:hAnsi="Garamond"/>
          <w:sz w:val="22"/>
          <w:szCs w:val="22"/>
        </w:rPr>
        <w:lastRenderedPageBreak/>
        <w:t>[11]</w:t>
      </w:r>
      <w:r w:rsidR="00F644EF" w:rsidRPr="00F644EF">
        <w:rPr>
          <w:rFonts w:ascii="Garamond" w:hAnsi="Garamond"/>
        </w:rPr>
        <w:t xml:space="preserve"> </w:t>
      </w:r>
      <w:r w:rsidR="00F644EF" w:rsidRPr="00F644EF">
        <w:rPr>
          <w:rFonts w:ascii="Garamond" w:hAnsi="Garamond"/>
          <w:sz w:val="22"/>
          <w:szCs w:val="22"/>
        </w:rPr>
        <w:t>Berseth, G., Usman, M., Haworth, B., Kapadia, M., &amp; Faloutsos, P. (2015). Environment optimization for crowd evacuation. Computer Animation and Virtual Worlds, 26(3-4), 377–386</w:t>
      </w:r>
    </w:p>
    <w:p w14:paraId="039D3C96" w14:textId="06ED78A8" w:rsidR="00E80D8C" w:rsidRDefault="00E80D8C" w:rsidP="00F644EF">
      <w:pPr>
        <w:ind w:firstLine="0"/>
        <w:rPr>
          <w:rFonts w:ascii="Garamond" w:hAnsi="Garamond"/>
          <w:sz w:val="22"/>
          <w:szCs w:val="22"/>
        </w:rPr>
      </w:pPr>
      <w:r w:rsidRPr="00E80D8C">
        <w:rPr>
          <w:rFonts w:ascii="Garamond" w:hAnsi="Garamond"/>
          <w:sz w:val="22"/>
          <w:szCs w:val="22"/>
        </w:rPr>
        <w:t>Ulicny, B. and Thalmann, D. (2002), Towards Interactive Real</w:t>
      </w:r>
      <w:r w:rsidRPr="00E80D8C">
        <w:rPr>
          <w:rFonts w:ascii="Times New Roman" w:hAnsi="Times New Roman" w:cs="Times New Roman"/>
          <w:sz w:val="22"/>
          <w:szCs w:val="22"/>
        </w:rPr>
        <w:t>‐</w:t>
      </w:r>
      <w:r w:rsidRPr="00E80D8C">
        <w:rPr>
          <w:rFonts w:ascii="Garamond" w:hAnsi="Garamond"/>
          <w:sz w:val="22"/>
          <w:szCs w:val="22"/>
        </w:rPr>
        <w:t>Time Crowd Behavior Simulation. Computer Graphics Forum, 21: 767-775. doi:10.1111/1467-8659.00634</w:t>
      </w:r>
      <w:r w:rsidR="00A31E3F">
        <w:rPr>
          <w:rFonts w:ascii="Garamond" w:hAnsi="Garamond"/>
          <w:sz w:val="22"/>
          <w:szCs w:val="22"/>
        </w:rPr>
        <w:t xml:space="preserve"> [SOURCE FOR BFSM]</w:t>
      </w:r>
    </w:p>
    <w:p w14:paraId="5EF475F0" w14:textId="77777777" w:rsidR="00E80D8C" w:rsidRPr="00F644EF" w:rsidRDefault="00E80D8C" w:rsidP="00F644EF">
      <w:pPr>
        <w:ind w:firstLine="0"/>
        <w:rPr>
          <w:rFonts w:ascii="Garamond" w:hAnsi="Garamond"/>
          <w:sz w:val="22"/>
          <w:szCs w:val="22"/>
        </w:rPr>
      </w:pPr>
    </w:p>
    <w:p w14:paraId="7120D07D" w14:textId="7D8A77E2" w:rsidR="005142FA" w:rsidRDefault="005142FA" w:rsidP="000C2451">
      <w:pPr>
        <w:spacing w:after="0" w:line="240" w:lineRule="auto"/>
        <w:ind w:firstLine="0"/>
        <w:rPr>
          <w:rFonts w:ascii="Garamond" w:hAnsi="Garamond"/>
          <w:sz w:val="22"/>
          <w:szCs w:val="22"/>
        </w:rPr>
      </w:pPr>
    </w:p>
    <w:p w14:paraId="442605E6" w14:textId="01BD1882" w:rsidR="00E769D3" w:rsidRDefault="00E769D3" w:rsidP="000C2451">
      <w:pPr>
        <w:spacing w:after="0" w:line="240" w:lineRule="auto"/>
        <w:ind w:firstLine="0"/>
        <w:rPr>
          <w:rFonts w:ascii="Garamond" w:hAnsi="Garamond"/>
          <w:sz w:val="22"/>
          <w:szCs w:val="22"/>
        </w:rPr>
      </w:pPr>
    </w:p>
    <w:p w14:paraId="4E61DF6F" w14:textId="1BC5859D" w:rsidR="00E769D3" w:rsidRDefault="00E769D3" w:rsidP="000C2451">
      <w:pPr>
        <w:spacing w:after="0" w:line="240" w:lineRule="auto"/>
        <w:ind w:firstLine="0"/>
        <w:rPr>
          <w:rFonts w:ascii="Garamond" w:hAnsi="Garamond"/>
          <w:sz w:val="22"/>
          <w:szCs w:val="22"/>
        </w:rPr>
      </w:pPr>
    </w:p>
    <w:p w14:paraId="03A38BD1" w14:textId="343771BF" w:rsidR="00E769D3" w:rsidRDefault="00E769D3" w:rsidP="000C2451">
      <w:pPr>
        <w:spacing w:after="0" w:line="240" w:lineRule="auto"/>
        <w:ind w:firstLine="0"/>
        <w:rPr>
          <w:rFonts w:ascii="Garamond" w:hAnsi="Garamond"/>
          <w:sz w:val="22"/>
          <w:szCs w:val="22"/>
        </w:rPr>
      </w:pPr>
    </w:p>
    <w:p w14:paraId="4E13754B" w14:textId="5B878DF8" w:rsidR="00E769D3" w:rsidRDefault="00E769D3" w:rsidP="000C2451">
      <w:pPr>
        <w:spacing w:after="0" w:line="240" w:lineRule="auto"/>
        <w:ind w:firstLine="0"/>
        <w:rPr>
          <w:rFonts w:ascii="Garamond" w:hAnsi="Garamond"/>
          <w:sz w:val="22"/>
          <w:szCs w:val="22"/>
        </w:rPr>
      </w:pPr>
    </w:p>
    <w:p w14:paraId="7A5E471F" w14:textId="0DDB5CE9" w:rsidR="00E769D3" w:rsidRDefault="00E769D3" w:rsidP="000C2451">
      <w:pPr>
        <w:spacing w:after="0" w:line="240" w:lineRule="auto"/>
        <w:ind w:firstLine="0"/>
        <w:rPr>
          <w:rFonts w:ascii="Garamond" w:hAnsi="Garamond"/>
          <w:sz w:val="22"/>
          <w:szCs w:val="22"/>
        </w:rPr>
      </w:pPr>
    </w:p>
    <w:p w14:paraId="338818CF" w14:textId="072C7F97" w:rsidR="00E769D3" w:rsidRDefault="00E769D3" w:rsidP="000C2451">
      <w:pPr>
        <w:spacing w:after="0" w:line="240" w:lineRule="auto"/>
        <w:ind w:firstLine="0"/>
        <w:rPr>
          <w:rFonts w:ascii="Garamond" w:hAnsi="Garamond"/>
          <w:sz w:val="22"/>
          <w:szCs w:val="22"/>
        </w:rPr>
      </w:pPr>
    </w:p>
    <w:p w14:paraId="512774C8" w14:textId="71B80DF2" w:rsidR="00E769D3" w:rsidRDefault="00E769D3" w:rsidP="000C2451">
      <w:pPr>
        <w:spacing w:after="0" w:line="240" w:lineRule="auto"/>
        <w:ind w:firstLine="0"/>
        <w:rPr>
          <w:rFonts w:ascii="Garamond" w:hAnsi="Garamond"/>
          <w:sz w:val="22"/>
          <w:szCs w:val="22"/>
        </w:rPr>
      </w:pPr>
    </w:p>
    <w:p w14:paraId="3CFBEF55" w14:textId="28195171" w:rsidR="00E769D3" w:rsidRDefault="00E769D3" w:rsidP="000C2451">
      <w:pPr>
        <w:spacing w:after="0" w:line="240" w:lineRule="auto"/>
        <w:ind w:firstLine="0"/>
        <w:rPr>
          <w:rFonts w:ascii="Garamond" w:hAnsi="Garamond"/>
          <w:sz w:val="22"/>
          <w:szCs w:val="22"/>
        </w:rPr>
      </w:pPr>
    </w:p>
    <w:p w14:paraId="6E56336A" w14:textId="160B5B1E" w:rsidR="00E769D3" w:rsidRDefault="00740B55" w:rsidP="00740B55">
      <w:pPr>
        <w:pStyle w:val="Heading1"/>
      </w:pPr>
      <w:r>
        <w:lastRenderedPageBreak/>
        <w:t>To look at</w:t>
      </w:r>
    </w:p>
    <w:p w14:paraId="4CB33DC7" w14:textId="1F31371B" w:rsidR="00740B55" w:rsidRDefault="00740B55" w:rsidP="00740B55">
      <w:pPr>
        <w:pStyle w:val="Heading2"/>
      </w:pPr>
      <w:r>
        <w:t>To read (might be useful)</w:t>
      </w:r>
    </w:p>
    <w:p w14:paraId="3E1BD5A2" w14:textId="346681C1" w:rsidR="00740B55" w:rsidRPr="00740B55" w:rsidRDefault="00740B55" w:rsidP="00740B55">
      <w:r>
        <w:t>[23] Hutton, A.: London bridge station, the role of ped modelling: Pedestrian modelling 33 and design development. In: 6th International Conference on Pedestrian and Evac34 uation Dynamics. Zurich, Switzerland (2012)</w:t>
      </w:r>
    </w:p>
    <w:sectPr w:rsidR="00740B55" w:rsidRPr="00740B55" w:rsidSect="00E378D3">
      <w:headerReference w:type="default" r:id="rId27"/>
      <w:footnotePr>
        <w:numRestart w:val="eachSect"/>
      </w:footnotePr>
      <w:type w:val="continuous"/>
      <w:pgSz w:w="11906" w:h="16838"/>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322DAD" w14:textId="77777777" w:rsidR="008A71C2" w:rsidRDefault="008A71C2">
      <w:r>
        <w:separator/>
      </w:r>
    </w:p>
  </w:endnote>
  <w:endnote w:type="continuationSeparator" w:id="0">
    <w:p w14:paraId="6368E35E" w14:textId="77777777" w:rsidR="008A71C2" w:rsidRDefault="008A71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15D5E9" w14:textId="77777777" w:rsidR="008A71C2" w:rsidRDefault="008A71C2">
      <w:r>
        <w:separator/>
      </w:r>
    </w:p>
  </w:footnote>
  <w:footnote w:type="continuationSeparator" w:id="0">
    <w:p w14:paraId="7A6F3B57" w14:textId="77777777" w:rsidR="008A71C2" w:rsidRDefault="008A71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72FA6B" w14:textId="77777777" w:rsidR="00A54671" w:rsidRDefault="00A54671">
    <w:pPr>
      <w:pStyle w:val="Header"/>
    </w:pPr>
    <w:r>
      <w:t xml:space="preserve">- </w:t>
    </w:r>
    <w:r>
      <w:fldChar w:fldCharType="begin"/>
    </w:r>
    <w:r>
      <w:instrText>page</w:instrText>
    </w:r>
    <w:r>
      <w:fldChar w:fldCharType="separate"/>
    </w:r>
    <w:r w:rsidR="00A155D9">
      <w:rPr>
        <w:noProof/>
      </w:rPr>
      <w:t>ii</w:t>
    </w:r>
    <w:r>
      <w:fldChar w:fldCharType="end"/>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CFCDF5" w14:textId="77777777" w:rsidR="00A54671" w:rsidRDefault="00A54671">
    <w:pPr>
      <w:pStyle w:val="Header"/>
      <w:tabs>
        <w:tab w:val="left" w:pos="6200"/>
      </w:tabs>
    </w:pPr>
    <w:r>
      <w:t xml:space="preserve">- </w:t>
    </w:r>
    <w:r>
      <w:fldChar w:fldCharType="begin"/>
    </w:r>
    <w:r>
      <w:instrText>page</w:instrText>
    </w:r>
    <w:r>
      <w:fldChar w:fldCharType="separate"/>
    </w:r>
    <w:r w:rsidR="00A155D9">
      <w:rPr>
        <w:noProof/>
      </w:rPr>
      <w:t>1</w:t>
    </w:r>
    <w:r>
      <w:fldChar w:fldCharType="end"/>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370DFD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1D82ED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0744BC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0C674A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618706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5C0BAD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B840FB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FA8951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9ACFB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7BCD10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230A2"/>
    <w:multiLevelType w:val="hybridMultilevel"/>
    <w:tmpl w:val="014E504A"/>
    <w:lvl w:ilvl="0" w:tplc="08090001">
      <w:start w:val="1"/>
      <w:numFmt w:val="bullet"/>
      <w:lvlText w:val=""/>
      <w:lvlJc w:val="left"/>
      <w:pPr>
        <w:ind w:left="1260" w:hanging="360"/>
      </w:pPr>
      <w:rPr>
        <w:rFonts w:ascii="Symbol" w:hAnsi="Symbol" w:hint="default"/>
      </w:rPr>
    </w:lvl>
    <w:lvl w:ilvl="1" w:tplc="08090003" w:tentative="1">
      <w:start w:val="1"/>
      <w:numFmt w:val="bullet"/>
      <w:lvlText w:val="o"/>
      <w:lvlJc w:val="left"/>
      <w:pPr>
        <w:ind w:left="1980" w:hanging="360"/>
      </w:pPr>
      <w:rPr>
        <w:rFonts w:ascii="Courier New" w:hAnsi="Courier New" w:cs="Courier New" w:hint="default"/>
      </w:rPr>
    </w:lvl>
    <w:lvl w:ilvl="2" w:tplc="08090005" w:tentative="1">
      <w:start w:val="1"/>
      <w:numFmt w:val="bullet"/>
      <w:lvlText w:val=""/>
      <w:lvlJc w:val="left"/>
      <w:pPr>
        <w:ind w:left="2700" w:hanging="360"/>
      </w:pPr>
      <w:rPr>
        <w:rFonts w:ascii="Wingdings" w:hAnsi="Wingdings" w:hint="default"/>
      </w:rPr>
    </w:lvl>
    <w:lvl w:ilvl="3" w:tplc="08090001" w:tentative="1">
      <w:start w:val="1"/>
      <w:numFmt w:val="bullet"/>
      <w:lvlText w:val=""/>
      <w:lvlJc w:val="left"/>
      <w:pPr>
        <w:ind w:left="3420" w:hanging="360"/>
      </w:pPr>
      <w:rPr>
        <w:rFonts w:ascii="Symbol" w:hAnsi="Symbol" w:hint="default"/>
      </w:rPr>
    </w:lvl>
    <w:lvl w:ilvl="4" w:tplc="08090003" w:tentative="1">
      <w:start w:val="1"/>
      <w:numFmt w:val="bullet"/>
      <w:lvlText w:val="o"/>
      <w:lvlJc w:val="left"/>
      <w:pPr>
        <w:ind w:left="4140" w:hanging="360"/>
      </w:pPr>
      <w:rPr>
        <w:rFonts w:ascii="Courier New" w:hAnsi="Courier New" w:cs="Courier New" w:hint="default"/>
      </w:rPr>
    </w:lvl>
    <w:lvl w:ilvl="5" w:tplc="08090005" w:tentative="1">
      <w:start w:val="1"/>
      <w:numFmt w:val="bullet"/>
      <w:lvlText w:val=""/>
      <w:lvlJc w:val="left"/>
      <w:pPr>
        <w:ind w:left="4860" w:hanging="360"/>
      </w:pPr>
      <w:rPr>
        <w:rFonts w:ascii="Wingdings" w:hAnsi="Wingdings" w:hint="default"/>
      </w:rPr>
    </w:lvl>
    <w:lvl w:ilvl="6" w:tplc="08090001" w:tentative="1">
      <w:start w:val="1"/>
      <w:numFmt w:val="bullet"/>
      <w:lvlText w:val=""/>
      <w:lvlJc w:val="left"/>
      <w:pPr>
        <w:ind w:left="5580" w:hanging="360"/>
      </w:pPr>
      <w:rPr>
        <w:rFonts w:ascii="Symbol" w:hAnsi="Symbol" w:hint="default"/>
      </w:rPr>
    </w:lvl>
    <w:lvl w:ilvl="7" w:tplc="08090003" w:tentative="1">
      <w:start w:val="1"/>
      <w:numFmt w:val="bullet"/>
      <w:lvlText w:val="o"/>
      <w:lvlJc w:val="left"/>
      <w:pPr>
        <w:ind w:left="6300" w:hanging="360"/>
      </w:pPr>
      <w:rPr>
        <w:rFonts w:ascii="Courier New" w:hAnsi="Courier New" w:cs="Courier New" w:hint="default"/>
      </w:rPr>
    </w:lvl>
    <w:lvl w:ilvl="8" w:tplc="08090005" w:tentative="1">
      <w:start w:val="1"/>
      <w:numFmt w:val="bullet"/>
      <w:lvlText w:val=""/>
      <w:lvlJc w:val="left"/>
      <w:pPr>
        <w:ind w:left="7020" w:hanging="360"/>
      </w:pPr>
      <w:rPr>
        <w:rFonts w:ascii="Wingdings" w:hAnsi="Wingdings" w:hint="default"/>
      </w:rPr>
    </w:lvl>
  </w:abstractNum>
  <w:abstractNum w:abstractNumId="11" w15:restartNumberingAfterBreak="0">
    <w:nsid w:val="06F77184"/>
    <w:multiLevelType w:val="hybridMultilevel"/>
    <w:tmpl w:val="39C463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5062C48"/>
    <w:multiLevelType w:val="hybridMultilevel"/>
    <w:tmpl w:val="032272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8C61594"/>
    <w:multiLevelType w:val="hybridMultilevel"/>
    <w:tmpl w:val="F9BEB3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CF75FD5"/>
    <w:multiLevelType w:val="multilevel"/>
    <w:tmpl w:val="0D06117C"/>
    <w:lvl w:ilvl="0">
      <w:start w:val="1"/>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24131BB9"/>
    <w:multiLevelType w:val="hybridMultilevel"/>
    <w:tmpl w:val="9B8A6800"/>
    <w:lvl w:ilvl="0" w:tplc="08090001">
      <w:start w:val="1"/>
      <w:numFmt w:val="bullet"/>
      <w:lvlText w:val=""/>
      <w:lvlJc w:val="left"/>
      <w:pPr>
        <w:ind w:left="1260" w:hanging="360"/>
      </w:pPr>
      <w:rPr>
        <w:rFonts w:ascii="Symbol" w:hAnsi="Symbol" w:hint="default"/>
      </w:rPr>
    </w:lvl>
    <w:lvl w:ilvl="1" w:tplc="08090003" w:tentative="1">
      <w:start w:val="1"/>
      <w:numFmt w:val="bullet"/>
      <w:lvlText w:val="o"/>
      <w:lvlJc w:val="left"/>
      <w:pPr>
        <w:ind w:left="1980" w:hanging="360"/>
      </w:pPr>
      <w:rPr>
        <w:rFonts w:ascii="Courier New" w:hAnsi="Courier New" w:cs="Courier New" w:hint="default"/>
      </w:rPr>
    </w:lvl>
    <w:lvl w:ilvl="2" w:tplc="08090005" w:tentative="1">
      <w:start w:val="1"/>
      <w:numFmt w:val="bullet"/>
      <w:lvlText w:val=""/>
      <w:lvlJc w:val="left"/>
      <w:pPr>
        <w:ind w:left="2700" w:hanging="360"/>
      </w:pPr>
      <w:rPr>
        <w:rFonts w:ascii="Wingdings" w:hAnsi="Wingdings" w:hint="default"/>
      </w:rPr>
    </w:lvl>
    <w:lvl w:ilvl="3" w:tplc="08090001" w:tentative="1">
      <w:start w:val="1"/>
      <w:numFmt w:val="bullet"/>
      <w:lvlText w:val=""/>
      <w:lvlJc w:val="left"/>
      <w:pPr>
        <w:ind w:left="3420" w:hanging="360"/>
      </w:pPr>
      <w:rPr>
        <w:rFonts w:ascii="Symbol" w:hAnsi="Symbol" w:hint="default"/>
      </w:rPr>
    </w:lvl>
    <w:lvl w:ilvl="4" w:tplc="08090003" w:tentative="1">
      <w:start w:val="1"/>
      <w:numFmt w:val="bullet"/>
      <w:lvlText w:val="o"/>
      <w:lvlJc w:val="left"/>
      <w:pPr>
        <w:ind w:left="4140" w:hanging="360"/>
      </w:pPr>
      <w:rPr>
        <w:rFonts w:ascii="Courier New" w:hAnsi="Courier New" w:cs="Courier New" w:hint="default"/>
      </w:rPr>
    </w:lvl>
    <w:lvl w:ilvl="5" w:tplc="08090005" w:tentative="1">
      <w:start w:val="1"/>
      <w:numFmt w:val="bullet"/>
      <w:lvlText w:val=""/>
      <w:lvlJc w:val="left"/>
      <w:pPr>
        <w:ind w:left="4860" w:hanging="360"/>
      </w:pPr>
      <w:rPr>
        <w:rFonts w:ascii="Wingdings" w:hAnsi="Wingdings" w:hint="default"/>
      </w:rPr>
    </w:lvl>
    <w:lvl w:ilvl="6" w:tplc="08090001" w:tentative="1">
      <w:start w:val="1"/>
      <w:numFmt w:val="bullet"/>
      <w:lvlText w:val=""/>
      <w:lvlJc w:val="left"/>
      <w:pPr>
        <w:ind w:left="5580" w:hanging="360"/>
      </w:pPr>
      <w:rPr>
        <w:rFonts w:ascii="Symbol" w:hAnsi="Symbol" w:hint="default"/>
      </w:rPr>
    </w:lvl>
    <w:lvl w:ilvl="7" w:tplc="08090003" w:tentative="1">
      <w:start w:val="1"/>
      <w:numFmt w:val="bullet"/>
      <w:lvlText w:val="o"/>
      <w:lvlJc w:val="left"/>
      <w:pPr>
        <w:ind w:left="6300" w:hanging="360"/>
      </w:pPr>
      <w:rPr>
        <w:rFonts w:ascii="Courier New" w:hAnsi="Courier New" w:cs="Courier New" w:hint="default"/>
      </w:rPr>
    </w:lvl>
    <w:lvl w:ilvl="8" w:tplc="08090005" w:tentative="1">
      <w:start w:val="1"/>
      <w:numFmt w:val="bullet"/>
      <w:lvlText w:val=""/>
      <w:lvlJc w:val="left"/>
      <w:pPr>
        <w:ind w:left="7020" w:hanging="360"/>
      </w:pPr>
      <w:rPr>
        <w:rFonts w:ascii="Wingdings" w:hAnsi="Wingdings" w:hint="default"/>
      </w:rPr>
    </w:lvl>
  </w:abstractNum>
  <w:abstractNum w:abstractNumId="16" w15:restartNumberingAfterBreak="0">
    <w:nsid w:val="2608458D"/>
    <w:multiLevelType w:val="multilevel"/>
    <w:tmpl w:val="0D06117C"/>
    <w:lvl w:ilvl="0">
      <w:start w:val="1"/>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2A286E47"/>
    <w:multiLevelType w:val="hybridMultilevel"/>
    <w:tmpl w:val="AF54A728"/>
    <w:lvl w:ilvl="0" w:tplc="08090001">
      <w:start w:val="1"/>
      <w:numFmt w:val="bullet"/>
      <w:lvlText w:val=""/>
      <w:lvlJc w:val="left"/>
      <w:pPr>
        <w:ind w:left="1152" w:hanging="360"/>
      </w:pPr>
      <w:rPr>
        <w:rFonts w:ascii="Symbol" w:hAnsi="Symbol" w:hint="default"/>
      </w:rPr>
    </w:lvl>
    <w:lvl w:ilvl="1" w:tplc="08090003" w:tentative="1">
      <w:start w:val="1"/>
      <w:numFmt w:val="bullet"/>
      <w:lvlText w:val="o"/>
      <w:lvlJc w:val="left"/>
      <w:pPr>
        <w:ind w:left="1872" w:hanging="360"/>
      </w:pPr>
      <w:rPr>
        <w:rFonts w:ascii="Courier New" w:hAnsi="Courier New" w:cs="Courier New" w:hint="default"/>
      </w:rPr>
    </w:lvl>
    <w:lvl w:ilvl="2" w:tplc="08090005" w:tentative="1">
      <w:start w:val="1"/>
      <w:numFmt w:val="bullet"/>
      <w:lvlText w:val=""/>
      <w:lvlJc w:val="left"/>
      <w:pPr>
        <w:ind w:left="2592" w:hanging="360"/>
      </w:pPr>
      <w:rPr>
        <w:rFonts w:ascii="Wingdings" w:hAnsi="Wingdings" w:hint="default"/>
      </w:rPr>
    </w:lvl>
    <w:lvl w:ilvl="3" w:tplc="08090001" w:tentative="1">
      <w:start w:val="1"/>
      <w:numFmt w:val="bullet"/>
      <w:lvlText w:val=""/>
      <w:lvlJc w:val="left"/>
      <w:pPr>
        <w:ind w:left="3312" w:hanging="360"/>
      </w:pPr>
      <w:rPr>
        <w:rFonts w:ascii="Symbol" w:hAnsi="Symbol" w:hint="default"/>
      </w:rPr>
    </w:lvl>
    <w:lvl w:ilvl="4" w:tplc="08090003" w:tentative="1">
      <w:start w:val="1"/>
      <w:numFmt w:val="bullet"/>
      <w:lvlText w:val="o"/>
      <w:lvlJc w:val="left"/>
      <w:pPr>
        <w:ind w:left="4032" w:hanging="360"/>
      </w:pPr>
      <w:rPr>
        <w:rFonts w:ascii="Courier New" w:hAnsi="Courier New" w:cs="Courier New" w:hint="default"/>
      </w:rPr>
    </w:lvl>
    <w:lvl w:ilvl="5" w:tplc="08090005" w:tentative="1">
      <w:start w:val="1"/>
      <w:numFmt w:val="bullet"/>
      <w:lvlText w:val=""/>
      <w:lvlJc w:val="left"/>
      <w:pPr>
        <w:ind w:left="4752" w:hanging="360"/>
      </w:pPr>
      <w:rPr>
        <w:rFonts w:ascii="Wingdings" w:hAnsi="Wingdings" w:hint="default"/>
      </w:rPr>
    </w:lvl>
    <w:lvl w:ilvl="6" w:tplc="08090001" w:tentative="1">
      <w:start w:val="1"/>
      <w:numFmt w:val="bullet"/>
      <w:lvlText w:val=""/>
      <w:lvlJc w:val="left"/>
      <w:pPr>
        <w:ind w:left="5472" w:hanging="360"/>
      </w:pPr>
      <w:rPr>
        <w:rFonts w:ascii="Symbol" w:hAnsi="Symbol" w:hint="default"/>
      </w:rPr>
    </w:lvl>
    <w:lvl w:ilvl="7" w:tplc="08090003" w:tentative="1">
      <w:start w:val="1"/>
      <w:numFmt w:val="bullet"/>
      <w:lvlText w:val="o"/>
      <w:lvlJc w:val="left"/>
      <w:pPr>
        <w:ind w:left="6192" w:hanging="360"/>
      </w:pPr>
      <w:rPr>
        <w:rFonts w:ascii="Courier New" w:hAnsi="Courier New" w:cs="Courier New" w:hint="default"/>
      </w:rPr>
    </w:lvl>
    <w:lvl w:ilvl="8" w:tplc="08090005" w:tentative="1">
      <w:start w:val="1"/>
      <w:numFmt w:val="bullet"/>
      <w:lvlText w:val=""/>
      <w:lvlJc w:val="left"/>
      <w:pPr>
        <w:ind w:left="6912" w:hanging="360"/>
      </w:pPr>
      <w:rPr>
        <w:rFonts w:ascii="Wingdings" w:hAnsi="Wingdings" w:hint="default"/>
      </w:rPr>
    </w:lvl>
  </w:abstractNum>
  <w:abstractNum w:abstractNumId="18" w15:restartNumberingAfterBreak="0">
    <w:nsid w:val="307355F0"/>
    <w:multiLevelType w:val="hybridMultilevel"/>
    <w:tmpl w:val="34305C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2D260D1"/>
    <w:multiLevelType w:val="multilevel"/>
    <w:tmpl w:val="0D06117C"/>
    <w:lvl w:ilvl="0">
      <w:start w:val="1"/>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36AC243D"/>
    <w:multiLevelType w:val="hybridMultilevel"/>
    <w:tmpl w:val="F0347D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45F2AF6"/>
    <w:multiLevelType w:val="hybridMultilevel"/>
    <w:tmpl w:val="9034ACCE"/>
    <w:lvl w:ilvl="0" w:tplc="08090001">
      <w:start w:val="1"/>
      <w:numFmt w:val="bullet"/>
      <w:lvlText w:val=""/>
      <w:lvlJc w:val="left"/>
      <w:pPr>
        <w:ind w:left="900" w:hanging="360"/>
      </w:pPr>
      <w:rPr>
        <w:rFonts w:ascii="Symbol" w:hAnsi="Symbol" w:hint="default"/>
      </w:rPr>
    </w:lvl>
    <w:lvl w:ilvl="1" w:tplc="08090003" w:tentative="1">
      <w:start w:val="1"/>
      <w:numFmt w:val="bullet"/>
      <w:lvlText w:val="o"/>
      <w:lvlJc w:val="left"/>
      <w:pPr>
        <w:ind w:left="1620" w:hanging="360"/>
      </w:pPr>
      <w:rPr>
        <w:rFonts w:ascii="Courier New" w:hAnsi="Courier New" w:cs="Courier New" w:hint="default"/>
      </w:rPr>
    </w:lvl>
    <w:lvl w:ilvl="2" w:tplc="08090005" w:tentative="1">
      <w:start w:val="1"/>
      <w:numFmt w:val="bullet"/>
      <w:lvlText w:val=""/>
      <w:lvlJc w:val="left"/>
      <w:pPr>
        <w:ind w:left="2340" w:hanging="360"/>
      </w:pPr>
      <w:rPr>
        <w:rFonts w:ascii="Wingdings" w:hAnsi="Wingdings" w:hint="default"/>
      </w:rPr>
    </w:lvl>
    <w:lvl w:ilvl="3" w:tplc="08090001" w:tentative="1">
      <w:start w:val="1"/>
      <w:numFmt w:val="bullet"/>
      <w:lvlText w:val=""/>
      <w:lvlJc w:val="left"/>
      <w:pPr>
        <w:ind w:left="3060" w:hanging="360"/>
      </w:pPr>
      <w:rPr>
        <w:rFonts w:ascii="Symbol" w:hAnsi="Symbol" w:hint="default"/>
      </w:rPr>
    </w:lvl>
    <w:lvl w:ilvl="4" w:tplc="08090003" w:tentative="1">
      <w:start w:val="1"/>
      <w:numFmt w:val="bullet"/>
      <w:lvlText w:val="o"/>
      <w:lvlJc w:val="left"/>
      <w:pPr>
        <w:ind w:left="3780" w:hanging="360"/>
      </w:pPr>
      <w:rPr>
        <w:rFonts w:ascii="Courier New" w:hAnsi="Courier New" w:cs="Courier New" w:hint="default"/>
      </w:rPr>
    </w:lvl>
    <w:lvl w:ilvl="5" w:tplc="08090005" w:tentative="1">
      <w:start w:val="1"/>
      <w:numFmt w:val="bullet"/>
      <w:lvlText w:val=""/>
      <w:lvlJc w:val="left"/>
      <w:pPr>
        <w:ind w:left="4500" w:hanging="360"/>
      </w:pPr>
      <w:rPr>
        <w:rFonts w:ascii="Wingdings" w:hAnsi="Wingdings" w:hint="default"/>
      </w:rPr>
    </w:lvl>
    <w:lvl w:ilvl="6" w:tplc="08090001" w:tentative="1">
      <w:start w:val="1"/>
      <w:numFmt w:val="bullet"/>
      <w:lvlText w:val=""/>
      <w:lvlJc w:val="left"/>
      <w:pPr>
        <w:ind w:left="5220" w:hanging="360"/>
      </w:pPr>
      <w:rPr>
        <w:rFonts w:ascii="Symbol" w:hAnsi="Symbol" w:hint="default"/>
      </w:rPr>
    </w:lvl>
    <w:lvl w:ilvl="7" w:tplc="08090003" w:tentative="1">
      <w:start w:val="1"/>
      <w:numFmt w:val="bullet"/>
      <w:lvlText w:val="o"/>
      <w:lvlJc w:val="left"/>
      <w:pPr>
        <w:ind w:left="5940" w:hanging="360"/>
      </w:pPr>
      <w:rPr>
        <w:rFonts w:ascii="Courier New" w:hAnsi="Courier New" w:cs="Courier New" w:hint="default"/>
      </w:rPr>
    </w:lvl>
    <w:lvl w:ilvl="8" w:tplc="08090005" w:tentative="1">
      <w:start w:val="1"/>
      <w:numFmt w:val="bullet"/>
      <w:lvlText w:val=""/>
      <w:lvlJc w:val="left"/>
      <w:pPr>
        <w:ind w:left="6660" w:hanging="360"/>
      </w:pPr>
      <w:rPr>
        <w:rFonts w:ascii="Wingdings" w:hAnsi="Wingdings" w:hint="default"/>
      </w:rPr>
    </w:lvl>
  </w:abstractNum>
  <w:abstractNum w:abstractNumId="22" w15:restartNumberingAfterBreak="0">
    <w:nsid w:val="571504CC"/>
    <w:multiLevelType w:val="hybridMultilevel"/>
    <w:tmpl w:val="91AA967C"/>
    <w:lvl w:ilvl="0" w:tplc="08090001">
      <w:start w:val="1"/>
      <w:numFmt w:val="bullet"/>
      <w:lvlText w:val=""/>
      <w:lvlJc w:val="left"/>
      <w:pPr>
        <w:ind w:left="3960" w:hanging="360"/>
      </w:pPr>
      <w:rPr>
        <w:rFonts w:ascii="Symbol" w:hAnsi="Symbol" w:hint="default"/>
      </w:rPr>
    </w:lvl>
    <w:lvl w:ilvl="1" w:tplc="08090003" w:tentative="1">
      <w:start w:val="1"/>
      <w:numFmt w:val="bullet"/>
      <w:lvlText w:val="o"/>
      <w:lvlJc w:val="left"/>
      <w:pPr>
        <w:ind w:left="4680" w:hanging="360"/>
      </w:pPr>
      <w:rPr>
        <w:rFonts w:ascii="Courier New" w:hAnsi="Courier New" w:cs="Courier New" w:hint="default"/>
      </w:rPr>
    </w:lvl>
    <w:lvl w:ilvl="2" w:tplc="08090005" w:tentative="1">
      <w:start w:val="1"/>
      <w:numFmt w:val="bullet"/>
      <w:lvlText w:val=""/>
      <w:lvlJc w:val="left"/>
      <w:pPr>
        <w:ind w:left="5400" w:hanging="360"/>
      </w:pPr>
      <w:rPr>
        <w:rFonts w:ascii="Wingdings" w:hAnsi="Wingdings" w:hint="default"/>
      </w:rPr>
    </w:lvl>
    <w:lvl w:ilvl="3" w:tplc="08090001" w:tentative="1">
      <w:start w:val="1"/>
      <w:numFmt w:val="bullet"/>
      <w:lvlText w:val=""/>
      <w:lvlJc w:val="left"/>
      <w:pPr>
        <w:ind w:left="6120" w:hanging="360"/>
      </w:pPr>
      <w:rPr>
        <w:rFonts w:ascii="Symbol" w:hAnsi="Symbol" w:hint="default"/>
      </w:rPr>
    </w:lvl>
    <w:lvl w:ilvl="4" w:tplc="08090003" w:tentative="1">
      <w:start w:val="1"/>
      <w:numFmt w:val="bullet"/>
      <w:lvlText w:val="o"/>
      <w:lvlJc w:val="left"/>
      <w:pPr>
        <w:ind w:left="6840" w:hanging="360"/>
      </w:pPr>
      <w:rPr>
        <w:rFonts w:ascii="Courier New" w:hAnsi="Courier New" w:cs="Courier New" w:hint="default"/>
      </w:rPr>
    </w:lvl>
    <w:lvl w:ilvl="5" w:tplc="08090005" w:tentative="1">
      <w:start w:val="1"/>
      <w:numFmt w:val="bullet"/>
      <w:lvlText w:val=""/>
      <w:lvlJc w:val="left"/>
      <w:pPr>
        <w:ind w:left="7560" w:hanging="360"/>
      </w:pPr>
      <w:rPr>
        <w:rFonts w:ascii="Wingdings" w:hAnsi="Wingdings" w:hint="default"/>
      </w:rPr>
    </w:lvl>
    <w:lvl w:ilvl="6" w:tplc="08090001" w:tentative="1">
      <w:start w:val="1"/>
      <w:numFmt w:val="bullet"/>
      <w:lvlText w:val=""/>
      <w:lvlJc w:val="left"/>
      <w:pPr>
        <w:ind w:left="8280" w:hanging="360"/>
      </w:pPr>
      <w:rPr>
        <w:rFonts w:ascii="Symbol" w:hAnsi="Symbol" w:hint="default"/>
      </w:rPr>
    </w:lvl>
    <w:lvl w:ilvl="7" w:tplc="08090003" w:tentative="1">
      <w:start w:val="1"/>
      <w:numFmt w:val="bullet"/>
      <w:lvlText w:val="o"/>
      <w:lvlJc w:val="left"/>
      <w:pPr>
        <w:ind w:left="9000" w:hanging="360"/>
      </w:pPr>
      <w:rPr>
        <w:rFonts w:ascii="Courier New" w:hAnsi="Courier New" w:cs="Courier New" w:hint="default"/>
      </w:rPr>
    </w:lvl>
    <w:lvl w:ilvl="8" w:tplc="08090005" w:tentative="1">
      <w:start w:val="1"/>
      <w:numFmt w:val="bullet"/>
      <w:lvlText w:val=""/>
      <w:lvlJc w:val="left"/>
      <w:pPr>
        <w:ind w:left="9720" w:hanging="360"/>
      </w:pPr>
      <w:rPr>
        <w:rFonts w:ascii="Wingdings" w:hAnsi="Wingdings" w:hint="default"/>
      </w:rPr>
    </w:lvl>
  </w:abstractNum>
  <w:abstractNum w:abstractNumId="23" w15:restartNumberingAfterBreak="0">
    <w:nsid w:val="59D87806"/>
    <w:multiLevelType w:val="multilevel"/>
    <w:tmpl w:val="0D06117C"/>
    <w:lvl w:ilvl="0">
      <w:start w:val="1"/>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6A917ECD"/>
    <w:multiLevelType w:val="hybridMultilevel"/>
    <w:tmpl w:val="27044A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DF04E0F"/>
    <w:multiLevelType w:val="hybridMultilevel"/>
    <w:tmpl w:val="295C11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7D44CC2"/>
    <w:multiLevelType w:val="hybridMultilevel"/>
    <w:tmpl w:val="EA64BB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2"/>
  </w:num>
  <w:num w:numId="2">
    <w:abstractNumId w:val="10"/>
  </w:num>
  <w:num w:numId="3">
    <w:abstractNumId w:val="21"/>
  </w:num>
  <w:num w:numId="4">
    <w:abstractNumId w:val="20"/>
  </w:num>
  <w:num w:numId="5">
    <w:abstractNumId w:val="18"/>
  </w:num>
  <w:num w:numId="6">
    <w:abstractNumId w:val="11"/>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5"/>
  </w:num>
  <w:num w:numId="18">
    <w:abstractNumId w:val="25"/>
  </w:num>
  <w:num w:numId="19">
    <w:abstractNumId w:val="24"/>
  </w:num>
  <w:num w:numId="20">
    <w:abstractNumId w:val="19"/>
  </w:num>
  <w:num w:numId="21">
    <w:abstractNumId w:val="14"/>
  </w:num>
  <w:num w:numId="22">
    <w:abstractNumId w:val="23"/>
  </w:num>
  <w:num w:numId="23">
    <w:abstractNumId w:val="16"/>
  </w:num>
  <w:num w:numId="24">
    <w:abstractNumId w:val="26"/>
  </w:num>
  <w:num w:numId="25">
    <w:abstractNumId w:val="12"/>
  </w:num>
  <w:num w:numId="26">
    <w:abstractNumId w:val="17"/>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intFractionalCharacterWidth/>
  <w:embedSystemFonts/>
  <w:hideGrammaticalErrors/>
  <w:proofState w:grammar="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defaultTabStop w:val="720"/>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AE3"/>
    <w:rsid w:val="000072F3"/>
    <w:rsid w:val="00007765"/>
    <w:rsid w:val="00007F5A"/>
    <w:rsid w:val="00011222"/>
    <w:rsid w:val="000133ED"/>
    <w:rsid w:val="000202E9"/>
    <w:rsid w:val="000324C4"/>
    <w:rsid w:val="00032769"/>
    <w:rsid w:val="00034AE3"/>
    <w:rsid w:val="00041267"/>
    <w:rsid w:val="00043803"/>
    <w:rsid w:val="00045D74"/>
    <w:rsid w:val="000517F0"/>
    <w:rsid w:val="000574CA"/>
    <w:rsid w:val="00066A38"/>
    <w:rsid w:val="00067033"/>
    <w:rsid w:val="00067E30"/>
    <w:rsid w:val="000736C1"/>
    <w:rsid w:val="00074726"/>
    <w:rsid w:val="000866DE"/>
    <w:rsid w:val="00087439"/>
    <w:rsid w:val="000A3B56"/>
    <w:rsid w:val="000A467C"/>
    <w:rsid w:val="000B3CEE"/>
    <w:rsid w:val="000C2451"/>
    <w:rsid w:val="000C3E18"/>
    <w:rsid w:val="000D5DFF"/>
    <w:rsid w:val="000D6092"/>
    <w:rsid w:val="000E2F10"/>
    <w:rsid w:val="000E639E"/>
    <w:rsid w:val="000F071D"/>
    <w:rsid w:val="000F70BC"/>
    <w:rsid w:val="001041A0"/>
    <w:rsid w:val="001059CF"/>
    <w:rsid w:val="0011027A"/>
    <w:rsid w:val="00114F5D"/>
    <w:rsid w:val="001228AC"/>
    <w:rsid w:val="00122B90"/>
    <w:rsid w:val="00124D86"/>
    <w:rsid w:val="00125A2B"/>
    <w:rsid w:val="001611C6"/>
    <w:rsid w:val="00164EDF"/>
    <w:rsid w:val="00166862"/>
    <w:rsid w:val="001677FC"/>
    <w:rsid w:val="00172627"/>
    <w:rsid w:val="00174EC0"/>
    <w:rsid w:val="001773F9"/>
    <w:rsid w:val="00182C3D"/>
    <w:rsid w:val="0019263E"/>
    <w:rsid w:val="0019393E"/>
    <w:rsid w:val="00194B20"/>
    <w:rsid w:val="001A12F1"/>
    <w:rsid w:val="001A348E"/>
    <w:rsid w:val="001B5354"/>
    <w:rsid w:val="001D161B"/>
    <w:rsid w:val="001E2741"/>
    <w:rsid w:val="001E5853"/>
    <w:rsid w:val="001E6420"/>
    <w:rsid w:val="001F1932"/>
    <w:rsid w:val="001F1B9A"/>
    <w:rsid w:val="00200FCA"/>
    <w:rsid w:val="00202B37"/>
    <w:rsid w:val="0020580E"/>
    <w:rsid w:val="00211F90"/>
    <w:rsid w:val="00212840"/>
    <w:rsid w:val="00223C7F"/>
    <w:rsid w:val="00237CB7"/>
    <w:rsid w:val="002431AF"/>
    <w:rsid w:val="00246941"/>
    <w:rsid w:val="00246BF6"/>
    <w:rsid w:val="00247A80"/>
    <w:rsid w:val="00256141"/>
    <w:rsid w:val="00257278"/>
    <w:rsid w:val="002574CF"/>
    <w:rsid w:val="00260985"/>
    <w:rsid w:val="00260B30"/>
    <w:rsid w:val="00261192"/>
    <w:rsid w:val="00262A4F"/>
    <w:rsid w:val="00265FD3"/>
    <w:rsid w:val="0026673B"/>
    <w:rsid w:val="00270EFA"/>
    <w:rsid w:val="00272E7C"/>
    <w:rsid w:val="002767A2"/>
    <w:rsid w:val="00281C69"/>
    <w:rsid w:val="002820A4"/>
    <w:rsid w:val="00283ED5"/>
    <w:rsid w:val="002860EA"/>
    <w:rsid w:val="002A0219"/>
    <w:rsid w:val="002A5E48"/>
    <w:rsid w:val="002B12A3"/>
    <w:rsid w:val="002B6E5E"/>
    <w:rsid w:val="002C50C6"/>
    <w:rsid w:val="002C73E9"/>
    <w:rsid w:val="002D7192"/>
    <w:rsid w:val="002F1B8A"/>
    <w:rsid w:val="003125C1"/>
    <w:rsid w:val="00322F51"/>
    <w:rsid w:val="003457C0"/>
    <w:rsid w:val="003476CA"/>
    <w:rsid w:val="00355E28"/>
    <w:rsid w:val="00362ABE"/>
    <w:rsid w:val="003651C5"/>
    <w:rsid w:val="003669FF"/>
    <w:rsid w:val="00367014"/>
    <w:rsid w:val="00372338"/>
    <w:rsid w:val="0037366C"/>
    <w:rsid w:val="00392B65"/>
    <w:rsid w:val="00395708"/>
    <w:rsid w:val="00395820"/>
    <w:rsid w:val="00397F2E"/>
    <w:rsid w:val="003B041A"/>
    <w:rsid w:val="003B7365"/>
    <w:rsid w:val="003C5400"/>
    <w:rsid w:val="003C6B0A"/>
    <w:rsid w:val="003C6C3F"/>
    <w:rsid w:val="003C7B3A"/>
    <w:rsid w:val="003E0D52"/>
    <w:rsid w:val="003E12DC"/>
    <w:rsid w:val="00400F2A"/>
    <w:rsid w:val="004015AD"/>
    <w:rsid w:val="00403886"/>
    <w:rsid w:val="00405026"/>
    <w:rsid w:val="00405FDE"/>
    <w:rsid w:val="00411A71"/>
    <w:rsid w:val="00420F18"/>
    <w:rsid w:val="004233C6"/>
    <w:rsid w:val="00423799"/>
    <w:rsid w:val="00440801"/>
    <w:rsid w:val="00446573"/>
    <w:rsid w:val="00455406"/>
    <w:rsid w:val="00456E21"/>
    <w:rsid w:val="0046171D"/>
    <w:rsid w:val="00466E91"/>
    <w:rsid w:val="00475BBB"/>
    <w:rsid w:val="00487B5C"/>
    <w:rsid w:val="00487CF1"/>
    <w:rsid w:val="004B5DE0"/>
    <w:rsid w:val="004C5EA6"/>
    <w:rsid w:val="004C65A4"/>
    <w:rsid w:val="004C684C"/>
    <w:rsid w:val="004D26B5"/>
    <w:rsid w:val="004D3D43"/>
    <w:rsid w:val="004D4156"/>
    <w:rsid w:val="004D5FD2"/>
    <w:rsid w:val="004E71B4"/>
    <w:rsid w:val="004F21EF"/>
    <w:rsid w:val="004F3E35"/>
    <w:rsid w:val="00504BCE"/>
    <w:rsid w:val="005142FA"/>
    <w:rsid w:val="00515557"/>
    <w:rsid w:val="005235CF"/>
    <w:rsid w:val="00524DB4"/>
    <w:rsid w:val="00525C59"/>
    <w:rsid w:val="005261E4"/>
    <w:rsid w:val="00534C2A"/>
    <w:rsid w:val="00542AD3"/>
    <w:rsid w:val="00547FCF"/>
    <w:rsid w:val="005526B0"/>
    <w:rsid w:val="005661E9"/>
    <w:rsid w:val="005674E9"/>
    <w:rsid w:val="00567563"/>
    <w:rsid w:val="00570414"/>
    <w:rsid w:val="0058123A"/>
    <w:rsid w:val="005819CD"/>
    <w:rsid w:val="005835B2"/>
    <w:rsid w:val="00593040"/>
    <w:rsid w:val="005A4AC6"/>
    <w:rsid w:val="005A63F7"/>
    <w:rsid w:val="005B0E77"/>
    <w:rsid w:val="005B3807"/>
    <w:rsid w:val="005B656C"/>
    <w:rsid w:val="005C37D7"/>
    <w:rsid w:val="005D4D84"/>
    <w:rsid w:val="005D5BD1"/>
    <w:rsid w:val="005D60A3"/>
    <w:rsid w:val="005E4B2F"/>
    <w:rsid w:val="005E6928"/>
    <w:rsid w:val="005E74BF"/>
    <w:rsid w:val="005F4FC9"/>
    <w:rsid w:val="005F5AE5"/>
    <w:rsid w:val="005F7D59"/>
    <w:rsid w:val="006008F5"/>
    <w:rsid w:val="0060599F"/>
    <w:rsid w:val="00606138"/>
    <w:rsid w:val="006118FD"/>
    <w:rsid w:val="0062185E"/>
    <w:rsid w:val="00622E5E"/>
    <w:rsid w:val="0062367D"/>
    <w:rsid w:val="00641562"/>
    <w:rsid w:val="00647B0E"/>
    <w:rsid w:val="00650BD2"/>
    <w:rsid w:val="006569B7"/>
    <w:rsid w:val="00667360"/>
    <w:rsid w:val="00677F53"/>
    <w:rsid w:val="00687AEF"/>
    <w:rsid w:val="00687FA7"/>
    <w:rsid w:val="006B2AF6"/>
    <w:rsid w:val="006C6EF8"/>
    <w:rsid w:val="006C74E1"/>
    <w:rsid w:val="006D1319"/>
    <w:rsid w:val="006D71A5"/>
    <w:rsid w:val="006E4EF4"/>
    <w:rsid w:val="006F0986"/>
    <w:rsid w:val="006F4507"/>
    <w:rsid w:val="006F4544"/>
    <w:rsid w:val="006F4AC5"/>
    <w:rsid w:val="006F6D86"/>
    <w:rsid w:val="00702A4C"/>
    <w:rsid w:val="00716F15"/>
    <w:rsid w:val="00734C0A"/>
    <w:rsid w:val="00740B55"/>
    <w:rsid w:val="00754A99"/>
    <w:rsid w:val="00756400"/>
    <w:rsid w:val="00762A78"/>
    <w:rsid w:val="00773387"/>
    <w:rsid w:val="007745D2"/>
    <w:rsid w:val="00775556"/>
    <w:rsid w:val="007875B7"/>
    <w:rsid w:val="007A3F19"/>
    <w:rsid w:val="007A7BA5"/>
    <w:rsid w:val="007B0A44"/>
    <w:rsid w:val="007B4515"/>
    <w:rsid w:val="007B5120"/>
    <w:rsid w:val="007C2607"/>
    <w:rsid w:val="007C2E86"/>
    <w:rsid w:val="007D2B02"/>
    <w:rsid w:val="007D5A90"/>
    <w:rsid w:val="007F568A"/>
    <w:rsid w:val="008028D6"/>
    <w:rsid w:val="00804E96"/>
    <w:rsid w:val="00805D7D"/>
    <w:rsid w:val="00807643"/>
    <w:rsid w:val="00811584"/>
    <w:rsid w:val="00815E55"/>
    <w:rsid w:val="008260AB"/>
    <w:rsid w:val="0084046F"/>
    <w:rsid w:val="0085102E"/>
    <w:rsid w:val="00851EA6"/>
    <w:rsid w:val="00852DC2"/>
    <w:rsid w:val="00855074"/>
    <w:rsid w:val="00861511"/>
    <w:rsid w:val="0086181D"/>
    <w:rsid w:val="0086630B"/>
    <w:rsid w:val="0087339E"/>
    <w:rsid w:val="008811E4"/>
    <w:rsid w:val="00881391"/>
    <w:rsid w:val="008839F9"/>
    <w:rsid w:val="00884457"/>
    <w:rsid w:val="008A0D79"/>
    <w:rsid w:val="008A2050"/>
    <w:rsid w:val="008A5E74"/>
    <w:rsid w:val="008A71C2"/>
    <w:rsid w:val="008A78D9"/>
    <w:rsid w:val="008B34C5"/>
    <w:rsid w:val="008C03E5"/>
    <w:rsid w:val="008C27CF"/>
    <w:rsid w:val="008D1EB2"/>
    <w:rsid w:val="008D3561"/>
    <w:rsid w:val="008D479A"/>
    <w:rsid w:val="008D4B78"/>
    <w:rsid w:val="008E1852"/>
    <w:rsid w:val="008E1C18"/>
    <w:rsid w:val="008E46FB"/>
    <w:rsid w:val="008F050F"/>
    <w:rsid w:val="008F3192"/>
    <w:rsid w:val="009067AB"/>
    <w:rsid w:val="00912A27"/>
    <w:rsid w:val="009228B0"/>
    <w:rsid w:val="009247C8"/>
    <w:rsid w:val="0093108E"/>
    <w:rsid w:val="00936B02"/>
    <w:rsid w:val="00937382"/>
    <w:rsid w:val="0094313F"/>
    <w:rsid w:val="009453D8"/>
    <w:rsid w:val="00952106"/>
    <w:rsid w:val="009562E8"/>
    <w:rsid w:val="00965E75"/>
    <w:rsid w:val="00967864"/>
    <w:rsid w:val="00970419"/>
    <w:rsid w:val="009741E5"/>
    <w:rsid w:val="009761CF"/>
    <w:rsid w:val="00983A6E"/>
    <w:rsid w:val="00983B80"/>
    <w:rsid w:val="00985501"/>
    <w:rsid w:val="00986B95"/>
    <w:rsid w:val="00995533"/>
    <w:rsid w:val="009A196D"/>
    <w:rsid w:val="009A29EC"/>
    <w:rsid w:val="009A4BA1"/>
    <w:rsid w:val="009B1FE1"/>
    <w:rsid w:val="009C16A5"/>
    <w:rsid w:val="009C35DB"/>
    <w:rsid w:val="009C73AE"/>
    <w:rsid w:val="009D1DCE"/>
    <w:rsid w:val="009D4F49"/>
    <w:rsid w:val="009D54D4"/>
    <w:rsid w:val="009D5D75"/>
    <w:rsid w:val="009F013B"/>
    <w:rsid w:val="009F3334"/>
    <w:rsid w:val="009F7AAF"/>
    <w:rsid w:val="00A03261"/>
    <w:rsid w:val="00A03718"/>
    <w:rsid w:val="00A10C5F"/>
    <w:rsid w:val="00A155D9"/>
    <w:rsid w:val="00A20708"/>
    <w:rsid w:val="00A2530D"/>
    <w:rsid w:val="00A31E3F"/>
    <w:rsid w:val="00A420BA"/>
    <w:rsid w:val="00A42A90"/>
    <w:rsid w:val="00A43CCA"/>
    <w:rsid w:val="00A44A01"/>
    <w:rsid w:val="00A45AB9"/>
    <w:rsid w:val="00A53FA4"/>
    <w:rsid w:val="00A54671"/>
    <w:rsid w:val="00A637A4"/>
    <w:rsid w:val="00A65690"/>
    <w:rsid w:val="00A86C74"/>
    <w:rsid w:val="00A904CD"/>
    <w:rsid w:val="00AA0832"/>
    <w:rsid w:val="00AA08C2"/>
    <w:rsid w:val="00AA2F0C"/>
    <w:rsid w:val="00AA4912"/>
    <w:rsid w:val="00AA774A"/>
    <w:rsid w:val="00AA79A0"/>
    <w:rsid w:val="00AB313D"/>
    <w:rsid w:val="00AB54D7"/>
    <w:rsid w:val="00AB6233"/>
    <w:rsid w:val="00AD3D45"/>
    <w:rsid w:val="00AD4E6B"/>
    <w:rsid w:val="00AE7B6C"/>
    <w:rsid w:val="00AF3149"/>
    <w:rsid w:val="00AF7561"/>
    <w:rsid w:val="00B06E54"/>
    <w:rsid w:val="00B21F6D"/>
    <w:rsid w:val="00B52FBC"/>
    <w:rsid w:val="00B65FDA"/>
    <w:rsid w:val="00B71FED"/>
    <w:rsid w:val="00B744C6"/>
    <w:rsid w:val="00B75248"/>
    <w:rsid w:val="00B76731"/>
    <w:rsid w:val="00B80100"/>
    <w:rsid w:val="00B8194D"/>
    <w:rsid w:val="00B95CC0"/>
    <w:rsid w:val="00BA6235"/>
    <w:rsid w:val="00BB2C13"/>
    <w:rsid w:val="00BC0F22"/>
    <w:rsid w:val="00BC1C2B"/>
    <w:rsid w:val="00BC6A3A"/>
    <w:rsid w:val="00BD427A"/>
    <w:rsid w:val="00BE1819"/>
    <w:rsid w:val="00BE2E1E"/>
    <w:rsid w:val="00BE3FDA"/>
    <w:rsid w:val="00BF0DA5"/>
    <w:rsid w:val="00BF7CA5"/>
    <w:rsid w:val="00C04D68"/>
    <w:rsid w:val="00C05E9A"/>
    <w:rsid w:val="00C10DBC"/>
    <w:rsid w:val="00C12EA6"/>
    <w:rsid w:val="00C13534"/>
    <w:rsid w:val="00C1486A"/>
    <w:rsid w:val="00C166C4"/>
    <w:rsid w:val="00C26B07"/>
    <w:rsid w:val="00C271FF"/>
    <w:rsid w:val="00C31472"/>
    <w:rsid w:val="00C35A6B"/>
    <w:rsid w:val="00C35FF0"/>
    <w:rsid w:val="00C423BC"/>
    <w:rsid w:val="00C43DCE"/>
    <w:rsid w:val="00C473FF"/>
    <w:rsid w:val="00C524E4"/>
    <w:rsid w:val="00C5567F"/>
    <w:rsid w:val="00C55DC3"/>
    <w:rsid w:val="00C5722C"/>
    <w:rsid w:val="00C610E7"/>
    <w:rsid w:val="00C6168B"/>
    <w:rsid w:val="00C632C3"/>
    <w:rsid w:val="00C63EEC"/>
    <w:rsid w:val="00C65F5D"/>
    <w:rsid w:val="00C80BB3"/>
    <w:rsid w:val="00C8693D"/>
    <w:rsid w:val="00C923BB"/>
    <w:rsid w:val="00C954FB"/>
    <w:rsid w:val="00C962D7"/>
    <w:rsid w:val="00C96DD7"/>
    <w:rsid w:val="00CA0C12"/>
    <w:rsid w:val="00CA141A"/>
    <w:rsid w:val="00CB42D4"/>
    <w:rsid w:val="00CB5511"/>
    <w:rsid w:val="00CC3900"/>
    <w:rsid w:val="00CD7B35"/>
    <w:rsid w:val="00CE1049"/>
    <w:rsid w:val="00CE5768"/>
    <w:rsid w:val="00CE5FDD"/>
    <w:rsid w:val="00D00E53"/>
    <w:rsid w:val="00D078C4"/>
    <w:rsid w:val="00D21094"/>
    <w:rsid w:val="00D22B34"/>
    <w:rsid w:val="00D24928"/>
    <w:rsid w:val="00D5223B"/>
    <w:rsid w:val="00D55C4C"/>
    <w:rsid w:val="00D577DB"/>
    <w:rsid w:val="00D65517"/>
    <w:rsid w:val="00D65EE4"/>
    <w:rsid w:val="00D71FBC"/>
    <w:rsid w:val="00D73921"/>
    <w:rsid w:val="00D83D0A"/>
    <w:rsid w:val="00D84BD0"/>
    <w:rsid w:val="00D85986"/>
    <w:rsid w:val="00D86840"/>
    <w:rsid w:val="00D92246"/>
    <w:rsid w:val="00D946DB"/>
    <w:rsid w:val="00D97D6D"/>
    <w:rsid w:val="00DA05E4"/>
    <w:rsid w:val="00DA3AFB"/>
    <w:rsid w:val="00DA67AB"/>
    <w:rsid w:val="00DA71B8"/>
    <w:rsid w:val="00DC1A4B"/>
    <w:rsid w:val="00DC3D02"/>
    <w:rsid w:val="00DC608E"/>
    <w:rsid w:val="00DC7A9F"/>
    <w:rsid w:val="00DD2432"/>
    <w:rsid w:val="00DF16BF"/>
    <w:rsid w:val="00E03E36"/>
    <w:rsid w:val="00E04BD0"/>
    <w:rsid w:val="00E059E2"/>
    <w:rsid w:val="00E1045F"/>
    <w:rsid w:val="00E24222"/>
    <w:rsid w:val="00E2681E"/>
    <w:rsid w:val="00E31B0B"/>
    <w:rsid w:val="00E31C4A"/>
    <w:rsid w:val="00E34553"/>
    <w:rsid w:val="00E378D3"/>
    <w:rsid w:val="00E37BE6"/>
    <w:rsid w:val="00E40F10"/>
    <w:rsid w:val="00E44AF9"/>
    <w:rsid w:val="00E45A0A"/>
    <w:rsid w:val="00E4620B"/>
    <w:rsid w:val="00E47626"/>
    <w:rsid w:val="00E562E7"/>
    <w:rsid w:val="00E56DBF"/>
    <w:rsid w:val="00E57D0C"/>
    <w:rsid w:val="00E6070A"/>
    <w:rsid w:val="00E63DD1"/>
    <w:rsid w:val="00E67B02"/>
    <w:rsid w:val="00E769D3"/>
    <w:rsid w:val="00E80D8C"/>
    <w:rsid w:val="00E825C8"/>
    <w:rsid w:val="00E83DFD"/>
    <w:rsid w:val="00E876E5"/>
    <w:rsid w:val="00E87E2B"/>
    <w:rsid w:val="00E87E91"/>
    <w:rsid w:val="00E91CED"/>
    <w:rsid w:val="00E91D01"/>
    <w:rsid w:val="00EA224E"/>
    <w:rsid w:val="00EA2BE0"/>
    <w:rsid w:val="00EA2FCB"/>
    <w:rsid w:val="00EA42B1"/>
    <w:rsid w:val="00EB0CF9"/>
    <w:rsid w:val="00EC0CD9"/>
    <w:rsid w:val="00EC484D"/>
    <w:rsid w:val="00EE0A14"/>
    <w:rsid w:val="00F074CC"/>
    <w:rsid w:val="00F13889"/>
    <w:rsid w:val="00F14379"/>
    <w:rsid w:val="00F14D6E"/>
    <w:rsid w:val="00F14D96"/>
    <w:rsid w:val="00F20234"/>
    <w:rsid w:val="00F24F2F"/>
    <w:rsid w:val="00F25212"/>
    <w:rsid w:val="00F27E6A"/>
    <w:rsid w:val="00F306F5"/>
    <w:rsid w:val="00F33EE5"/>
    <w:rsid w:val="00F352DC"/>
    <w:rsid w:val="00F41599"/>
    <w:rsid w:val="00F56180"/>
    <w:rsid w:val="00F62033"/>
    <w:rsid w:val="00F63A3E"/>
    <w:rsid w:val="00F641F7"/>
    <w:rsid w:val="00F6449D"/>
    <w:rsid w:val="00F644EF"/>
    <w:rsid w:val="00F65DE2"/>
    <w:rsid w:val="00F663E7"/>
    <w:rsid w:val="00F7684B"/>
    <w:rsid w:val="00F81B84"/>
    <w:rsid w:val="00F81C7F"/>
    <w:rsid w:val="00F82716"/>
    <w:rsid w:val="00F82C10"/>
    <w:rsid w:val="00F83B09"/>
    <w:rsid w:val="00F85CC3"/>
    <w:rsid w:val="00F86E2A"/>
    <w:rsid w:val="00F93D82"/>
    <w:rsid w:val="00FA1530"/>
    <w:rsid w:val="00FA2691"/>
    <w:rsid w:val="00FA2A7C"/>
    <w:rsid w:val="00FA4D96"/>
    <w:rsid w:val="00FA54BE"/>
    <w:rsid w:val="00FB1838"/>
    <w:rsid w:val="00FB5E9C"/>
    <w:rsid w:val="00FC4045"/>
    <w:rsid w:val="00FC47DA"/>
    <w:rsid w:val="00FC4A53"/>
    <w:rsid w:val="00FD1047"/>
    <w:rsid w:val="00FD1F8B"/>
    <w:rsid w:val="00FD487E"/>
    <w:rsid w:val="00FD674F"/>
    <w:rsid w:val="00FE4621"/>
    <w:rsid w:val="00FE541E"/>
    <w:rsid w:val="00FF74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0DEAC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imes New Roman" w:hAnsi="Arial" w:cs="Arial"/>
        <w:lang w:val="en-GB" w:eastAsia="en-GB" w:bidi="ar-SA"/>
      </w:rPr>
    </w:rPrDefault>
    <w:pPrDefault>
      <w:pPr>
        <w:spacing w:after="120" w:line="360" w:lineRule="auto"/>
        <w:ind w:left="431" w:hanging="431"/>
      </w:pPr>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7D2B02"/>
    <w:rPr>
      <w:sz w:val="24"/>
    </w:rPr>
  </w:style>
  <w:style w:type="paragraph" w:styleId="Heading1">
    <w:name w:val="heading 1"/>
    <w:basedOn w:val="Normal"/>
    <w:next w:val="Normal"/>
    <w:qFormat/>
    <w:pPr>
      <w:keepNext/>
      <w:keepLines/>
      <w:pageBreakBefore/>
      <w:spacing w:before="720" w:after="240"/>
      <w:jc w:val="center"/>
      <w:outlineLvl w:val="0"/>
    </w:pPr>
    <w:rPr>
      <w:b/>
      <w:sz w:val="28"/>
    </w:rPr>
  </w:style>
  <w:style w:type="paragraph" w:styleId="Heading2">
    <w:name w:val="heading 2"/>
    <w:basedOn w:val="Heading1"/>
    <w:next w:val="Normal"/>
    <w:qFormat/>
    <w:pPr>
      <w:pageBreakBefore w:val="0"/>
      <w:spacing w:before="360"/>
      <w:ind w:left="540" w:hanging="540"/>
      <w:jc w:val="left"/>
      <w:outlineLvl w:val="1"/>
    </w:pPr>
  </w:style>
  <w:style w:type="paragraph" w:styleId="Heading3">
    <w:name w:val="heading 3"/>
    <w:basedOn w:val="Heading2"/>
    <w:next w:val="Normal"/>
    <w:qFormat/>
    <w:pPr>
      <w:spacing w:before="120" w:after="120"/>
      <w:outlineLvl w:val="2"/>
    </w:pPr>
    <w:rPr>
      <w:sz w:val="26"/>
    </w:rPr>
  </w:style>
  <w:style w:type="paragraph" w:styleId="Heading4">
    <w:name w:val="heading 4"/>
    <w:basedOn w:val="Heading3"/>
    <w:next w:val="Normal"/>
    <w:qFormat/>
    <w:pPr>
      <w:outlineLvl w:val="3"/>
    </w:pPr>
    <w:rPr>
      <w:sz w:val="24"/>
    </w:rPr>
  </w:style>
  <w:style w:type="paragraph" w:styleId="Heading5">
    <w:name w:val="heading 5"/>
    <w:basedOn w:val="Normal"/>
    <w:next w:val="Normal"/>
    <w:qFormat/>
    <w:pPr>
      <w:spacing w:before="240" w:after="60"/>
      <w:outlineLvl w:val="4"/>
    </w:pPr>
    <w:rPr>
      <w:sz w:val="22"/>
    </w:rPr>
  </w:style>
  <w:style w:type="paragraph" w:styleId="Heading6">
    <w:name w:val="heading 6"/>
    <w:basedOn w:val="Normal"/>
    <w:next w:val="Normal"/>
    <w:qFormat/>
    <w:pPr>
      <w:spacing w:before="240" w:after="60"/>
      <w:outlineLvl w:val="5"/>
    </w:pPr>
    <w:rPr>
      <w:i/>
      <w:sz w:val="22"/>
    </w:rPr>
  </w:style>
  <w:style w:type="paragraph" w:styleId="Heading7">
    <w:name w:val="heading 7"/>
    <w:basedOn w:val="Normal"/>
    <w:next w:val="Normal"/>
    <w:qFormat/>
    <w:pPr>
      <w:spacing w:before="240" w:after="60"/>
      <w:outlineLvl w:val="6"/>
    </w:pPr>
    <w:rPr>
      <w:sz w:val="20"/>
    </w:rPr>
  </w:style>
  <w:style w:type="paragraph" w:styleId="Heading8">
    <w:name w:val="heading 8"/>
    <w:basedOn w:val="Normal"/>
    <w:next w:val="Normal"/>
    <w:qFormat/>
    <w:rsid w:val="00C473FF"/>
    <w:pPr>
      <w:keepLines/>
      <w:spacing w:before="240" w:after="240" w:line="240" w:lineRule="atLeast"/>
      <w:outlineLvl w:val="7"/>
    </w:pPr>
  </w:style>
  <w:style w:type="paragraph" w:styleId="Heading9">
    <w:name w:val="heading 9"/>
    <w:basedOn w:val="Normal"/>
    <w:next w:val="Normal"/>
    <w:qFormat/>
    <w:p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4">
    <w:name w:val="toc 4"/>
    <w:basedOn w:val="TOC3"/>
    <w:uiPriority w:val="39"/>
    <w:pPr>
      <w:ind w:left="2160"/>
    </w:pPr>
  </w:style>
  <w:style w:type="paragraph" w:styleId="TOC3">
    <w:name w:val="toc 3"/>
    <w:basedOn w:val="TOC2"/>
    <w:uiPriority w:val="39"/>
    <w:qFormat/>
    <w:pPr>
      <w:ind w:left="1620"/>
    </w:pPr>
  </w:style>
  <w:style w:type="paragraph" w:styleId="TOC2">
    <w:name w:val="toc 2"/>
    <w:basedOn w:val="TOC1"/>
    <w:uiPriority w:val="39"/>
    <w:qFormat/>
    <w:pPr>
      <w:keepNext w:val="0"/>
      <w:ind w:left="1080"/>
    </w:pPr>
    <w:rPr>
      <w:b w:val="0"/>
    </w:rPr>
  </w:style>
  <w:style w:type="paragraph" w:styleId="TOC1">
    <w:name w:val="toc 1"/>
    <w:basedOn w:val="Normal"/>
    <w:uiPriority w:val="39"/>
    <w:qFormat/>
    <w:pPr>
      <w:keepNext/>
      <w:keepLines/>
      <w:tabs>
        <w:tab w:val="right" w:leader="dot" w:pos="8150"/>
      </w:tabs>
      <w:spacing w:before="120" w:after="40" w:line="280" w:lineRule="atLeast"/>
      <w:ind w:left="540" w:right="576" w:hanging="540"/>
    </w:pPr>
    <w:rPr>
      <w:b/>
    </w:rPr>
  </w:style>
  <w:style w:type="paragraph" w:styleId="Index4">
    <w:name w:val="index 4"/>
    <w:basedOn w:val="Index3"/>
    <w:semiHidden/>
    <w:pPr>
      <w:ind w:left="1152"/>
    </w:pPr>
  </w:style>
  <w:style w:type="paragraph" w:styleId="Index3">
    <w:name w:val="index 3"/>
    <w:basedOn w:val="Index2"/>
    <w:semiHidden/>
    <w:pPr>
      <w:ind w:left="810" w:hanging="270"/>
    </w:pPr>
  </w:style>
  <w:style w:type="paragraph" w:styleId="Index2">
    <w:name w:val="index 2"/>
    <w:basedOn w:val="Index1"/>
    <w:semiHidden/>
    <w:pPr>
      <w:ind w:left="540" w:hanging="252"/>
    </w:pPr>
  </w:style>
  <w:style w:type="paragraph" w:styleId="Index1">
    <w:name w:val="index 1"/>
    <w:basedOn w:val="Normal"/>
    <w:semiHidden/>
    <w:pPr>
      <w:keepLines/>
      <w:spacing w:line="240" w:lineRule="atLeast"/>
      <w:ind w:left="270" w:hanging="270"/>
    </w:pPr>
  </w:style>
  <w:style w:type="paragraph" w:styleId="Header">
    <w:name w:val="header"/>
    <w:rsid w:val="00246BF6"/>
    <w:pPr>
      <w:spacing w:line="240" w:lineRule="atLeast"/>
      <w:jc w:val="center"/>
    </w:pPr>
    <w:rPr>
      <w:sz w:val="24"/>
    </w:rPr>
  </w:style>
  <w:style w:type="character" w:styleId="FootnoteReference">
    <w:name w:val="footnote reference"/>
    <w:semiHidden/>
    <w:rPr>
      <w:position w:val="6"/>
      <w:sz w:val="16"/>
    </w:rPr>
  </w:style>
  <w:style w:type="paragraph" w:styleId="FootnoteText">
    <w:name w:val="footnote text"/>
    <w:basedOn w:val="Normal"/>
    <w:semiHidden/>
    <w:rsid w:val="00283ED5"/>
    <w:pPr>
      <w:spacing w:before="240" w:line="240" w:lineRule="atLeast"/>
      <w:ind w:left="432" w:hanging="432"/>
    </w:pPr>
  </w:style>
  <w:style w:type="paragraph" w:styleId="NormalIndent">
    <w:name w:val="Normal Indent"/>
    <w:basedOn w:val="Normal"/>
    <w:pPr>
      <w:ind w:left="720"/>
    </w:pPr>
  </w:style>
  <w:style w:type="paragraph" w:customStyle="1" w:styleId="left-aligned">
    <w:name w:val="left-aligned"/>
    <w:basedOn w:val="Normal"/>
    <w:rsid w:val="00367014"/>
  </w:style>
  <w:style w:type="paragraph" w:customStyle="1" w:styleId="centred">
    <w:name w:val="centred"/>
    <w:basedOn w:val="Normal"/>
    <w:rsid w:val="006E4EF4"/>
    <w:pPr>
      <w:jc w:val="center"/>
    </w:pPr>
  </w:style>
  <w:style w:type="paragraph" w:customStyle="1" w:styleId="right-aligned">
    <w:name w:val="right-aligned"/>
    <w:basedOn w:val="Normal"/>
    <w:pPr>
      <w:jc w:val="right"/>
    </w:pPr>
  </w:style>
  <w:style w:type="paragraph" w:customStyle="1" w:styleId="figurecaption">
    <w:name w:val="figure caption"/>
    <w:basedOn w:val="Normal"/>
    <w:next w:val="Normal"/>
    <w:pPr>
      <w:keepLines/>
      <w:spacing w:before="240" w:line="240" w:lineRule="atLeast"/>
      <w:ind w:left="547" w:hanging="547"/>
    </w:pPr>
  </w:style>
  <w:style w:type="paragraph" w:customStyle="1" w:styleId="typedblock">
    <w:name w:val="typed block"/>
    <w:basedOn w:val="Normal"/>
    <w:pPr>
      <w:keepLines/>
    </w:pPr>
    <w:rPr>
      <w:rFonts w:ascii="Courier New" w:hAnsi="Courier New"/>
    </w:rPr>
  </w:style>
  <w:style w:type="paragraph" w:customStyle="1" w:styleId="hangingindent">
    <w:name w:val="hanging indent"/>
    <w:basedOn w:val="Normal"/>
    <w:rsid w:val="00C473FF"/>
    <w:pPr>
      <w:ind w:left="576" w:hanging="576"/>
    </w:pPr>
  </w:style>
  <w:style w:type="paragraph" w:customStyle="1" w:styleId="Title1">
    <w:name w:val="Title1"/>
    <w:basedOn w:val="Normal"/>
    <w:next w:val="Subtitle1"/>
    <w:pPr>
      <w:spacing w:before="960" w:after="360"/>
      <w:jc w:val="center"/>
    </w:pPr>
    <w:rPr>
      <w:b/>
      <w:sz w:val="28"/>
    </w:rPr>
  </w:style>
  <w:style w:type="paragraph" w:customStyle="1" w:styleId="Subtitle1">
    <w:name w:val="Subtitle1"/>
    <w:basedOn w:val="Title1"/>
    <w:next w:val="centred"/>
    <w:rsid w:val="00AB6233"/>
    <w:pPr>
      <w:spacing w:before="360"/>
    </w:pPr>
    <w:rPr>
      <w:sz w:val="24"/>
    </w:rPr>
  </w:style>
  <w:style w:type="paragraph" w:customStyle="1" w:styleId="heading0">
    <w:name w:val="heading 0"/>
    <w:basedOn w:val="Normal"/>
    <w:next w:val="Heading1"/>
    <w:pPr>
      <w:pageBreakBefore/>
      <w:spacing w:before="1680" w:after="480" w:line="480" w:lineRule="atLeast"/>
      <w:jc w:val="center"/>
    </w:pPr>
    <w:rPr>
      <w:b/>
      <w:sz w:val="28"/>
    </w:rPr>
  </w:style>
  <w:style w:type="paragraph" w:customStyle="1" w:styleId="tablecaption">
    <w:name w:val="table caption"/>
    <w:basedOn w:val="Normal"/>
    <w:next w:val="Normal"/>
    <w:pPr>
      <w:keepNext/>
      <w:keepLines/>
      <w:spacing w:before="240" w:line="240" w:lineRule="atLeast"/>
      <w:ind w:left="540" w:hanging="540"/>
    </w:pPr>
  </w:style>
  <w:style w:type="paragraph" w:customStyle="1" w:styleId="tall">
    <w:name w:val="tall"/>
    <w:basedOn w:val="centred"/>
    <w:pPr>
      <w:keepNext/>
      <w:keepLines/>
      <w:spacing w:after="144" w:line="660" w:lineRule="exact"/>
    </w:pPr>
  </w:style>
  <w:style w:type="character" w:styleId="EndnoteReference">
    <w:name w:val="endnote reference"/>
    <w:semiHidden/>
    <w:rPr>
      <w:vertAlign w:val="superscript"/>
    </w:rPr>
  </w:style>
  <w:style w:type="paragraph" w:customStyle="1" w:styleId="figuredescription">
    <w:name w:val="figure description"/>
    <w:basedOn w:val="figurecaption"/>
    <w:next w:val="Normal"/>
    <w:pPr>
      <w:spacing w:before="0"/>
      <w:ind w:firstLine="0"/>
    </w:pPr>
  </w:style>
  <w:style w:type="paragraph" w:styleId="Footer">
    <w:name w:val="footer"/>
    <w:basedOn w:val="Normal"/>
    <w:link w:val="FooterChar"/>
    <w:rsid w:val="00283ED5"/>
    <w:pPr>
      <w:tabs>
        <w:tab w:val="center" w:pos="4153"/>
        <w:tab w:val="right" w:pos="8306"/>
      </w:tabs>
    </w:pPr>
  </w:style>
  <w:style w:type="character" w:styleId="PageNumber">
    <w:name w:val="page number"/>
    <w:basedOn w:val="DefaultParagraphFont"/>
  </w:style>
  <w:style w:type="paragraph" w:customStyle="1" w:styleId="tabledescription">
    <w:name w:val="table description"/>
    <w:basedOn w:val="tablecaption"/>
    <w:next w:val="Normal"/>
    <w:pPr>
      <w:spacing w:before="0"/>
      <w:ind w:firstLine="0"/>
    </w:pPr>
  </w:style>
  <w:style w:type="paragraph" w:styleId="Caption">
    <w:name w:val="caption"/>
    <w:basedOn w:val="Normal"/>
    <w:next w:val="Description"/>
    <w:unhideWhenUsed/>
    <w:qFormat/>
    <w:rsid w:val="00FD1047"/>
    <w:pPr>
      <w:keepLines/>
      <w:spacing w:before="240" w:line="240" w:lineRule="atLeast"/>
      <w:ind w:left="547" w:hanging="547"/>
    </w:pPr>
    <w:rPr>
      <w:b/>
      <w:bCs/>
      <w:szCs w:val="24"/>
    </w:rPr>
  </w:style>
  <w:style w:type="character" w:styleId="Hyperlink">
    <w:name w:val="Hyperlink"/>
    <w:uiPriority w:val="99"/>
    <w:unhideWhenUsed/>
    <w:rsid w:val="00FE4621"/>
    <w:rPr>
      <w:color w:val="0000FF"/>
      <w:u w:val="single"/>
    </w:rPr>
  </w:style>
  <w:style w:type="paragraph" w:styleId="TableofFigures">
    <w:name w:val="table of figures"/>
    <w:basedOn w:val="TOC1"/>
    <w:next w:val="Normal"/>
    <w:uiPriority w:val="99"/>
    <w:rsid w:val="00D84BD0"/>
    <w:pPr>
      <w:keepNext w:val="0"/>
      <w:ind w:left="547" w:hanging="547"/>
    </w:pPr>
  </w:style>
  <w:style w:type="paragraph" w:customStyle="1" w:styleId="Description">
    <w:name w:val="Description"/>
    <w:basedOn w:val="figuredescription"/>
    <w:next w:val="Normal"/>
    <w:qFormat/>
    <w:rsid w:val="009C35DB"/>
  </w:style>
  <w:style w:type="paragraph" w:styleId="Signature">
    <w:name w:val="Signature"/>
    <w:basedOn w:val="Normal"/>
    <w:link w:val="SignatureChar"/>
    <w:rsid w:val="00AB6233"/>
    <w:pPr>
      <w:ind w:left="4252"/>
    </w:pPr>
  </w:style>
  <w:style w:type="character" w:customStyle="1" w:styleId="SignatureChar">
    <w:name w:val="Signature Char"/>
    <w:link w:val="Signature"/>
    <w:rsid w:val="00AB6233"/>
    <w:rPr>
      <w:sz w:val="24"/>
    </w:rPr>
  </w:style>
  <w:style w:type="paragraph" w:styleId="BalloonText">
    <w:name w:val="Balloon Text"/>
    <w:basedOn w:val="Normal"/>
    <w:link w:val="BalloonTextChar"/>
    <w:rsid w:val="002611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261192"/>
    <w:rPr>
      <w:rFonts w:ascii="Tahoma" w:hAnsi="Tahoma" w:cs="Tahoma"/>
      <w:sz w:val="16"/>
      <w:szCs w:val="16"/>
    </w:rPr>
  </w:style>
  <w:style w:type="paragraph" w:customStyle="1" w:styleId="LEUFPFac">
    <w:name w:val="LEU_FP_Fac"/>
    <w:rsid w:val="00261192"/>
    <w:pPr>
      <w:spacing w:before="60" w:line="280" w:lineRule="exact"/>
    </w:pPr>
    <w:rPr>
      <w:rFonts w:cs="Times New Roman"/>
      <w:caps/>
      <w:lang w:eastAsia="en-US"/>
    </w:rPr>
  </w:style>
  <w:style w:type="paragraph" w:customStyle="1" w:styleId="LEUFPSchool">
    <w:name w:val="LEU_FP_School"/>
    <w:next w:val="LEUFPFac"/>
    <w:rsid w:val="00261192"/>
    <w:pPr>
      <w:spacing w:line="400" w:lineRule="exact"/>
    </w:pPr>
    <w:rPr>
      <w:rFonts w:cs="Times New Roman"/>
      <w:b/>
      <w:sz w:val="36"/>
      <w:szCs w:val="36"/>
      <w:lang w:eastAsia="en-US"/>
    </w:rPr>
  </w:style>
  <w:style w:type="table" w:styleId="TableGrid">
    <w:name w:val="Table Grid"/>
    <w:basedOn w:val="TableNormal"/>
    <w:rsid w:val="00261192"/>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rsid w:val="00261192"/>
    <w:rPr>
      <w:sz w:val="24"/>
    </w:rPr>
  </w:style>
  <w:style w:type="paragraph" w:styleId="TOCHeading">
    <w:name w:val="TOC Heading"/>
    <w:basedOn w:val="Heading1"/>
    <w:next w:val="Normal"/>
    <w:uiPriority w:val="39"/>
    <w:unhideWhenUsed/>
    <w:qFormat/>
    <w:rsid w:val="00270EFA"/>
    <w:pPr>
      <w:pageBreakBefore w:val="0"/>
      <w:spacing w:before="480" w:after="0" w:line="276" w:lineRule="auto"/>
      <w:jc w:val="left"/>
      <w:outlineLvl w:val="9"/>
    </w:pPr>
    <w:rPr>
      <w:rFonts w:asciiTheme="majorHAnsi" w:eastAsiaTheme="majorEastAsia" w:hAnsiTheme="majorHAnsi" w:cstheme="majorBidi"/>
      <w:bCs/>
      <w:color w:val="365F91" w:themeColor="accent1" w:themeShade="BF"/>
      <w:szCs w:val="28"/>
      <w:lang w:val="en-US" w:eastAsia="ja-JP"/>
    </w:rPr>
  </w:style>
  <w:style w:type="paragraph" w:styleId="NormalWeb">
    <w:name w:val="Normal (Web)"/>
    <w:basedOn w:val="Normal"/>
    <w:uiPriority w:val="99"/>
    <w:unhideWhenUsed/>
    <w:rsid w:val="00FA2A7C"/>
    <w:pPr>
      <w:spacing w:before="100" w:beforeAutospacing="1" w:after="100" w:afterAutospacing="1" w:line="240" w:lineRule="auto"/>
    </w:pPr>
    <w:rPr>
      <w:rFonts w:ascii="Times New Roman" w:hAnsi="Times New Roman" w:cs="Times New Roman"/>
      <w:szCs w:val="24"/>
    </w:rPr>
  </w:style>
  <w:style w:type="character" w:styleId="Strong">
    <w:name w:val="Strong"/>
    <w:basedOn w:val="DefaultParagraphFont"/>
    <w:uiPriority w:val="22"/>
    <w:qFormat/>
    <w:rsid w:val="00FA2A7C"/>
    <w:rPr>
      <w:b/>
      <w:bCs/>
    </w:rPr>
  </w:style>
  <w:style w:type="character" w:styleId="FollowedHyperlink">
    <w:name w:val="FollowedHyperlink"/>
    <w:basedOn w:val="DefaultParagraphFont"/>
    <w:semiHidden/>
    <w:unhideWhenUsed/>
    <w:rsid w:val="00C610E7"/>
    <w:rPr>
      <w:color w:val="800080" w:themeColor="followedHyperlink"/>
      <w:u w:val="single"/>
    </w:rPr>
  </w:style>
  <w:style w:type="paragraph" w:styleId="ListParagraph">
    <w:name w:val="List Paragraph"/>
    <w:basedOn w:val="Normal"/>
    <w:uiPriority w:val="34"/>
    <w:qFormat/>
    <w:rsid w:val="00C63EEC"/>
    <w:pPr>
      <w:ind w:left="720"/>
      <w:contextualSpacing/>
    </w:pPr>
  </w:style>
  <w:style w:type="paragraph" w:styleId="EndnoteText">
    <w:name w:val="endnote text"/>
    <w:basedOn w:val="Normal"/>
    <w:link w:val="EndnoteTextChar"/>
    <w:semiHidden/>
    <w:unhideWhenUsed/>
    <w:rsid w:val="00CD7B35"/>
    <w:pPr>
      <w:spacing w:after="0" w:line="240" w:lineRule="auto"/>
    </w:pPr>
    <w:rPr>
      <w:sz w:val="20"/>
    </w:rPr>
  </w:style>
  <w:style w:type="character" w:customStyle="1" w:styleId="EndnoteTextChar">
    <w:name w:val="Endnote Text Char"/>
    <w:basedOn w:val="DefaultParagraphFont"/>
    <w:link w:val="EndnoteText"/>
    <w:semiHidden/>
    <w:rsid w:val="00CD7B35"/>
  </w:style>
  <w:style w:type="character" w:customStyle="1" w:styleId="cs1-format">
    <w:name w:val="cs1-format"/>
    <w:basedOn w:val="DefaultParagraphFont"/>
    <w:rsid w:val="00AA774A"/>
  </w:style>
  <w:style w:type="character" w:styleId="UnresolvedMention">
    <w:name w:val="Unresolved Mention"/>
    <w:basedOn w:val="DefaultParagraphFont"/>
    <w:rsid w:val="00CA141A"/>
    <w:rPr>
      <w:color w:val="605E5C"/>
      <w:shd w:val="clear" w:color="auto" w:fill="E1DFDD"/>
    </w:rPr>
  </w:style>
  <w:style w:type="character" w:customStyle="1" w:styleId="author">
    <w:name w:val="author"/>
    <w:basedOn w:val="DefaultParagraphFont"/>
    <w:rsid w:val="00EA42B1"/>
  </w:style>
  <w:style w:type="character" w:customStyle="1" w:styleId="articletitle">
    <w:name w:val="articletitle"/>
    <w:basedOn w:val="DefaultParagraphFont"/>
    <w:rsid w:val="00EA42B1"/>
  </w:style>
  <w:style w:type="character" w:customStyle="1" w:styleId="journaltitle">
    <w:name w:val="journaltitle"/>
    <w:basedOn w:val="DefaultParagraphFont"/>
    <w:rsid w:val="00EA42B1"/>
  </w:style>
  <w:style w:type="character" w:customStyle="1" w:styleId="pubyear">
    <w:name w:val="pubyear"/>
    <w:basedOn w:val="DefaultParagraphFont"/>
    <w:rsid w:val="00EA42B1"/>
  </w:style>
  <w:style w:type="character" w:styleId="PlaceholderText">
    <w:name w:val="Placeholder Text"/>
    <w:basedOn w:val="DefaultParagraphFont"/>
    <w:uiPriority w:val="99"/>
    <w:semiHidden/>
    <w:rsid w:val="00F81B84"/>
    <w:rPr>
      <w:color w:val="808080"/>
    </w:rPr>
  </w:style>
  <w:style w:type="paragraph" w:styleId="NoSpacing">
    <w:name w:val="No Spacing"/>
    <w:uiPriority w:val="1"/>
    <w:qFormat/>
    <w:rsid w:val="007D5A90"/>
    <w:pPr>
      <w:spacing w:after="0" w:line="240" w:lineRule="auto"/>
    </w:pPr>
    <w:rPr>
      <w:sz w:val="24"/>
    </w:rPr>
  </w:style>
  <w:style w:type="paragraph" w:customStyle="1" w:styleId="Textnoindent">
    <w:name w:val="Text no indent"/>
    <w:basedOn w:val="Normal"/>
    <w:link w:val="TextnoindentChar"/>
    <w:qFormat/>
    <w:rsid w:val="00194B20"/>
    <w:pPr>
      <w:ind w:left="0" w:firstLine="0"/>
    </w:pPr>
    <w:rPr>
      <w:rFonts w:ascii="Garamond" w:hAnsi="Garamond"/>
      <w:sz w:val="22"/>
    </w:rPr>
  </w:style>
  <w:style w:type="character" w:customStyle="1" w:styleId="TextnoindentChar">
    <w:name w:val="Text no indent Char"/>
    <w:basedOn w:val="DefaultParagraphFont"/>
    <w:link w:val="Textnoindent"/>
    <w:rsid w:val="00194B20"/>
    <w:rPr>
      <w:rFonts w:ascii="Garamond" w:hAnsi="Garamond"/>
      <w:sz w:val="22"/>
    </w:rPr>
  </w:style>
  <w:style w:type="table" w:styleId="PlainTable5">
    <w:name w:val="Plain Table 5"/>
    <w:basedOn w:val="TableNormal"/>
    <w:uiPriority w:val="45"/>
    <w:rsid w:val="008260A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8260A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8260A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2905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hyperlink" Target="https://www.firstinarchitecture.co.uk/average-male-and-female-dimensions/" TargetMode="External"/><Relationship Id="rId26" Type="http://schemas.openxmlformats.org/officeDocument/2006/relationships/hyperlink" Target="https://thispersondoesnotexist.com/" TargetMode="Externa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towardsdatascience.com/ai-architecture-f9d78c6958e0"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omnicalculator.com/physics/acceleration"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doi.org/10.1145/1882261.1866203"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gamma.cs.unc.edu/Menge/"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www.onaverage.co.uk/"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hyperlink" Target="https://link.springer.com/article/10.1007/s11390-014-1469-y" TargetMode="External"/><Relationship Id="rId27"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M:\FYProj-admin\14-15\thesisLeedsFeb201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980DED-231E-420F-A089-1227F686E3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thesisLeedsFeb2010</Template>
  <TotalTime>12761</TotalTime>
  <Pages>22</Pages>
  <Words>3985</Words>
  <Characters>22720</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Leeds Thesis Template</vt:lpstr>
    </vt:vector>
  </TitlesOfParts>
  <Company>University of Leeds</Company>
  <LinksUpToDate>false</LinksUpToDate>
  <CharactersWithSpaces>26652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Leeds Thesis Template</dc:title>
  <dc:creator>Lydia Lau</dc:creator>
  <dc:description>For Microsoft Word 2007.
Uses styles to conform to Leeds University regulations.</dc:description>
  <cp:lastModifiedBy>Ed Webb</cp:lastModifiedBy>
  <cp:revision>33</cp:revision>
  <cp:lastPrinted>2019-12-23T22:11:00Z</cp:lastPrinted>
  <dcterms:created xsi:type="dcterms:W3CDTF">2019-12-16T20:13:00Z</dcterms:created>
  <dcterms:modified xsi:type="dcterms:W3CDTF">2020-04-24T11:35:00Z</dcterms:modified>
</cp:coreProperties>
</file>