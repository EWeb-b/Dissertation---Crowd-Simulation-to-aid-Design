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Default="00261192" w:rsidP="00261192">
      <w:pPr>
        <w:pStyle w:val="Title1"/>
        <w:jc w:val="right"/>
      </w:pPr>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422BB746" w:rsidR="00AD4E6B" w:rsidRPr="009453D8" w:rsidRDefault="00261192" w:rsidP="009453D8">
      <w:pPr>
        <w:pStyle w:val="Title1"/>
      </w:pPr>
      <w:r>
        <w:rPr>
          <w:noProof/>
        </w:rPr>
        <mc:AlternateContent>
          <mc:Choice Requires="wps">
            <w:drawing>
              <wp:anchor distT="0" distB="0" distL="114300" distR="114300" simplePos="0" relativeHeight="251658240" behindDoc="0" locked="1" layoutInCell="1" allowOverlap="1" wp14:anchorId="09B43DA5" wp14:editId="62ADA10E">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6"/>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D86840" w:rsidRPr="005D4D84">
        <w:rPr>
          <w:sz w:val="36"/>
        </w:rPr>
        <w:t>Intermediate</w:t>
      </w:r>
      <w:r w:rsidR="00AD4E6B" w:rsidRPr="005D4D84">
        <w:rPr>
          <w:sz w:val="36"/>
        </w:rPr>
        <w:t xml:space="preserve"> Report</w:t>
      </w:r>
    </w:p>
    <w:p w14:paraId="324E8225" w14:textId="0F2940C9"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A08862E" wp14:editId="7410625B">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FD73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t>Automatically Designed Rooms Using Machine Learning and Crowd Simulation</w:t>
      </w:r>
    </w:p>
    <w:p w14:paraId="08E38DE7" w14:textId="008BAA77" w:rsidR="00687AEF" w:rsidRDefault="00397F2E" w:rsidP="00AB6233">
      <w:pPr>
        <w:pStyle w:val="Subtitle1"/>
      </w:pPr>
      <w:r>
        <w:t>Edward A H Webb</w:t>
      </w:r>
    </w:p>
    <w:p w14:paraId="1CC77CD6" w14:textId="01865B3D" w:rsidR="00423799" w:rsidRPr="001A12F1" w:rsidRDefault="00C13534" w:rsidP="00AB6233">
      <w:pPr>
        <w:pStyle w:val="Subtitle1"/>
        <w:rPr>
          <w:b w:val="0"/>
        </w:rPr>
      </w:pPr>
      <w:r>
        <w:t>Submitted in accordance with the requirements for the degree of</w:t>
      </w:r>
      <w:r>
        <w:br/>
      </w:r>
      <w:r w:rsidR="00397F2E">
        <w:t>BSc Computer Science</w:t>
      </w:r>
    </w:p>
    <w:p w14:paraId="2C0CCDC6" w14:textId="36D21C23" w:rsidR="00C13534" w:rsidRPr="00C13534" w:rsidRDefault="00397F2E" w:rsidP="00C13534">
      <w:pPr>
        <w:pStyle w:val="centred"/>
      </w:pPr>
      <w:r>
        <w:rPr>
          <w:b/>
        </w:rPr>
        <w:t>2019/2020</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0F3BADA7" w14:textId="04E7D645" w:rsidR="00CB5511" w:rsidRDefault="00E378D3" w:rsidP="002431AF">
      <w:r>
        <w:t xml:space="preserve">Type of Project: </w:t>
      </w:r>
      <w:r w:rsidR="00397F2E">
        <w:t xml:space="preserve">Exploratory Software - </w:t>
      </w:r>
      <w:proofErr w:type="spellStart"/>
      <w:r w:rsidR="00397F2E">
        <w:t>ESw</w:t>
      </w:r>
      <w:proofErr w:type="spellEnd"/>
    </w:p>
    <w:p w14:paraId="2C203BCB" w14:textId="77777777" w:rsidR="009453D8" w:rsidRDefault="009453D8" w:rsidP="00261192">
      <w:pPr>
        <w:pStyle w:val="Footer"/>
        <w:jc w:val="both"/>
      </w:pPr>
    </w:p>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4190EE34" w14:textId="6BA2A1B3" w:rsidR="00261192" w:rsidRDefault="00261192" w:rsidP="00261192">
      <w:pPr>
        <w:pStyle w:val="Footer"/>
        <w:jc w:val="both"/>
      </w:pPr>
      <w:r>
        <w:t>I understand that failure to attribute material which is obtained from another source may be considered as plagiarism.</w:t>
      </w:r>
    </w:p>
    <w:p w14:paraId="700F2538" w14:textId="77777777" w:rsidR="00261192" w:rsidRDefault="00261192" w:rsidP="00261192">
      <w:pPr>
        <w:pStyle w:val="Footer"/>
        <w:jc w:val="both"/>
      </w:pPr>
    </w:p>
    <w:p w14:paraId="1013B781" w14:textId="77777777" w:rsidR="00261192" w:rsidRDefault="00261192" w:rsidP="00261192">
      <w:pPr>
        <w:pStyle w:val="Footer"/>
        <w:tabs>
          <w:tab w:val="clear" w:pos="8306"/>
          <w:tab w:val="right" w:leader="underscore" w:pos="9072"/>
        </w:tabs>
      </w:pPr>
      <w:r>
        <w:lastRenderedPageBreak/>
        <w:tab/>
        <w:t>(Signature of student)</w:t>
      </w:r>
      <w:r>
        <w:tab/>
      </w:r>
    </w:p>
    <w:p w14:paraId="5F73818A" w14:textId="77777777" w:rsidR="00FA4D96" w:rsidRDefault="00FA4D96" w:rsidP="00FA4D96"/>
    <w:p w14:paraId="77983F81" w14:textId="14099CAF" w:rsidR="00FA4D96" w:rsidRDefault="00CB5511" w:rsidP="00FA4D96">
      <w:r>
        <w:t xml:space="preserve">© </w:t>
      </w:r>
      <w:r w:rsidR="00397F2E">
        <w:t>2019/2020</w:t>
      </w:r>
      <w:r w:rsidR="00FA4D96">
        <w:t xml:space="preserve"> The University of Leeds and </w:t>
      </w:r>
      <w:r w:rsidR="00397F2E">
        <w:t xml:space="preserve">Edward </w:t>
      </w:r>
      <w:proofErr w:type="gramStart"/>
      <w:r w:rsidR="00397F2E">
        <w:t>A</w:t>
      </w:r>
      <w:proofErr w:type="gramEnd"/>
      <w:r w:rsidR="00397F2E">
        <w:t xml:space="preserve"> H Webb</w:t>
      </w:r>
    </w:p>
    <w:p w14:paraId="141A85D3" w14:textId="77777777" w:rsidR="000072F3" w:rsidRDefault="000072F3" w:rsidP="00FA2691">
      <w:pPr>
        <w:pStyle w:val="NormalWeb"/>
        <w:shd w:val="clear" w:color="auto" w:fill="FFFFFF"/>
        <w:spacing w:before="0" w:beforeAutospacing="0" w:after="120" w:afterAutospacing="0" w:line="360" w:lineRule="auto"/>
        <w:rPr>
          <w:rStyle w:val="Strong"/>
          <w:rFonts w:ascii="Arial" w:hAnsi="Arial" w:cs="Arial"/>
          <w:i/>
          <w:color w:val="111111"/>
          <w:sz w:val="22"/>
          <w:szCs w:val="22"/>
        </w:rPr>
      </w:pPr>
    </w:p>
    <w:p w14:paraId="1E717DE6" w14:textId="588CA60D" w:rsidR="00FA2691" w:rsidRP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i/>
          <w:color w:val="111111"/>
          <w:sz w:val="22"/>
          <w:szCs w:val="22"/>
        </w:rPr>
        <w:t>Reminder about basic requirements of layout and format</w:t>
      </w:r>
      <w:r w:rsidRPr="00FA2691">
        <w:rPr>
          <w:rStyle w:val="Strong"/>
          <w:rFonts w:ascii="Arial" w:hAnsi="Arial" w:cs="Arial"/>
          <w:b w:val="0"/>
          <w:i/>
          <w:color w:val="111111"/>
          <w:sz w:val="22"/>
          <w:szCs w:val="22"/>
        </w:rPr>
        <w:t>:</w:t>
      </w:r>
    </w:p>
    <w:p w14:paraId="02F7B2E8" w14:textId="1A30ED82" w:rsid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The report must be in typescript, seq</w:t>
      </w:r>
      <w:r w:rsidR="00C610E7">
        <w:rPr>
          <w:rStyle w:val="Strong"/>
          <w:rFonts w:ascii="Arial" w:hAnsi="Arial" w:cs="Arial"/>
          <w:b w:val="0"/>
          <w:i/>
          <w:color w:val="111111"/>
          <w:sz w:val="22"/>
          <w:szCs w:val="22"/>
        </w:rPr>
        <w:t>uentially page numbered, on A4</w:t>
      </w:r>
      <w:r w:rsidR="00CA0C12">
        <w:rPr>
          <w:rStyle w:val="Strong"/>
          <w:rFonts w:ascii="Arial" w:hAnsi="Arial" w:cs="Arial"/>
          <w:b w:val="0"/>
          <w:i/>
          <w:color w:val="111111"/>
          <w:sz w:val="22"/>
          <w:szCs w:val="22"/>
        </w:rPr>
        <w:t>, with 2.5cm</w:t>
      </w:r>
      <w:r w:rsidRPr="00FA2691">
        <w:rPr>
          <w:rStyle w:val="Strong"/>
          <w:rFonts w:ascii="Arial" w:hAnsi="Arial" w:cs="Arial"/>
          <w:b w:val="0"/>
          <w:i/>
          <w:color w:val="111111"/>
          <w:sz w:val="22"/>
          <w:szCs w:val="22"/>
        </w:rPr>
        <w:t xml:space="preserve"> margins. Point size 11 and one-and-a-half line spacing should be used.</w:t>
      </w:r>
    </w:p>
    <w:p w14:paraId="2A857A1E" w14:textId="77777777" w:rsid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
    <w:p w14:paraId="6184F2D2" w14:textId="1B2B8CDC" w:rsidR="00570414" w:rsidRP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roofErr w:type="gramStart"/>
      <w:r>
        <w:rPr>
          <w:rFonts w:ascii="Arial" w:hAnsi="Arial" w:cs="Arial"/>
          <w:bCs/>
          <w:i/>
          <w:color w:val="111111"/>
          <w:sz w:val="22"/>
          <w:szCs w:val="22"/>
        </w:rPr>
        <w:t>Typically</w:t>
      </w:r>
      <w:proofErr w:type="gramEnd"/>
      <w:r>
        <w:rPr>
          <w:rFonts w:ascii="Arial" w:hAnsi="Arial" w:cs="Arial"/>
          <w:bCs/>
          <w:i/>
          <w:color w:val="111111"/>
          <w:sz w:val="22"/>
          <w:szCs w:val="22"/>
        </w:rPr>
        <w:t xml:space="preserve"> the intermediate report will consist of two chapters, ‘Introduction’ (including the aims, objectives, deliverables, and initial project plan) and ‘Background review,’ although this is not strictly enforced. </w:t>
      </w:r>
      <w:r w:rsidR="00A155D9">
        <w:rPr>
          <w:rFonts w:ascii="Arial" w:hAnsi="Arial" w:cs="Arial"/>
          <w:bCs/>
          <w:i/>
          <w:color w:val="111111"/>
          <w:sz w:val="22"/>
          <w:szCs w:val="22"/>
        </w:rPr>
        <w:t xml:space="preserve">There will also be a reference list. </w:t>
      </w:r>
      <w:r w:rsidR="00C610E7">
        <w:rPr>
          <w:rFonts w:ascii="Arial" w:hAnsi="Arial" w:cs="Arial"/>
          <w:bCs/>
          <w:i/>
          <w:color w:val="111111"/>
          <w:sz w:val="22"/>
          <w:szCs w:val="22"/>
        </w:rPr>
        <w:t xml:space="preserve">You should also address ethical issues somewhere in </w:t>
      </w:r>
      <w:r w:rsidR="007745D2">
        <w:rPr>
          <w:rFonts w:ascii="Arial" w:hAnsi="Arial" w:cs="Arial"/>
          <w:bCs/>
          <w:i/>
          <w:color w:val="111111"/>
          <w:sz w:val="22"/>
          <w:szCs w:val="22"/>
        </w:rPr>
        <w:t>this</w:t>
      </w:r>
      <w:r w:rsidR="00C610E7">
        <w:rPr>
          <w:rFonts w:ascii="Arial" w:hAnsi="Arial" w:cs="Arial"/>
          <w:bCs/>
          <w:i/>
          <w:color w:val="111111"/>
          <w:sz w:val="22"/>
          <w:szCs w:val="22"/>
        </w:rPr>
        <w:t xml:space="preserve"> </w:t>
      </w:r>
      <w:r w:rsidR="007875B7">
        <w:rPr>
          <w:rFonts w:ascii="Arial" w:hAnsi="Arial" w:cs="Arial"/>
          <w:bCs/>
          <w:i/>
          <w:color w:val="111111"/>
          <w:sz w:val="22"/>
          <w:szCs w:val="22"/>
        </w:rPr>
        <w:t xml:space="preserve">intermediate </w:t>
      </w:r>
      <w:r w:rsidR="00C610E7">
        <w:rPr>
          <w:rFonts w:ascii="Arial" w:hAnsi="Arial" w:cs="Arial"/>
          <w:bCs/>
          <w:i/>
          <w:color w:val="111111"/>
          <w:sz w:val="22"/>
          <w:szCs w:val="22"/>
        </w:rPr>
        <w:t>report, even if just to state that there are none</w:t>
      </w:r>
      <w:r w:rsidR="007875B7">
        <w:rPr>
          <w:rFonts w:ascii="Arial" w:hAnsi="Arial" w:cs="Arial"/>
          <w:bCs/>
          <w:i/>
          <w:color w:val="111111"/>
          <w:sz w:val="22"/>
          <w:szCs w:val="22"/>
        </w:rPr>
        <w:t xml:space="preserve"> (a full discussion will be required in the final report)</w:t>
      </w:r>
      <w:r>
        <w:rPr>
          <w:rFonts w:ascii="Arial" w:hAnsi="Arial" w:cs="Arial"/>
          <w:bCs/>
          <w:i/>
          <w:color w:val="111111"/>
          <w:sz w:val="22"/>
          <w:szCs w:val="22"/>
        </w:rPr>
        <w:t xml:space="preserve">. </w:t>
      </w:r>
      <w:r>
        <w:rPr>
          <w:rFonts w:ascii="Arial" w:hAnsi="Arial" w:cs="Arial"/>
          <w:b/>
          <w:bCs/>
          <w:i/>
          <w:color w:val="111111"/>
          <w:sz w:val="22"/>
          <w:szCs w:val="22"/>
        </w:rPr>
        <w:t xml:space="preserve">No other material should be included </w:t>
      </w:r>
      <w:r w:rsidR="00C610E7">
        <w:rPr>
          <w:rFonts w:ascii="Arial" w:hAnsi="Arial" w:cs="Arial"/>
          <w:bCs/>
          <w:i/>
          <w:color w:val="111111"/>
          <w:sz w:val="22"/>
          <w:szCs w:val="22"/>
        </w:rPr>
        <w:t>–</w:t>
      </w:r>
      <w:r w:rsidR="00BB2C13">
        <w:rPr>
          <w:rFonts w:ascii="Arial" w:hAnsi="Arial" w:cs="Arial"/>
          <w:bCs/>
          <w:i/>
          <w:color w:val="111111"/>
          <w:sz w:val="22"/>
          <w:szCs w:val="22"/>
        </w:rPr>
        <w:t xml:space="preserve"> </w:t>
      </w:r>
      <w:r w:rsidR="00C610E7">
        <w:rPr>
          <w:rFonts w:ascii="Arial" w:hAnsi="Arial" w:cs="Arial"/>
          <w:bCs/>
          <w:i/>
          <w:color w:val="111111"/>
          <w:sz w:val="22"/>
          <w:szCs w:val="22"/>
        </w:rPr>
        <w:t>deliverables</w:t>
      </w:r>
      <w:r>
        <w:rPr>
          <w:rFonts w:ascii="Arial" w:hAnsi="Arial" w:cs="Arial"/>
          <w:bCs/>
          <w:i/>
          <w:color w:val="111111"/>
          <w:sz w:val="22"/>
          <w:szCs w:val="22"/>
        </w:rPr>
        <w:t xml:space="preserve"> should </w:t>
      </w:r>
      <w:r>
        <w:rPr>
          <w:rFonts w:ascii="Arial" w:hAnsi="Arial" w:cs="Arial"/>
          <w:b/>
          <w:bCs/>
          <w:i/>
          <w:color w:val="111111"/>
          <w:sz w:val="22"/>
          <w:szCs w:val="22"/>
        </w:rPr>
        <w:t xml:space="preserve">only </w:t>
      </w:r>
      <w:r>
        <w:rPr>
          <w:rFonts w:ascii="Arial" w:hAnsi="Arial" w:cs="Arial"/>
          <w:bCs/>
          <w:i/>
          <w:color w:val="111111"/>
          <w:sz w:val="22"/>
          <w:szCs w:val="22"/>
        </w:rPr>
        <w:t>be included in the Final report.</w:t>
      </w:r>
    </w:p>
    <w:p w14:paraId="587753D7" w14:textId="77777777" w:rsidR="00CA0C12" w:rsidRDefault="00CA0C12" w:rsidP="00FA2691">
      <w:pPr>
        <w:pStyle w:val="NormalWeb"/>
        <w:shd w:val="clear" w:color="auto" w:fill="FFFFFF"/>
        <w:spacing w:before="0" w:beforeAutospacing="0" w:after="120" w:afterAutospacing="0" w:line="360" w:lineRule="auto"/>
        <w:rPr>
          <w:rFonts w:ascii="Arial" w:hAnsi="Arial" w:cs="Arial"/>
          <w:bCs/>
          <w:i/>
          <w:color w:val="111111"/>
          <w:sz w:val="22"/>
          <w:szCs w:val="22"/>
        </w:rPr>
      </w:pPr>
    </w:p>
    <w:p w14:paraId="2BA5ACEE" w14:textId="2642A69C" w:rsidR="00570414" w:rsidRDefault="00570414" w:rsidP="00FA2691">
      <w:pPr>
        <w:pStyle w:val="NormalWeb"/>
        <w:shd w:val="clear" w:color="auto" w:fill="FFFFFF"/>
        <w:spacing w:before="0" w:beforeAutospacing="0" w:after="120" w:afterAutospacing="0" w:line="360" w:lineRule="auto"/>
        <w:rPr>
          <w:rFonts w:ascii="Arial" w:hAnsi="Arial" w:cs="Arial"/>
          <w:bCs/>
          <w:i/>
          <w:color w:val="111111"/>
          <w:sz w:val="22"/>
          <w:szCs w:val="22"/>
        </w:rPr>
      </w:pPr>
      <w:r w:rsidRPr="00570414">
        <w:rPr>
          <w:rFonts w:ascii="Arial" w:hAnsi="Arial" w:cs="Arial"/>
          <w:bCs/>
          <w:i/>
          <w:color w:val="111111"/>
          <w:sz w:val="22"/>
          <w:szCs w:val="22"/>
        </w:rPr>
        <w:t xml:space="preserve">Note that it is not acceptable to solicit assistance on ‘proof reading’ which is defined as “the systematic checking and identification of errors in spelling, punctuation, grammar and sentence construction, formatting and layout in the text”; see </w:t>
      </w:r>
      <w:r w:rsidR="00C610E7" w:rsidRPr="00C610E7">
        <w:rPr>
          <w:rStyle w:val="Hyperlink"/>
          <w:rFonts w:ascii="Arial" w:hAnsi="Arial" w:cs="Arial"/>
          <w:bCs/>
          <w:i/>
          <w:sz w:val="22"/>
          <w:szCs w:val="22"/>
        </w:rPr>
        <w:t>http://students.leeds.ac.uk/info/103552/taught_student_policies_and_procedures/945/proof-reading_taught_components</w:t>
      </w:r>
    </w:p>
    <w:p w14:paraId="2EDCA3CE" w14:textId="77777777" w:rsidR="00570414" w:rsidRDefault="00570414"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p>
    <w:p w14:paraId="7397134B" w14:textId="77777777" w:rsidR="00FA2691"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Page Numbering: The pages preceding the body of the text, i.e. from "Summary" to "Contents" inclusive, should be sequentially numbered in Roman numerals. All the remaining pages should be numbered in a single sequence of Arabic numerals.</w:t>
      </w:r>
    </w:p>
    <w:p w14:paraId="323389F5" w14:textId="77777777" w:rsidR="00F41599" w:rsidRPr="00FA2691" w:rsidRDefault="00F41599"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p>
    <w:p w14:paraId="62B34ABD" w14:textId="4391252E" w:rsidR="0060599F" w:rsidRDefault="00FA2691" w:rsidP="00FA2691">
      <w:pPr>
        <w:pStyle w:val="NormalWeb"/>
        <w:shd w:val="clear" w:color="auto" w:fill="FFFFFF"/>
        <w:spacing w:before="0" w:beforeAutospacing="0" w:after="120" w:afterAutospacing="0" w:line="360" w:lineRule="auto"/>
        <w:rPr>
          <w:rStyle w:val="Strong"/>
          <w:rFonts w:ascii="Arial" w:hAnsi="Arial" w:cs="Arial"/>
          <w:b w:val="0"/>
          <w:i/>
          <w:color w:val="111111"/>
          <w:sz w:val="22"/>
          <w:szCs w:val="22"/>
        </w:rPr>
      </w:pPr>
      <w:r w:rsidRPr="00FA2691">
        <w:rPr>
          <w:rStyle w:val="Strong"/>
          <w:rFonts w:ascii="Arial" w:hAnsi="Arial" w:cs="Arial"/>
          <w:b w:val="0"/>
          <w:i/>
          <w:color w:val="111111"/>
          <w:sz w:val="22"/>
          <w:szCs w:val="22"/>
        </w:rPr>
        <w:t xml:space="preserve">Length: </w:t>
      </w:r>
      <w:r w:rsidR="00E825C8">
        <w:rPr>
          <w:rStyle w:val="Strong"/>
          <w:rFonts w:ascii="Arial" w:hAnsi="Arial" w:cs="Arial"/>
          <w:b w:val="0"/>
          <w:i/>
          <w:color w:val="111111"/>
          <w:sz w:val="22"/>
          <w:szCs w:val="22"/>
        </w:rPr>
        <w:t>T</w:t>
      </w:r>
      <w:r w:rsidR="00B21F6D">
        <w:rPr>
          <w:rStyle w:val="Strong"/>
          <w:rFonts w:ascii="Arial" w:hAnsi="Arial" w:cs="Arial"/>
          <w:b w:val="0"/>
          <w:i/>
          <w:color w:val="111111"/>
          <w:sz w:val="22"/>
          <w:szCs w:val="22"/>
        </w:rPr>
        <w:t xml:space="preserve">his report should be </w:t>
      </w:r>
      <w:r w:rsidR="00041267">
        <w:rPr>
          <w:rStyle w:val="Strong"/>
          <w:rFonts w:ascii="Arial" w:hAnsi="Arial" w:cs="Arial"/>
          <w:b w:val="0"/>
          <w:i/>
          <w:color w:val="111111"/>
          <w:sz w:val="22"/>
          <w:szCs w:val="22"/>
        </w:rPr>
        <w:t>no more</w:t>
      </w:r>
      <w:r w:rsidR="00B21F6D">
        <w:rPr>
          <w:rStyle w:val="Strong"/>
          <w:rFonts w:ascii="Arial" w:hAnsi="Arial" w:cs="Arial"/>
          <w:b w:val="0"/>
          <w:i/>
          <w:color w:val="111111"/>
          <w:sz w:val="22"/>
          <w:szCs w:val="22"/>
        </w:rPr>
        <w:t xml:space="preserve"> than 1</w:t>
      </w:r>
      <w:r w:rsidR="00E825C8">
        <w:rPr>
          <w:rStyle w:val="Strong"/>
          <w:rFonts w:ascii="Arial" w:hAnsi="Arial" w:cs="Arial"/>
          <w:b w:val="0"/>
          <w:i/>
          <w:color w:val="111111"/>
          <w:sz w:val="22"/>
          <w:szCs w:val="22"/>
        </w:rPr>
        <w:t xml:space="preserve">0 pages, </w:t>
      </w:r>
      <w:r w:rsidR="0060599F">
        <w:rPr>
          <w:rStyle w:val="Strong"/>
          <w:rFonts w:ascii="Arial" w:hAnsi="Arial" w:cs="Arial"/>
          <w:b w:val="0"/>
          <w:i/>
          <w:color w:val="111111"/>
          <w:sz w:val="22"/>
          <w:szCs w:val="22"/>
        </w:rPr>
        <w:t xml:space="preserve">excluding </w:t>
      </w:r>
      <w:r w:rsidR="00E825C8">
        <w:rPr>
          <w:rStyle w:val="Strong"/>
          <w:rFonts w:ascii="Arial" w:hAnsi="Arial" w:cs="Arial"/>
          <w:b w:val="0"/>
          <w:i/>
          <w:color w:val="111111"/>
          <w:sz w:val="22"/>
          <w:szCs w:val="22"/>
        </w:rPr>
        <w:t>the references</w:t>
      </w:r>
      <w:r w:rsidR="007745D2">
        <w:rPr>
          <w:rStyle w:val="Strong"/>
          <w:rFonts w:ascii="Arial" w:hAnsi="Arial" w:cs="Arial"/>
          <w:b w:val="0"/>
          <w:i/>
          <w:color w:val="111111"/>
          <w:sz w:val="22"/>
          <w:szCs w:val="22"/>
        </w:rPr>
        <w:t xml:space="preserve">, </w:t>
      </w:r>
      <w:r w:rsidR="0046171D">
        <w:rPr>
          <w:rStyle w:val="Strong"/>
          <w:rFonts w:ascii="Arial" w:hAnsi="Arial" w:cs="Arial"/>
          <w:b w:val="0"/>
          <w:i/>
          <w:color w:val="111111"/>
          <w:sz w:val="22"/>
          <w:szCs w:val="22"/>
        </w:rPr>
        <w:t xml:space="preserve">the </w:t>
      </w:r>
      <w:r w:rsidR="007745D2">
        <w:rPr>
          <w:rStyle w:val="Strong"/>
          <w:rFonts w:ascii="Arial" w:hAnsi="Arial" w:cs="Arial"/>
          <w:b w:val="0"/>
          <w:i/>
          <w:color w:val="111111"/>
          <w:sz w:val="22"/>
          <w:szCs w:val="22"/>
        </w:rPr>
        <w:t>table of contents</w:t>
      </w:r>
      <w:r w:rsidR="00E825C8">
        <w:rPr>
          <w:rStyle w:val="Strong"/>
          <w:rFonts w:ascii="Arial" w:hAnsi="Arial" w:cs="Arial"/>
          <w:b w:val="0"/>
          <w:i/>
          <w:color w:val="111111"/>
          <w:sz w:val="22"/>
          <w:szCs w:val="22"/>
        </w:rPr>
        <w:t xml:space="preserve"> and the title page.</w:t>
      </w:r>
    </w:p>
    <w:p w14:paraId="705881EA" w14:textId="133AB096" w:rsidR="00687AEF" w:rsidRDefault="00A86C74" w:rsidP="00622E5E">
      <w:pPr>
        <w:pStyle w:val="Heading1"/>
      </w:pPr>
      <w:bookmarkStart w:id="0" w:name="_Toc407145089"/>
      <w:r>
        <w:lastRenderedPageBreak/>
        <w:t xml:space="preserve">Table of </w:t>
      </w:r>
      <w:r w:rsidR="00687AEF">
        <w:t>Contents</w:t>
      </w:r>
      <w:bookmarkEnd w:id="0"/>
      <w:r w:rsidR="00F82C10">
        <w:t xml:space="preserve"> (example of </w:t>
      </w:r>
      <w:r w:rsidR="00405FDE">
        <w:t>how to format</w:t>
      </w:r>
      <w:r w:rsidR="00F82C10">
        <w:t>)</w:t>
      </w:r>
    </w:p>
    <w:p w14:paraId="0F67CDDD" w14:textId="326A6FCF" w:rsidR="0093108E" w:rsidRDefault="00687AEF" w:rsidP="00F7684B">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Table of Contents</w:t>
      </w:r>
      <w:r w:rsidR="0093108E">
        <w:rPr>
          <w:noProof/>
        </w:rPr>
        <w:tab/>
      </w:r>
      <w:r w:rsidR="00F7684B">
        <w:rPr>
          <w:noProof/>
        </w:rPr>
        <w:t>ii</w:t>
      </w:r>
    </w:p>
    <w:p w14:paraId="1C51521B" w14:textId="77777777" w:rsidR="0093108E" w:rsidRDefault="0093108E">
      <w:pPr>
        <w:pStyle w:val="TOC1"/>
        <w:rPr>
          <w:rFonts w:asciiTheme="minorHAnsi" w:eastAsiaTheme="minorEastAsia" w:hAnsiTheme="minorHAnsi" w:cstheme="minorBidi"/>
          <w:b w:val="0"/>
          <w:noProof/>
          <w:sz w:val="22"/>
          <w:szCs w:val="22"/>
        </w:rPr>
      </w:pPr>
      <w:r>
        <w:rPr>
          <w:noProof/>
        </w:rPr>
        <w:t>Chapter 1 Level 1 Heading with ‘heading 1’ Style Applied by Pressing Ctrl Shift 1</w:t>
      </w:r>
      <w:r>
        <w:rPr>
          <w:noProof/>
        </w:rPr>
        <w:tab/>
      </w:r>
      <w:r>
        <w:rPr>
          <w:noProof/>
        </w:rPr>
        <w:fldChar w:fldCharType="begin"/>
      </w:r>
      <w:r>
        <w:rPr>
          <w:noProof/>
        </w:rPr>
        <w:instrText xml:space="preserve"> PAGEREF _Toc407145090 \h </w:instrText>
      </w:r>
      <w:r>
        <w:rPr>
          <w:noProof/>
        </w:rPr>
      </w:r>
      <w:r>
        <w:rPr>
          <w:noProof/>
        </w:rPr>
        <w:fldChar w:fldCharType="separate"/>
      </w:r>
      <w:r>
        <w:rPr>
          <w:noProof/>
        </w:rPr>
        <w:t>1</w:t>
      </w:r>
      <w:r>
        <w:rPr>
          <w:noProof/>
        </w:rPr>
        <w:fldChar w:fldCharType="end"/>
      </w:r>
    </w:p>
    <w:p w14:paraId="76C79FD6" w14:textId="77777777" w:rsidR="0093108E" w:rsidRDefault="0093108E">
      <w:pPr>
        <w:pStyle w:val="TOC2"/>
        <w:rPr>
          <w:rFonts w:asciiTheme="minorHAnsi" w:eastAsiaTheme="minorEastAsia" w:hAnsiTheme="minorHAnsi" w:cstheme="minorBidi"/>
          <w:noProof/>
          <w:sz w:val="22"/>
          <w:szCs w:val="22"/>
        </w:rPr>
      </w:pPr>
      <w:r>
        <w:rPr>
          <w:noProof/>
        </w:rPr>
        <w:t>1.1  Level 2 Heading with ‘heading 2’ Style Applied by Pressing Ctrl Shift 2</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634BC043" w14:textId="77777777" w:rsidR="0093108E" w:rsidRDefault="0093108E">
      <w:pPr>
        <w:pStyle w:val="TOC3"/>
        <w:rPr>
          <w:rFonts w:asciiTheme="minorHAnsi" w:eastAsiaTheme="minorEastAsia" w:hAnsiTheme="minorHAnsi" w:cstheme="minorBidi"/>
          <w:noProof/>
          <w:sz w:val="22"/>
          <w:szCs w:val="22"/>
        </w:rPr>
      </w:pPr>
      <w:r>
        <w:rPr>
          <w:noProof/>
        </w:rPr>
        <w:t>1.1.1  Level 3 Heading with ‘heading 3’ Style Applied by Pressing Ctrl Shift 3</w:t>
      </w:r>
      <w:r>
        <w:rPr>
          <w:noProof/>
        </w:rPr>
        <w:tab/>
      </w:r>
      <w:r>
        <w:rPr>
          <w:noProof/>
        </w:rPr>
        <w:fldChar w:fldCharType="begin"/>
      </w:r>
      <w:r>
        <w:rPr>
          <w:noProof/>
        </w:rPr>
        <w:instrText xml:space="preserve"> PAGEREF _Toc407145092 \h </w:instrText>
      </w:r>
      <w:r>
        <w:rPr>
          <w:noProof/>
        </w:rPr>
      </w:r>
      <w:r>
        <w:rPr>
          <w:noProof/>
        </w:rPr>
        <w:fldChar w:fldCharType="separate"/>
      </w:r>
      <w:r>
        <w:rPr>
          <w:noProof/>
        </w:rPr>
        <w:t>1</w:t>
      </w:r>
      <w:r>
        <w:rPr>
          <w:noProof/>
        </w:rPr>
        <w:fldChar w:fldCharType="end"/>
      </w:r>
    </w:p>
    <w:p w14:paraId="6C1BBD5A" w14:textId="77777777" w:rsidR="0093108E" w:rsidRDefault="0093108E">
      <w:pPr>
        <w:pStyle w:val="TOC4"/>
        <w:rPr>
          <w:rFonts w:asciiTheme="minorHAnsi" w:eastAsiaTheme="minorEastAsia" w:hAnsiTheme="minorHAnsi" w:cstheme="minorBidi"/>
          <w:noProof/>
          <w:sz w:val="22"/>
          <w:szCs w:val="22"/>
        </w:rPr>
      </w:pPr>
      <w:r>
        <w:rPr>
          <w:noProof/>
        </w:rPr>
        <w:t>1.1.1.1  Level 4 Heading with ‘heading 4’ Style Applied by Pressing Ctrl Shift 4</w:t>
      </w:r>
      <w:r>
        <w:rPr>
          <w:noProof/>
        </w:rPr>
        <w:tab/>
      </w:r>
      <w:r>
        <w:rPr>
          <w:noProof/>
        </w:rPr>
        <w:fldChar w:fldCharType="begin"/>
      </w:r>
      <w:r>
        <w:rPr>
          <w:noProof/>
        </w:rPr>
        <w:instrText xml:space="preserve"> PAGEREF _Toc407145093 \h </w:instrText>
      </w:r>
      <w:r>
        <w:rPr>
          <w:noProof/>
        </w:rPr>
      </w:r>
      <w:r>
        <w:rPr>
          <w:noProof/>
        </w:rPr>
        <w:fldChar w:fldCharType="separate"/>
      </w:r>
      <w:r>
        <w:rPr>
          <w:noProof/>
        </w:rPr>
        <w:t>1</w:t>
      </w:r>
      <w:r>
        <w:rPr>
          <w:noProof/>
        </w:rPr>
        <w:fldChar w:fldCharType="end"/>
      </w:r>
    </w:p>
    <w:p w14:paraId="7F3C1EED" w14:textId="77777777" w:rsidR="0093108E" w:rsidRDefault="0093108E">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407B6667" w14:textId="77777777" w:rsidR="0093108E" w:rsidRDefault="0093108E">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59146471" w14:textId="77777777" w:rsidR="0093108E" w:rsidRDefault="0093108E">
      <w:pPr>
        <w:pStyle w:val="TOC2"/>
        <w:rPr>
          <w:noProof/>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7E5E39E2" w14:textId="77777777" w:rsidR="0093108E" w:rsidRDefault="0093108E">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5A9AC6BC" w14:textId="6C39C6B9" w:rsidR="00CA0C12" w:rsidRPr="000072F3" w:rsidRDefault="00687AEF" w:rsidP="00CA0C12">
      <w:pPr>
        <w:pStyle w:val="TOC1"/>
        <w:rPr>
          <w:rFonts w:asciiTheme="minorHAnsi" w:eastAsiaTheme="minorEastAsia" w:hAnsiTheme="minorHAnsi" w:cstheme="minorBidi"/>
          <w:b w:val="0"/>
          <w:noProof/>
          <w:sz w:val="22"/>
          <w:szCs w:val="22"/>
        </w:rPr>
      </w:pPr>
      <w:r w:rsidRPr="00270EFA">
        <w:rPr>
          <w:sz w:val="22"/>
          <w:szCs w:val="22"/>
        </w:rPr>
        <w:fldChar w:fldCharType="end"/>
      </w:r>
      <w:r w:rsidR="00CA0C12" w:rsidRPr="00CA0C12">
        <w:rPr>
          <w:noProof/>
        </w:rPr>
        <w:t xml:space="preserve"> </w:t>
      </w:r>
    </w:p>
    <w:p w14:paraId="004C6BA1" w14:textId="77777777" w:rsidR="00687AEF" w:rsidRPr="00270EFA" w:rsidRDefault="00687AEF" w:rsidP="00B65FDA">
      <w:pPr>
        <w:rPr>
          <w:sz w:val="22"/>
          <w:szCs w:val="22"/>
        </w:rPr>
      </w:pPr>
    </w:p>
    <w:p w14:paraId="6B705911" w14:textId="77777777" w:rsidR="00687AEF" w:rsidRDefault="00687AEF">
      <w:pPr>
        <w:sectPr w:rsidR="00687AE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Default="00C63EEC" w:rsidP="005819CD">
      <w:pPr>
        <w:pStyle w:val="Heading1"/>
        <w:ind w:left="432" w:firstLine="0"/>
        <w:jc w:val="left"/>
      </w:pPr>
      <w:r>
        <w:lastRenderedPageBreak/>
        <w:t>Chapter 1</w:t>
      </w:r>
      <w:r w:rsidR="005819CD">
        <w:t xml:space="preserve"> -</w:t>
      </w:r>
      <w:r>
        <w:t xml:space="preserve"> Introduction</w:t>
      </w:r>
    </w:p>
    <w:p w14:paraId="7375ADF2" w14:textId="558B51B4" w:rsidR="005E4B2F" w:rsidRPr="005E4B2F" w:rsidRDefault="005E4B2F" w:rsidP="005E4B2F">
      <w:pPr>
        <w:rPr>
          <w:sz w:val="22"/>
        </w:rPr>
      </w:pPr>
      <w:r>
        <w:rPr>
          <w:sz w:val="22"/>
        </w:rPr>
        <w:t xml:space="preserve">Safety is a primary concern when architects </w:t>
      </w:r>
      <w:r w:rsidR="007B0A44">
        <w:rPr>
          <w:sz w:val="22"/>
        </w:rPr>
        <w:t xml:space="preserve">and others design </w:t>
      </w:r>
      <w:r w:rsidR="007C2607">
        <w:rPr>
          <w:sz w:val="22"/>
        </w:rPr>
        <w:t>a building.</w:t>
      </w:r>
      <w:r w:rsidR="007B0A44">
        <w:rPr>
          <w:sz w:val="22"/>
        </w:rPr>
        <w:t xml:space="preserve"> Serious thought needs to be put into the availability of features like fire escapes and other exits which provide ways out for people if disaster strikes. Crowd simulation software provides insights as to how a group of people may move in certain environments and situations</w:t>
      </w:r>
      <w:r>
        <w:rPr>
          <w:sz w:val="22"/>
        </w:rPr>
        <w:t xml:space="preserve"> </w:t>
      </w:r>
      <w:r w:rsidR="007B0A44">
        <w:rPr>
          <w:sz w:val="22"/>
        </w:rPr>
        <w:t>– such as in the event of emergency.</w:t>
      </w:r>
      <w:r w:rsidR="005F7D59">
        <w:rPr>
          <w:sz w:val="22"/>
        </w:rPr>
        <w:t xml:space="preserve"> Due to the importance of </w:t>
      </w:r>
      <w:r w:rsidR="00CD7B35">
        <w:rPr>
          <w:sz w:val="22"/>
        </w:rPr>
        <w:t xml:space="preserve">safety in design, crowd simulation is among the most prominent techniques for doing </w:t>
      </w:r>
      <w:proofErr w:type="gramStart"/>
      <w:r w:rsidR="00CD7B35">
        <w:rPr>
          <w:sz w:val="22"/>
        </w:rPr>
        <w:t>so.(</w:t>
      </w:r>
      <w:proofErr w:type="spellStart"/>
      <w:proofErr w:type="gramEnd"/>
      <w:r w:rsidR="00CD7B35">
        <w:rPr>
          <w:sz w:val="22"/>
        </w:rPr>
        <w:t>Jin</w:t>
      </w:r>
      <w:proofErr w:type="spellEnd"/>
      <w:r w:rsidR="00CD7B35">
        <w:rPr>
          <w:sz w:val="22"/>
        </w:rPr>
        <w:t xml:space="preserve"> et al.).</w:t>
      </w:r>
      <w:r w:rsidR="008E1C18">
        <w:rPr>
          <w:sz w:val="22"/>
        </w:rPr>
        <w:t xml:space="preserve"> </w:t>
      </w:r>
      <w:r w:rsidR="007B0A44">
        <w:rPr>
          <w:sz w:val="22"/>
        </w:rPr>
        <w:t xml:space="preserve">Machine </w:t>
      </w:r>
      <w:r w:rsidR="00E47626">
        <w:rPr>
          <w:sz w:val="22"/>
        </w:rPr>
        <w:t>L</w:t>
      </w:r>
      <w:r w:rsidR="007B0A44">
        <w:rPr>
          <w:sz w:val="22"/>
        </w:rPr>
        <w:t xml:space="preserve">earning </w:t>
      </w:r>
      <w:r w:rsidR="00E47626">
        <w:rPr>
          <w:sz w:val="22"/>
        </w:rPr>
        <w:t>is a powerful area of computing which can be used to generate results given a scoring criteria.</w:t>
      </w:r>
    </w:p>
    <w:p w14:paraId="65A02B7D" w14:textId="77777777" w:rsidR="005E4B2F" w:rsidRPr="005E4B2F" w:rsidRDefault="005E4B2F" w:rsidP="005E4B2F"/>
    <w:p w14:paraId="242D7F9E" w14:textId="5D77035C" w:rsidR="00C63EEC" w:rsidRDefault="005526B0" w:rsidP="005526B0">
      <w:pPr>
        <w:pStyle w:val="Heading2"/>
        <w:numPr>
          <w:ilvl w:val="1"/>
          <w:numId w:val="22"/>
        </w:numPr>
      </w:pPr>
      <w:r>
        <w:t xml:space="preserve"> </w:t>
      </w:r>
      <w:r w:rsidR="00C63EEC">
        <w:t>Aims</w:t>
      </w:r>
    </w:p>
    <w:p w14:paraId="39C8B6F7" w14:textId="77777777" w:rsidR="00BE2E1E" w:rsidRPr="00BE2E1E" w:rsidRDefault="00BE2E1E" w:rsidP="00BE2E1E"/>
    <w:p w14:paraId="46A8AA66" w14:textId="28A2B453" w:rsidR="00C63EEC" w:rsidRDefault="00BE2E1E" w:rsidP="00E47626">
      <w:pPr>
        <w:rPr>
          <w:sz w:val="22"/>
        </w:rPr>
      </w:pPr>
      <w:r>
        <w:rPr>
          <w:sz w:val="22"/>
        </w:rPr>
        <w:t xml:space="preserve">This project aims to follow and deliver the development of a piece of software which will attempt to combine </w:t>
      </w:r>
      <w:r w:rsidR="00E47626">
        <w:rPr>
          <w:sz w:val="22"/>
        </w:rPr>
        <w:t>M</w:t>
      </w:r>
      <w:r>
        <w:rPr>
          <w:sz w:val="22"/>
        </w:rPr>
        <w:t xml:space="preserve">achine </w:t>
      </w:r>
      <w:r w:rsidR="00E47626">
        <w:rPr>
          <w:sz w:val="22"/>
        </w:rPr>
        <w:t>L</w:t>
      </w:r>
      <w:r>
        <w:rPr>
          <w:sz w:val="22"/>
        </w:rPr>
        <w:t xml:space="preserve">earning and crowd simulation to automatically design floorplans which are as safe as possible in the event of emergency. </w:t>
      </w:r>
      <w:r w:rsidR="00E47626">
        <w:rPr>
          <w:sz w:val="22"/>
        </w:rPr>
        <w:t>The software will randomly place a dangerous event in a floorplan populated with people, at which point the</w:t>
      </w:r>
      <w:r w:rsidR="00CD7B35">
        <w:rPr>
          <w:sz w:val="22"/>
        </w:rPr>
        <w:t>ir escape will be modelled using crowd simulation</w:t>
      </w:r>
      <w:r w:rsidR="00E47626">
        <w:rPr>
          <w:sz w:val="22"/>
        </w:rPr>
        <w:t xml:space="preserve">. The floorplan will then be assessed based on how many </w:t>
      </w:r>
      <w:r w:rsidR="0087339E">
        <w:rPr>
          <w:sz w:val="22"/>
        </w:rPr>
        <w:t xml:space="preserve">and how quickly people escaped, whilst avoiding the danger. A 2D model will be used, as this will maintain simplicity and </w:t>
      </w:r>
      <w:r w:rsidR="00EA2BE0">
        <w:rPr>
          <w:sz w:val="22"/>
        </w:rPr>
        <w:t xml:space="preserve">because a 2D simulation is sufficient and more appropriate for this project’s evacuation-style </w:t>
      </w:r>
      <w:proofErr w:type="gramStart"/>
      <w:r w:rsidR="00EA2BE0">
        <w:rPr>
          <w:sz w:val="22"/>
        </w:rPr>
        <w:t>simulation.(</w:t>
      </w:r>
      <w:proofErr w:type="spellStart"/>
      <w:proofErr w:type="gramEnd"/>
      <w:r w:rsidR="00EA2BE0">
        <w:rPr>
          <w:sz w:val="22"/>
        </w:rPr>
        <w:t>Jin</w:t>
      </w:r>
      <w:proofErr w:type="spellEnd"/>
      <w:r w:rsidR="00EA2BE0">
        <w:rPr>
          <w:sz w:val="22"/>
        </w:rPr>
        <w:t xml:space="preserve"> et al.).</w:t>
      </w:r>
      <w:r w:rsidR="00E47626">
        <w:rPr>
          <w:sz w:val="22"/>
        </w:rPr>
        <w:t xml:space="preserve"> Machine learning will then be used to automatically repeat this experiment many times, using previous results to deliver safer floorplans to the user.</w:t>
      </w:r>
      <w:r w:rsidR="008E1C18">
        <w:rPr>
          <w:sz w:val="22"/>
        </w:rPr>
        <w:t xml:space="preserve"> </w:t>
      </w:r>
    </w:p>
    <w:p w14:paraId="0A1B47FB" w14:textId="77777777" w:rsidR="00E47626" w:rsidRDefault="00E47626" w:rsidP="00E47626"/>
    <w:p w14:paraId="5EBE25CC" w14:textId="53A5228D" w:rsidR="00C63EEC" w:rsidRDefault="005526B0" w:rsidP="005526B0">
      <w:pPr>
        <w:pStyle w:val="Heading2"/>
        <w:numPr>
          <w:ilvl w:val="1"/>
          <w:numId w:val="22"/>
        </w:numPr>
      </w:pPr>
      <w:r>
        <w:t xml:space="preserve"> </w:t>
      </w:r>
      <w:r w:rsidR="00C63EEC">
        <w:t>Objectives</w:t>
      </w:r>
    </w:p>
    <w:p w14:paraId="012B682C" w14:textId="35B35207" w:rsidR="00E47626" w:rsidRPr="00007F5A" w:rsidRDefault="0087339E" w:rsidP="0087339E">
      <w:pPr>
        <w:pStyle w:val="ListParagraph"/>
        <w:numPr>
          <w:ilvl w:val="0"/>
          <w:numId w:val="24"/>
        </w:numPr>
        <w:rPr>
          <w:sz w:val="22"/>
          <w:szCs w:val="22"/>
        </w:rPr>
      </w:pPr>
      <w:r w:rsidRPr="00007F5A">
        <w:rPr>
          <w:sz w:val="22"/>
          <w:szCs w:val="22"/>
        </w:rPr>
        <w:t xml:space="preserve">Implement the </w:t>
      </w:r>
      <w:r w:rsidR="000B3CEE">
        <w:rPr>
          <w:sz w:val="22"/>
          <w:szCs w:val="22"/>
        </w:rPr>
        <w:t xml:space="preserve">crowd simulator using the </w:t>
      </w:r>
      <w:proofErr w:type="spellStart"/>
      <w:r w:rsidR="000B3CEE">
        <w:rPr>
          <w:sz w:val="22"/>
          <w:szCs w:val="22"/>
        </w:rPr>
        <w:t>Menge</w:t>
      </w:r>
      <w:proofErr w:type="spellEnd"/>
      <w:r w:rsidR="000B3CEE">
        <w:rPr>
          <w:sz w:val="22"/>
          <w:szCs w:val="22"/>
        </w:rPr>
        <w:t xml:space="preserve"> framework.</w:t>
      </w:r>
    </w:p>
    <w:p w14:paraId="62990096" w14:textId="79F0A2C8" w:rsidR="000A3B56" w:rsidRPr="00007F5A" w:rsidRDefault="000A3B56" w:rsidP="0087339E">
      <w:pPr>
        <w:pStyle w:val="ListParagraph"/>
        <w:numPr>
          <w:ilvl w:val="0"/>
          <w:numId w:val="24"/>
        </w:numPr>
        <w:rPr>
          <w:sz w:val="22"/>
          <w:szCs w:val="22"/>
        </w:rPr>
      </w:pPr>
      <w:r w:rsidRPr="00007F5A">
        <w:rPr>
          <w:sz w:val="22"/>
          <w:szCs w:val="22"/>
        </w:rPr>
        <w:t xml:space="preserve">Devise a </w:t>
      </w:r>
      <w:r w:rsidR="000B3CEE">
        <w:rPr>
          <w:sz w:val="22"/>
          <w:szCs w:val="22"/>
        </w:rPr>
        <w:t>way of placing danger in the simulation domain and scoring agents’ ability to get away from it.</w:t>
      </w:r>
    </w:p>
    <w:p w14:paraId="5545A70F" w14:textId="7D0D6594" w:rsidR="0087339E" w:rsidRPr="00007F5A" w:rsidRDefault="0087339E" w:rsidP="0087339E">
      <w:pPr>
        <w:pStyle w:val="ListParagraph"/>
        <w:numPr>
          <w:ilvl w:val="0"/>
          <w:numId w:val="24"/>
        </w:numPr>
        <w:rPr>
          <w:sz w:val="22"/>
          <w:szCs w:val="22"/>
        </w:rPr>
      </w:pPr>
      <w:r w:rsidRPr="00007F5A">
        <w:rPr>
          <w:sz w:val="22"/>
          <w:szCs w:val="22"/>
        </w:rPr>
        <w:t xml:space="preserve">Implement the machine learning software </w:t>
      </w:r>
      <w:r w:rsidR="000A3B56" w:rsidRPr="00007F5A">
        <w:rPr>
          <w:sz w:val="22"/>
          <w:szCs w:val="22"/>
        </w:rPr>
        <w:t>to change the layout of a floorplan</w:t>
      </w:r>
      <w:r w:rsidR="000B3CEE">
        <w:rPr>
          <w:sz w:val="22"/>
          <w:szCs w:val="22"/>
        </w:rPr>
        <w:t xml:space="preserve"> depending on its safety rating.</w:t>
      </w:r>
    </w:p>
    <w:p w14:paraId="23C1D547" w14:textId="4B1B7FBC" w:rsidR="00C63EEC" w:rsidRDefault="005526B0" w:rsidP="005526B0">
      <w:pPr>
        <w:pStyle w:val="Heading2"/>
        <w:numPr>
          <w:ilvl w:val="1"/>
          <w:numId w:val="22"/>
        </w:numPr>
      </w:pPr>
      <w:r>
        <w:lastRenderedPageBreak/>
        <w:t xml:space="preserve"> </w:t>
      </w:r>
      <w:r w:rsidR="00C63EEC">
        <w:t>Deliverables</w:t>
      </w:r>
    </w:p>
    <w:p w14:paraId="79002131" w14:textId="081C5505" w:rsidR="0087339E" w:rsidRPr="00007F5A" w:rsidRDefault="0087339E" w:rsidP="0087339E">
      <w:pPr>
        <w:pStyle w:val="ListParagraph"/>
        <w:numPr>
          <w:ilvl w:val="0"/>
          <w:numId w:val="25"/>
        </w:numPr>
        <w:rPr>
          <w:sz w:val="22"/>
          <w:szCs w:val="22"/>
        </w:rPr>
      </w:pPr>
      <w:r w:rsidRPr="00007F5A">
        <w:rPr>
          <w:sz w:val="22"/>
          <w:szCs w:val="22"/>
        </w:rPr>
        <w:t>Demonstration of the software</w:t>
      </w:r>
    </w:p>
    <w:p w14:paraId="4B5571C5" w14:textId="41F4C9AF" w:rsidR="005819CD" w:rsidRPr="005819CD" w:rsidRDefault="0087339E" w:rsidP="005819CD">
      <w:pPr>
        <w:pStyle w:val="ListParagraph"/>
        <w:numPr>
          <w:ilvl w:val="0"/>
          <w:numId w:val="25"/>
        </w:numPr>
        <w:rPr>
          <w:sz w:val="22"/>
          <w:szCs w:val="22"/>
        </w:rPr>
      </w:pPr>
      <w:r w:rsidRPr="00007F5A">
        <w:rPr>
          <w:sz w:val="22"/>
          <w:szCs w:val="22"/>
        </w:rPr>
        <w:t>Report on the project</w:t>
      </w:r>
    </w:p>
    <w:p w14:paraId="077AAEE4" w14:textId="6FB49C90" w:rsidR="000A3B56" w:rsidRDefault="005526B0" w:rsidP="0043603D">
      <w:pPr>
        <w:pStyle w:val="Heading2"/>
        <w:numPr>
          <w:ilvl w:val="1"/>
          <w:numId w:val="22"/>
        </w:numPr>
      </w:pPr>
      <w:r>
        <w:t xml:space="preserve"> </w:t>
      </w:r>
      <w:r w:rsidR="00C63EEC">
        <w:t>Initial Plan</w:t>
      </w:r>
    </w:p>
    <w:p w14:paraId="7EE73054" w14:textId="0BC255C3" w:rsidR="005819CD" w:rsidRPr="005819CD" w:rsidRDefault="005819CD" w:rsidP="005819CD">
      <w:r>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Default="00E45A0A" w:rsidP="000A3B56"/>
    <w:p w14:paraId="6CC582F1" w14:textId="1A6CF067" w:rsidR="00E45A0A" w:rsidRDefault="00E45A0A" w:rsidP="000A3B56"/>
    <w:p w14:paraId="331E0E8B" w14:textId="1F63E912" w:rsidR="000A3B56" w:rsidRDefault="00E45A0A" w:rsidP="000A3B56">
      <w:r w:rsidRPr="00E45A0A">
        <w:rPr>
          <w:noProof/>
        </w:rPr>
        <w:lastRenderedPageBreak/>
        <w:drawing>
          <wp:inline distT="0" distB="0" distL="0" distR="0" wp14:anchorId="24F8A9C5" wp14:editId="75704930">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0A3B56" w:rsidRDefault="005819CD" w:rsidP="000A3B56"/>
    <w:p w14:paraId="4105F24D" w14:textId="4046B985" w:rsidR="00C63EEC" w:rsidRDefault="005526B0" w:rsidP="005526B0">
      <w:pPr>
        <w:pStyle w:val="Heading2"/>
        <w:numPr>
          <w:ilvl w:val="1"/>
          <w:numId w:val="22"/>
        </w:numPr>
      </w:pPr>
      <w:r>
        <w:lastRenderedPageBreak/>
        <w:t xml:space="preserve"> </w:t>
      </w:r>
      <w:r w:rsidR="00C63EEC">
        <w:t>Methodology</w:t>
      </w:r>
    </w:p>
    <w:p w14:paraId="7447FBA7" w14:textId="088E3BCB" w:rsidR="005819CD" w:rsidRDefault="005819CD" w:rsidP="005819CD"/>
    <w:p w14:paraId="5398939E" w14:textId="79B6194F" w:rsidR="005819CD" w:rsidRDefault="005819CD" w:rsidP="005819CD"/>
    <w:p w14:paraId="59F5ECCD" w14:textId="4A8A4D1D" w:rsidR="005819CD" w:rsidRDefault="005819CD" w:rsidP="005819CD"/>
    <w:p w14:paraId="36BD26CE" w14:textId="77777777" w:rsidR="005819CD" w:rsidRPr="005819CD" w:rsidRDefault="005819CD" w:rsidP="005819CD"/>
    <w:p w14:paraId="6651751D" w14:textId="2320C756" w:rsidR="005526B0" w:rsidRDefault="005526B0" w:rsidP="005526B0">
      <w:pPr>
        <w:pStyle w:val="Heading2"/>
        <w:numPr>
          <w:ilvl w:val="1"/>
          <w:numId w:val="22"/>
        </w:numPr>
      </w:pPr>
      <w:r>
        <w:t xml:space="preserve"> Risk Mitigation</w:t>
      </w:r>
    </w:p>
    <w:p w14:paraId="7E02C963" w14:textId="614540C4" w:rsidR="000A3B56" w:rsidRPr="00007F5A" w:rsidRDefault="000A3B56" w:rsidP="000A3B56">
      <w:pPr>
        <w:rPr>
          <w:sz w:val="22"/>
          <w:szCs w:val="22"/>
        </w:rPr>
      </w:pPr>
      <w:r w:rsidRPr="00007F5A">
        <w:rPr>
          <w:sz w:val="22"/>
          <w:szCs w:val="22"/>
        </w:rPr>
        <w:t>A key aspect of risk mitigation is guarding against the loss of work due to lack of version control. To this end, Git will be used to</w:t>
      </w:r>
      <w:r w:rsidR="00D65EE4" w:rsidRPr="00007F5A">
        <w:rPr>
          <w:sz w:val="22"/>
          <w:szCs w:val="22"/>
        </w:rPr>
        <w:t xml:space="preserve"> keep an online repository of work safe. This means that in the event of computer failure or theft, the project will be backed-up online. </w:t>
      </w:r>
      <w:proofErr w:type="gramStart"/>
      <w:r w:rsidR="00D65EE4" w:rsidRPr="00007F5A">
        <w:rPr>
          <w:sz w:val="22"/>
          <w:szCs w:val="22"/>
        </w:rPr>
        <w:t>Furthermore</w:t>
      </w:r>
      <w:proofErr w:type="gramEnd"/>
      <w:r w:rsidR="00D65EE4" w:rsidRPr="00007F5A">
        <w:rPr>
          <w:sz w:val="22"/>
          <w:szCs w:val="22"/>
        </w:rPr>
        <w:t xml:space="preserve"> the use of Git will allow the use </w:t>
      </w:r>
      <w:r w:rsidR="00937382" w:rsidRPr="00007F5A">
        <w:rPr>
          <w:sz w:val="22"/>
          <w:szCs w:val="22"/>
        </w:rPr>
        <w:t>of commit and merge points to return to in the event of faults in code</w:t>
      </w:r>
      <w:r w:rsidR="00F074CC">
        <w:rPr>
          <w:sz w:val="22"/>
          <w:szCs w:val="22"/>
        </w:rPr>
        <w:t>;</w:t>
      </w:r>
      <w:r w:rsidR="00937382" w:rsidRPr="00007F5A">
        <w:rPr>
          <w:sz w:val="22"/>
          <w:szCs w:val="22"/>
        </w:rPr>
        <w:t xml:space="preserve"> and makes developing new features easier</w:t>
      </w:r>
      <w:r w:rsidR="00F074CC">
        <w:rPr>
          <w:sz w:val="22"/>
          <w:szCs w:val="22"/>
        </w:rPr>
        <w:t xml:space="preserve">, as branches allow for </w:t>
      </w:r>
      <w:r w:rsidR="00937382" w:rsidRPr="00007F5A">
        <w:rPr>
          <w:sz w:val="22"/>
          <w:szCs w:val="22"/>
        </w:rPr>
        <w:t>test</w:t>
      </w:r>
      <w:r w:rsidR="00F074CC">
        <w:rPr>
          <w:sz w:val="22"/>
          <w:szCs w:val="22"/>
        </w:rPr>
        <w:t>ing</w:t>
      </w:r>
      <w:r w:rsidR="00937382" w:rsidRPr="00007F5A">
        <w:rPr>
          <w:sz w:val="22"/>
          <w:szCs w:val="22"/>
        </w:rPr>
        <w:t xml:space="preserve"> and prototyp</w:t>
      </w:r>
      <w:r w:rsidR="00F074CC">
        <w:rPr>
          <w:sz w:val="22"/>
          <w:szCs w:val="22"/>
        </w:rPr>
        <w:t>ing</w:t>
      </w:r>
      <w:r w:rsidR="00937382" w:rsidRPr="00007F5A">
        <w:rPr>
          <w:sz w:val="22"/>
          <w:szCs w:val="22"/>
        </w:rPr>
        <w:t xml:space="preserve"> before being included in the codebas</w:t>
      </w:r>
      <w:r w:rsidR="00F074CC">
        <w:rPr>
          <w:sz w:val="22"/>
          <w:szCs w:val="22"/>
        </w:rPr>
        <w:t>e</w:t>
      </w:r>
      <w:r w:rsidR="00937382" w:rsidRPr="00007F5A">
        <w:rPr>
          <w:sz w:val="22"/>
          <w:szCs w:val="22"/>
        </w:rPr>
        <w:t>.</w:t>
      </w:r>
    </w:p>
    <w:p w14:paraId="721A61BE" w14:textId="6AA1FF48" w:rsidR="00937382" w:rsidRPr="00007F5A" w:rsidRDefault="00937382" w:rsidP="000A3B56">
      <w:pPr>
        <w:rPr>
          <w:sz w:val="22"/>
          <w:szCs w:val="22"/>
        </w:rPr>
      </w:pPr>
      <w:r w:rsidRPr="00007F5A">
        <w:rPr>
          <w:sz w:val="22"/>
          <w:szCs w:val="22"/>
        </w:rPr>
        <w:t xml:space="preserve">Another important risk for this project is the general </w:t>
      </w:r>
      <w:r w:rsidR="00007F5A" w:rsidRPr="00007F5A">
        <w:rPr>
          <w:sz w:val="22"/>
          <w:szCs w:val="22"/>
        </w:rPr>
        <w:t xml:space="preserve">aspect of venturing into the unknown in many ways, as previous lack of experience in crowd simulation and neural networks throw up steep learning curves. </w:t>
      </w:r>
      <w:proofErr w:type="gramStart"/>
      <w:r w:rsidR="00007F5A" w:rsidRPr="00007F5A">
        <w:rPr>
          <w:sz w:val="22"/>
          <w:szCs w:val="22"/>
        </w:rPr>
        <w:t>Therefore</w:t>
      </w:r>
      <w:proofErr w:type="gramEnd"/>
      <w:r w:rsidR="00007F5A" w:rsidRPr="00007F5A">
        <w:rPr>
          <w:sz w:val="22"/>
          <w:szCs w:val="22"/>
        </w:rPr>
        <w:t xml:space="preserve"> there is the danger of the project’s scope becoming too large, resulting in planned features having to be cut short or revised. Because of this, constant evaluation will be needed as well as advice from the project coordinator</w:t>
      </w:r>
      <w:r w:rsidR="009D5D75">
        <w:rPr>
          <w:sz w:val="22"/>
          <w:szCs w:val="22"/>
        </w:rPr>
        <w:t xml:space="preserve"> to keep the project in check and make sure it doesn’t get too complicated and result in failure and disappointment.</w:t>
      </w:r>
    </w:p>
    <w:p w14:paraId="3BF2285B" w14:textId="5CCA5AAE" w:rsidR="00C63EEC" w:rsidRDefault="00C63EEC" w:rsidP="00C63EEC">
      <w:pPr>
        <w:ind w:left="0" w:firstLine="0"/>
      </w:pPr>
    </w:p>
    <w:p w14:paraId="5A059B74" w14:textId="24298D9B" w:rsidR="008E1C18" w:rsidRDefault="008E1C18" w:rsidP="00C63EEC">
      <w:pPr>
        <w:ind w:left="0" w:firstLine="0"/>
      </w:pPr>
    </w:p>
    <w:p w14:paraId="692A2C54" w14:textId="2A073488" w:rsidR="008E1C18" w:rsidRPr="008E1C18" w:rsidRDefault="008E1C18" w:rsidP="00C63EEC">
      <w:pPr>
        <w:ind w:left="0" w:firstLine="0"/>
        <w:rPr>
          <w:color w:val="1F497D" w:themeColor="text2"/>
        </w:rPr>
      </w:pPr>
    </w:p>
    <w:p w14:paraId="71771919" w14:textId="5467B4D9" w:rsidR="008E1C18" w:rsidRPr="008E1C18" w:rsidRDefault="008E1C18" w:rsidP="00C63EEC">
      <w:pPr>
        <w:ind w:left="0" w:firstLine="0"/>
        <w:rPr>
          <w:color w:val="1F497D" w:themeColor="text2"/>
        </w:rPr>
      </w:pPr>
      <w:r w:rsidRPr="008E1C18">
        <w:rPr>
          <w:color w:val="1F497D" w:themeColor="text2"/>
        </w:rPr>
        <w:t xml:space="preserve">There are two main directions in crowd simulations, realism of behavioural aspects and </w:t>
      </w:r>
      <w:proofErr w:type="spellStart"/>
      <w:r w:rsidRPr="008E1C18">
        <w:rPr>
          <w:color w:val="1F497D" w:themeColor="text2"/>
        </w:rPr>
        <w:t>highquality</w:t>
      </w:r>
      <w:proofErr w:type="spellEnd"/>
      <w:r w:rsidRPr="008E1C18">
        <w:rPr>
          <w:color w:val="1F497D" w:themeColor="text2"/>
        </w:rPr>
        <w:t xml:space="preserve"> visualisation [</w:t>
      </w:r>
      <w:proofErr w:type="spellStart"/>
      <w:r w:rsidRPr="008E1C18">
        <w:rPr>
          <w:color w:val="1F497D" w:themeColor="text2"/>
        </w:rPr>
        <w:t>Thalmann</w:t>
      </w:r>
      <w:proofErr w:type="spellEnd"/>
      <w:r w:rsidRPr="008E1C18">
        <w:rPr>
          <w:color w:val="1F497D" w:themeColor="text2"/>
        </w:rPr>
        <w:t xml:space="preserve"> and </w:t>
      </w:r>
      <w:proofErr w:type="spellStart"/>
      <w:r w:rsidRPr="008E1C18">
        <w:rPr>
          <w:color w:val="1F497D" w:themeColor="text2"/>
        </w:rPr>
        <w:t>Musse</w:t>
      </w:r>
      <w:proofErr w:type="spellEnd"/>
      <w:r w:rsidRPr="008E1C18">
        <w:rPr>
          <w:color w:val="1F497D" w:themeColor="text2"/>
        </w:rPr>
        <w:t xml:space="preserve"> 2007]. In the former, simulations are achieved in a simple 2D environment so that more quantitative validation can be compared to real world observations, for example, a simulated emergency evacuation and a hazard drill. In the latter idea, one considers visual results that can be presented in a convincing and believable manner, for example, animated movies and 3D games.</w:t>
      </w:r>
    </w:p>
    <w:p w14:paraId="302DC54D" w14:textId="5ABEE53D" w:rsidR="005526B0" w:rsidRDefault="005526B0" w:rsidP="005819CD">
      <w:pPr>
        <w:pStyle w:val="Heading1"/>
        <w:jc w:val="left"/>
      </w:pPr>
      <w:bookmarkStart w:id="1" w:name="_Toc281120922"/>
      <w:bookmarkStart w:id="2" w:name="_Toc281123567"/>
      <w:bookmarkStart w:id="3" w:name="_Toc281125808"/>
      <w:bookmarkStart w:id="4" w:name="_Toc407145094"/>
      <w:r>
        <w:lastRenderedPageBreak/>
        <w:t xml:space="preserve">Chapter 2 </w:t>
      </w:r>
      <w:r w:rsidR="005819CD">
        <w:t xml:space="preserve">- </w:t>
      </w:r>
      <w:r>
        <w:t>Background Research</w:t>
      </w:r>
    </w:p>
    <w:p w14:paraId="26A1BE2A" w14:textId="1E92739A" w:rsidR="005526B0" w:rsidRDefault="005526B0" w:rsidP="005526B0">
      <w:pPr>
        <w:pStyle w:val="Heading2"/>
      </w:pPr>
      <w:r>
        <w:t xml:space="preserve">2.1 </w:t>
      </w:r>
      <w:r w:rsidR="000A467C">
        <w:t>Crowd Simulation</w:t>
      </w:r>
    </w:p>
    <w:p w14:paraId="3A658D59" w14:textId="3C44EB62" w:rsidR="009D5D75" w:rsidRDefault="00F074CC" w:rsidP="000A467C">
      <w:pPr>
        <w:rPr>
          <w:sz w:val="22"/>
        </w:rPr>
      </w:pPr>
      <w:r>
        <w:rPr>
          <w:sz w:val="22"/>
        </w:rPr>
        <w:t xml:space="preserve">When simulating a crowd there are two </w:t>
      </w:r>
      <w:r w:rsidR="008E46FB">
        <w:rPr>
          <w:sz w:val="22"/>
        </w:rPr>
        <w:t xml:space="preserve">major ways in which to do so. One </w:t>
      </w:r>
      <w:r w:rsidR="000C3E18">
        <w:rPr>
          <w:sz w:val="22"/>
        </w:rPr>
        <w:t>approach</w:t>
      </w:r>
      <w:r w:rsidR="008E46FB">
        <w:rPr>
          <w:sz w:val="22"/>
        </w:rPr>
        <w:t xml:space="preserve">, under the name of macroscopic models, offers higher realism of general </w:t>
      </w:r>
      <w:proofErr w:type="gramStart"/>
      <w:r w:rsidR="008E46FB">
        <w:rPr>
          <w:sz w:val="22"/>
        </w:rPr>
        <w:t>large scale</w:t>
      </w:r>
      <w:proofErr w:type="gramEnd"/>
      <w:r w:rsidR="008E46FB">
        <w:rPr>
          <w:sz w:val="22"/>
        </w:rPr>
        <w:t xml:space="preserve"> crowd behaviour and models the crowd as more of a gas or liquid-like object (Henderson,1971). The others, microscopic models, are concerned with higher detail in individual simulation of movement</w:t>
      </w:r>
      <w:r w:rsidR="00B52FBC">
        <w:rPr>
          <w:sz w:val="22"/>
        </w:rPr>
        <w:t>, but with the downside of not behaving properly in highly dense crowd situations (</w:t>
      </w:r>
      <w:proofErr w:type="spellStart"/>
      <w:r w:rsidR="00B52FBC">
        <w:rPr>
          <w:sz w:val="22"/>
        </w:rPr>
        <w:t>Jin</w:t>
      </w:r>
      <w:proofErr w:type="spellEnd"/>
      <w:r w:rsidR="00B52FBC">
        <w:rPr>
          <w:sz w:val="22"/>
        </w:rPr>
        <w:t>, et al., 2016).</w:t>
      </w:r>
    </w:p>
    <w:p w14:paraId="65D26DE8" w14:textId="6131FC37" w:rsidR="000C3E18" w:rsidRDefault="00B52FBC" w:rsidP="000C3E18">
      <w:pPr>
        <w:rPr>
          <w:sz w:val="22"/>
        </w:rPr>
      </w:pPr>
      <w:r>
        <w:rPr>
          <w:sz w:val="22"/>
        </w:rPr>
        <w:t xml:space="preserve">As macroscopic models are more suited to evacuation and emergency simulations, </w:t>
      </w:r>
      <w:r w:rsidR="000C3E18">
        <w:rPr>
          <w:sz w:val="22"/>
        </w:rPr>
        <w:t xml:space="preserve">this project will attempt to implement </w:t>
      </w:r>
      <w:r w:rsidR="00667360">
        <w:rPr>
          <w:sz w:val="22"/>
        </w:rPr>
        <w:t>a simulation of this type.</w:t>
      </w:r>
    </w:p>
    <w:p w14:paraId="2AA88206" w14:textId="337ED4E3" w:rsidR="004C65A4" w:rsidRDefault="004C65A4" w:rsidP="004C65A4">
      <w:pPr>
        <w:pStyle w:val="Heading2"/>
      </w:pPr>
      <w:r>
        <w:t>2.1.2 Crowd Simulation Paradigm</w:t>
      </w:r>
    </w:p>
    <w:p w14:paraId="294628E3" w14:textId="58752F1D" w:rsidR="004C65A4" w:rsidRDefault="000C3E18" w:rsidP="000C3E18">
      <w:pPr>
        <w:rPr>
          <w:sz w:val="22"/>
        </w:rPr>
      </w:pPr>
      <w:r>
        <w:rPr>
          <w:sz w:val="22"/>
        </w:rPr>
        <w:t>A common paradigm in crowd simulation is to break the problem down into four subproblems:</w:t>
      </w:r>
      <w:r w:rsidR="00855074">
        <w:rPr>
          <w:sz w:val="22"/>
        </w:rPr>
        <w:t xml:space="preserve"> goal selection,</w:t>
      </w:r>
      <w:r>
        <w:rPr>
          <w:sz w:val="22"/>
        </w:rPr>
        <w:t xml:space="preserve"> path computation, path adaptation</w:t>
      </w:r>
      <w:r w:rsidR="00855074">
        <w:rPr>
          <w:sz w:val="22"/>
        </w:rPr>
        <w:t>, and spatial queries (</w:t>
      </w:r>
      <w:proofErr w:type="spellStart"/>
      <w:r w:rsidR="00855074">
        <w:rPr>
          <w:sz w:val="22"/>
        </w:rPr>
        <w:t>Funge</w:t>
      </w:r>
      <w:proofErr w:type="spellEnd"/>
      <w:r w:rsidR="00855074">
        <w:rPr>
          <w:sz w:val="22"/>
        </w:rPr>
        <w:t xml:space="preserve"> et al., 1999).</w:t>
      </w:r>
      <w:r w:rsidR="004C65A4">
        <w:rPr>
          <w:sz w:val="22"/>
        </w:rPr>
        <w:t xml:space="preserve"> Each of these subproblems need to be addressed and together they make up a crowd simulator’s basic structure and operation. Many simulators follow this abstraction, </w:t>
      </w:r>
      <w:r w:rsidR="00392B65">
        <w:rPr>
          <w:sz w:val="22"/>
        </w:rPr>
        <w:t>and there are others which differ slightly – combining the path computation and path adaptation steps for example.</w:t>
      </w:r>
      <w:r w:rsidR="008D1EB2">
        <w:rPr>
          <w:sz w:val="22"/>
        </w:rPr>
        <w:t xml:space="preserve"> </w:t>
      </w:r>
      <w:proofErr w:type="spellStart"/>
      <w:r w:rsidR="008D1EB2">
        <w:rPr>
          <w:sz w:val="22"/>
        </w:rPr>
        <w:t>Menge</w:t>
      </w:r>
      <w:proofErr w:type="spellEnd"/>
      <w:r w:rsidR="008D1EB2">
        <w:rPr>
          <w:sz w:val="22"/>
        </w:rPr>
        <w:t>, the crowd simulation framework selected for this project, provides ease of use when changing and using the four different subproblems.</w:t>
      </w:r>
    </w:p>
    <w:p w14:paraId="7774E0C3" w14:textId="77777777" w:rsidR="004C65A4" w:rsidRDefault="004C65A4" w:rsidP="000C3E18">
      <w:pPr>
        <w:rPr>
          <w:sz w:val="22"/>
        </w:rPr>
      </w:pPr>
    </w:p>
    <w:p w14:paraId="647B37E8" w14:textId="15F499F6" w:rsidR="000C3E18" w:rsidRDefault="004C65A4" w:rsidP="000C3E18">
      <w:pPr>
        <w:rPr>
          <w:sz w:val="22"/>
        </w:rPr>
      </w:pPr>
      <w:r>
        <w:rPr>
          <w:sz w:val="22"/>
        </w:rPr>
        <w:t xml:space="preserve">The first subproblem of goal selection deals with what each agent wants to do, as they each need a goal to strive for when thinking about modelling how they’d move to fulfil that goal. In the case of this project, each agent will want to escape the danger presented to them by reaching an exit without harm. </w:t>
      </w:r>
    </w:p>
    <w:p w14:paraId="63C341A4" w14:textId="1663BF8C" w:rsidR="00392B65" w:rsidRDefault="00392B65" w:rsidP="000C3E18">
      <w:pPr>
        <w:rPr>
          <w:sz w:val="22"/>
        </w:rPr>
      </w:pPr>
      <w:r>
        <w:rPr>
          <w:sz w:val="22"/>
        </w:rPr>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algorithms such as A*. Potential fields can also be used, wherein the space </w:t>
      </w:r>
      <w:r w:rsidR="00A10C5F">
        <w:rPr>
          <w:sz w:val="22"/>
        </w:rPr>
        <w:t xml:space="preserve">is subdivided into a grid and negative goals push the agent away from them, and positive goals pull the agent towards them using gradients of cost </w:t>
      </w:r>
      <w:r w:rsidR="00A10C5F">
        <w:rPr>
          <w:sz w:val="22"/>
        </w:rPr>
        <w:lastRenderedPageBreak/>
        <w:t>functions. This method doesn’t compute a complete path for the agent, instead providing a preferred direction of travel, which is then used as input for the next computation.</w:t>
      </w:r>
    </w:p>
    <w:p w14:paraId="0BB816CF" w14:textId="006010C4" w:rsidR="00A10C5F" w:rsidRDefault="00A10C5F" w:rsidP="000C3E18">
      <w:pPr>
        <w:rPr>
          <w:sz w:val="22"/>
        </w:rPr>
      </w:pPr>
      <w:r>
        <w:rPr>
          <w:sz w:val="22"/>
        </w:rPr>
        <w:t xml:space="preserve">Path adaptation describes how agents deal with changes to their paths on the fly. For example, an agent walking straight towards their goal would be able to steer around another agent coming the opposite way using path adaptation, instead of crashing into the and stopping completely. </w:t>
      </w:r>
    </w:p>
    <w:p w14:paraId="006FD20D" w14:textId="7EAA747A" w:rsidR="00A10C5F" w:rsidRDefault="00A10C5F" w:rsidP="000C3E18">
      <w:pPr>
        <w:rPr>
          <w:sz w:val="22"/>
        </w:rPr>
      </w:pPr>
      <w:r>
        <w:rPr>
          <w:sz w:val="22"/>
        </w:rPr>
        <w:t xml:space="preserve">Spatial queries refer to an agent’s ability to recognise such things as if stimuli are in their field of view, or if stimuli are in their proximity. Effective use of spatial queries would prevent an agent from starting to run from a fire it couldn’t logically see or otherwise detect. </w:t>
      </w:r>
    </w:p>
    <w:p w14:paraId="1CD3CC65" w14:textId="77777777" w:rsidR="000B3CEE" w:rsidRDefault="000B3CEE" w:rsidP="000C3E18">
      <w:pPr>
        <w:ind w:left="0" w:firstLine="0"/>
      </w:pPr>
    </w:p>
    <w:p w14:paraId="1A59A06B" w14:textId="70B9C2C9" w:rsidR="00E44AF9" w:rsidRDefault="000B3CEE" w:rsidP="000B3CEE">
      <w:pPr>
        <w:pStyle w:val="Heading2"/>
      </w:pPr>
      <w:r>
        <w:t xml:space="preserve">2.2 </w:t>
      </w:r>
      <w:r w:rsidR="00257278">
        <w:t>Generative Adversarial Networks</w:t>
      </w:r>
    </w:p>
    <w:p w14:paraId="217288D1" w14:textId="0D690B10" w:rsidR="00257278" w:rsidRPr="00AA774A" w:rsidRDefault="004C5EA6" w:rsidP="00257278">
      <w:pPr>
        <w:rPr>
          <w:sz w:val="22"/>
          <w:szCs w:val="22"/>
        </w:rPr>
      </w:pPr>
      <w:r w:rsidRPr="00AA774A">
        <w:rPr>
          <w:sz w:val="22"/>
          <w:szCs w:val="22"/>
        </w:rPr>
        <w:t xml:space="preserve">A Generative Adversarial Network (GAN) is a type of machine learning system in which two neural networks compete in a game. One of the networks, the generative network, generates new </w:t>
      </w:r>
      <w:r w:rsidR="008839F9" w:rsidRPr="00AA774A">
        <w:rPr>
          <w:sz w:val="22"/>
          <w:szCs w:val="22"/>
        </w:rPr>
        <w:t>objects</w:t>
      </w:r>
      <w:r w:rsidRPr="00AA774A">
        <w:rPr>
          <w:sz w:val="22"/>
          <w:szCs w:val="22"/>
        </w:rPr>
        <w:t xml:space="preserve"> (such as images), which are then judged by the other network, the discriminative network</w:t>
      </w:r>
      <w:r w:rsidR="008839F9" w:rsidRPr="00AA774A">
        <w:rPr>
          <w:sz w:val="22"/>
          <w:szCs w:val="22"/>
        </w:rPr>
        <w:t>. The discriminative network’s goal in the game is to identify which objects are from the real data set and which have been made by the generative network, while the generative network’s goal is to produce objects which fool the discriminative network, making it th</w:t>
      </w:r>
      <w:bookmarkStart w:id="5" w:name="_GoBack"/>
      <w:bookmarkEnd w:id="5"/>
      <w:r w:rsidR="008839F9" w:rsidRPr="00AA774A">
        <w:rPr>
          <w:sz w:val="22"/>
          <w:szCs w:val="22"/>
        </w:rPr>
        <w:t>ink the generated objects are in fact from the data set</w:t>
      </w:r>
      <w:r w:rsidR="00AA774A" w:rsidRPr="00AA774A">
        <w:rPr>
          <w:sz w:val="22"/>
          <w:szCs w:val="22"/>
        </w:rPr>
        <w:t xml:space="preserve"> (Goodfellow et al., 2014)</w:t>
      </w:r>
    </w:p>
    <w:p w14:paraId="4832AAD4" w14:textId="5588F9AD" w:rsidR="008839F9" w:rsidRDefault="008839F9" w:rsidP="00362ABE">
      <w:pPr>
        <w:rPr>
          <w:sz w:val="22"/>
          <w:szCs w:val="22"/>
        </w:rPr>
      </w:pPr>
      <w:r w:rsidRPr="00AA774A">
        <w:rPr>
          <w:sz w:val="22"/>
          <w:szCs w:val="22"/>
        </w:rPr>
        <w:t>The discriminative network is trained on an existing data set</w:t>
      </w:r>
      <w:r w:rsidR="00AA774A">
        <w:rPr>
          <w:sz w:val="22"/>
          <w:szCs w:val="22"/>
        </w:rPr>
        <w:t xml:space="preserve">, and the generative network is trained according to how well it manages to fool the discriminative one. </w:t>
      </w:r>
      <w:proofErr w:type="gramStart"/>
      <w:r w:rsidR="00AA774A">
        <w:rPr>
          <w:sz w:val="22"/>
          <w:szCs w:val="22"/>
        </w:rPr>
        <w:t>Through the use of</w:t>
      </w:r>
      <w:proofErr w:type="gramEnd"/>
      <w:r w:rsidR="00AA774A">
        <w:rPr>
          <w:sz w:val="22"/>
          <w:szCs w:val="22"/>
        </w:rPr>
        <w:t xml:space="preserve"> </w:t>
      </w:r>
      <w:proofErr w:type="spellStart"/>
      <w:r w:rsidR="00AA774A">
        <w:rPr>
          <w:sz w:val="22"/>
          <w:szCs w:val="22"/>
        </w:rPr>
        <w:t>Backpropogation</w:t>
      </w:r>
      <w:proofErr w:type="spellEnd"/>
      <w:r w:rsidR="00AA774A">
        <w:rPr>
          <w:sz w:val="22"/>
          <w:szCs w:val="22"/>
        </w:rPr>
        <w:t xml:space="preserve">, the generative network is able to improve at generating new objects whilst the discriminator improves at catching the fake ones. In this way the generator is eventually able to manufacture objects which are extremely like those in the original data set. </w:t>
      </w:r>
      <w:r w:rsidR="00362ABE">
        <w:rPr>
          <w:sz w:val="22"/>
          <w:szCs w:val="22"/>
        </w:rPr>
        <w:t xml:space="preserve">The power of GANs </w:t>
      </w:r>
      <w:r w:rsidR="00AA774A">
        <w:rPr>
          <w:sz w:val="22"/>
          <w:szCs w:val="22"/>
        </w:rPr>
        <w:t>ha</w:t>
      </w:r>
      <w:r w:rsidR="00362ABE">
        <w:rPr>
          <w:sz w:val="22"/>
          <w:szCs w:val="22"/>
        </w:rPr>
        <w:t>s</w:t>
      </w:r>
      <w:r w:rsidR="00AA774A">
        <w:rPr>
          <w:sz w:val="22"/>
          <w:szCs w:val="22"/>
        </w:rPr>
        <w:t xml:space="preserve"> been</w:t>
      </w:r>
      <w:r w:rsidR="00362ABE">
        <w:rPr>
          <w:sz w:val="22"/>
          <w:szCs w:val="22"/>
        </w:rPr>
        <w:t xml:space="preserve"> shown by the use of </w:t>
      </w:r>
      <w:proofErr w:type="spellStart"/>
      <w:proofErr w:type="gramStart"/>
      <w:r w:rsidR="00362ABE">
        <w:rPr>
          <w:sz w:val="22"/>
          <w:szCs w:val="22"/>
        </w:rPr>
        <w:t>StyleGAN</w:t>
      </w:r>
      <w:proofErr w:type="spellEnd"/>
      <w:r w:rsidR="00362ABE">
        <w:rPr>
          <w:sz w:val="22"/>
          <w:szCs w:val="22"/>
        </w:rPr>
        <w:t>(</w:t>
      </w:r>
      <w:proofErr w:type="gramEnd"/>
      <w:r w:rsidR="00362ABE">
        <w:rPr>
          <w:sz w:val="22"/>
          <w:szCs w:val="22"/>
        </w:rPr>
        <w:t>CITE HERE),</w:t>
      </w:r>
      <w:r w:rsidR="00AA774A">
        <w:rPr>
          <w:sz w:val="22"/>
          <w:szCs w:val="22"/>
        </w:rPr>
        <w:t xml:space="preserve"> </w:t>
      </w:r>
      <w:r w:rsidR="00362ABE">
        <w:rPr>
          <w:sz w:val="22"/>
          <w:szCs w:val="22"/>
        </w:rPr>
        <w:t>which can</w:t>
      </w:r>
      <w:r w:rsidR="00AA774A">
        <w:rPr>
          <w:sz w:val="22"/>
          <w:szCs w:val="22"/>
        </w:rPr>
        <w:t xml:space="preserve"> produce incredibly realistic portraits of human faces which are indistinguishable from real ones</w:t>
      </w:r>
      <w:r w:rsidR="00362ABE">
        <w:rPr>
          <w:sz w:val="22"/>
          <w:szCs w:val="22"/>
        </w:rPr>
        <w:t>.</w:t>
      </w:r>
    </w:p>
    <w:p w14:paraId="02DF3D1D" w14:textId="1DED508C" w:rsidR="00362ABE" w:rsidRPr="00AA774A" w:rsidRDefault="00362ABE" w:rsidP="00362ABE">
      <w:pPr>
        <w:rPr>
          <w:sz w:val="22"/>
          <w:szCs w:val="22"/>
        </w:rPr>
      </w:pPr>
      <w:r>
        <w:rPr>
          <w:sz w:val="22"/>
          <w:szCs w:val="22"/>
        </w:rPr>
        <w:t>It is this project’s hopes to use a GAN to produce floorplans which are as safe as possible when disaster strikes in a crowd simulation.</w:t>
      </w:r>
    </w:p>
    <w:p w14:paraId="783562DB" w14:textId="77777777" w:rsidR="00E44AF9" w:rsidRDefault="00E44AF9" w:rsidP="000B3CEE">
      <w:pPr>
        <w:pStyle w:val="Heading2"/>
      </w:pPr>
    </w:p>
    <w:p w14:paraId="3215DE35" w14:textId="77777777" w:rsidR="00E44AF9" w:rsidRDefault="00E44AF9" w:rsidP="000B3CEE">
      <w:pPr>
        <w:pStyle w:val="Heading2"/>
      </w:pPr>
    </w:p>
    <w:p w14:paraId="2030AA25" w14:textId="77777777" w:rsidR="00E44AF9" w:rsidRDefault="00E44AF9" w:rsidP="000B3CEE">
      <w:pPr>
        <w:pStyle w:val="Heading2"/>
      </w:pPr>
    </w:p>
    <w:p w14:paraId="59511E4F" w14:textId="77777777" w:rsidR="00E44AF9" w:rsidRDefault="00466E91" w:rsidP="000B3CEE">
      <w:pPr>
        <w:pStyle w:val="Heading2"/>
      </w:pPr>
      <w:hyperlink r:id="rId11" w:history="1">
        <w:r w:rsidR="00E44AF9">
          <w:rPr>
            <w:rStyle w:val="Hyperlink"/>
          </w:rPr>
          <w:t>http://gamma.cs.unc.edu/Menge/files/MengeTechReport.pdf</w:t>
        </w:r>
      </w:hyperlink>
      <w:r w:rsidR="00E44AF9">
        <w:t xml:space="preserve"> </w:t>
      </w:r>
    </w:p>
    <w:p w14:paraId="1353E5C4" w14:textId="77777777" w:rsidR="00E44AF9" w:rsidRDefault="00466E91" w:rsidP="000B3CEE">
      <w:pPr>
        <w:pStyle w:val="Heading2"/>
      </w:pPr>
      <w:hyperlink r:id="rId12" w:history="1">
        <w:r w:rsidR="00E44AF9">
          <w:rPr>
            <w:rStyle w:val="Hyperlink"/>
          </w:rPr>
          <w:t>https://uknowledge.uky.edu/cgi/viewcontent.cgi?article=1095&amp;context=cs_etds</w:t>
        </w:r>
      </w:hyperlink>
      <w:r w:rsidR="00E44AF9">
        <w:t xml:space="preserve"> </w:t>
      </w:r>
    </w:p>
    <w:p w14:paraId="3297BE87" w14:textId="77777777" w:rsidR="00E44AF9" w:rsidRDefault="00E44AF9" w:rsidP="000B3CEE">
      <w:pPr>
        <w:pStyle w:val="Heading2"/>
      </w:pPr>
    </w:p>
    <w:p w14:paraId="259A33BA" w14:textId="77777777" w:rsidR="00E44AF9" w:rsidRDefault="00466E91" w:rsidP="000B3CEE">
      <w:pPr>
        <w:pStyle w:val="Heading2"/>
      </w:pPr>
      <w:hyperlink r:id="rId13" w:history="1">
        <w:r w:rsidR="00E44AF9">
          <w:rPr>
            <w:rStyle w:val="Hyperlink"/>
          </w:rPr>
          <w:t>https://pdfs.semanticscholar.org/5b84/a2bfaeacb3a44ad8a56a384490ec50940be8.pdf</w:t>
        </w:r>
      </w:hyperlink>
      <w:r w:rsidR="00E44AF9">
        <w:t xml:space="preserve"> </w:t>
      </w:r>
    </w:p>
    <w:p w14:paraId="0CA9A408" w14:textId="506831ED" w:rsidR="005526B0" w:rsidRPr="000C3E18" w:rsidRDefault="00466E91" w:rsidP="000B3CEE">
      <w:pPr>
        <w:pStyle w:val="Heading2"/>
        <w:rPr>
          <w:sz w:val="22"/>
        </w:rPr>
      </w:pPr>
      <w:hyperlink r:id="rId14" w:history="1">
        <w:r w:rsidR="00E44AF9">
          <w:rPr>
            <w:rStyle w:val="Hyperlink"/>
          </w:rPr>
          <w:t>https://link.springer.com/content/pdf/10.1007%2Fs11390-014-1469-y.pdf</w:t>
        </w:r>
      </w:hyperlink>
      <w:r w:rsidR="00E44AF9">
        <w:t xml:space="preserve"> </w:t>
      </w:r>
      <w:r w:rsidR="005526B0">
        <w:br w:type="page"/>
      </w:r>
    </w:p>
    <w:p w14:paraId="532F6E67" w14:textId="6F3A3FEA" w:rsidR="005526B0" w:rsidRDefault="005526B0" w:rsidP="005819CD">
      <w:pPr>
        <w:pStyle w:val="Heading1"/>
        <w:jc w:val="left"/>
      </w:pPr>
      <w:r>
        <w:lastRenderedPageBreak/>
        <w:t xml:space="preserve">Chapter 3 </w:t>
      </w:r>
      <w:r w:rsidR="005819CD">
        <w:t xml:space="preserve">- </w:t>
      </w:r>
      <w:r>
        <w:t>Ethics</w:t>
      </w:r>
    </w:p>
    <w:p w14:paraId="36AC9912" w14:textId="7F301164" w:rsidR="005526B0" w:rsidRDefault="005819CD" w:rsidP="005526B0">
      <w:pPr>
        <w:rPr>
          <w:sz w:val="22"/>
          <w:szCs w:val="22"/>
        </w:rPr>
      </w:pPr>
      <w:r>
        <w:rPr>
          <w:sz w:val="22"/>
          <w:szCs w:val="22"/>
        </w:rPr>
        <w:t>As this project will involve software to evaluate the safety of different building layouts, ethical issues are non-trivial.</w:t>
      </w:r>
      <w:r w:rsidR="00A10C5F">
        <w:rPr>
          <w:sz w:val="22"/>
          <w:szCs w:val="22"/>
        </w:rPr>
        <w:t xml:space="preserve"> It’s in this project’s hopes that something like its </w:t>
      </w:r>
      <w:proofErr w:type="gramStart"/>
      <w:r w:rsidR="00A10C5F">
        <w:rPr>
          <w:sz w:val="22"/>
          <w:szCs w:val="22"/>
        </w:rPr>
        <w:t>end result</w:t>
      </w:r>
      <w:proofErr w:type="gramEnd"/>
      <w:r w:rsidR="00A10C5F">
        <w:rPr>
          <w:sz w:val="22"/>
          <w:szCs w:val="22"/>
        </w:rPr>
        <w:t xml:space="preserve"> could be used by an architect to more easily design a building’s layout</w:t>
      </w:r>
      <w:r w:rsidR="00811584">
        <w:rPr>
          <w:sz w:val="22"/>
          <w:szCs w:val="22"/>
        </w:rPr>
        <w:t xml:space="preserve"> which is as safe as possible for use. However, if a building was constructed based on a design supplied by the program, and something like a fire struck it, serious ethical concerns could be raised. </w:t>
      </w:r>
      <w:r w:rsidR="00775556">
        <w:rPr>
          <w:sz w:val="22"/>
          <w:szCs w:val="22"/>
        </w:rPr>
        <w:t xml:space="preserve">Perhaps most obviously is the question of who may be responsible should the design be found weak to fires. Some parties may claim that it was the builders, the architect, or potentially this project’s author – as they may claim it could have provided a false sense of security to the architect using it. </w:t>
      </w:r>
    </w:p>
    <w:p w14:paraId="72181453" w14:textId="5904AE6E" w:rsidR="00775556" w:rsidRPr="005819CD" w:rsidRDefault="00775556" w:rsidP="005526B0">
      <w:pPr>
        <w:rPr>
          <w:sz w:val="22"/>
          <w:szCs w:val="22"/>
        </w:rPr>
      </w:pPr>
      <w:r>
        <w:rPr>
          <w:sz w:val="22"/>
          <w:szCs w:val="22"/>
        </w:rPr>
        <w:t xml:space="preserve">As such, if this project were ever to be used by designers, legal measures may have to be put in place to make sure that </w:t>
      </w:r>
      <w:r w:rsidR="000B3CEE">
        <w:rPr>
          <w:sz w:val="22"/>
          <w:szCs w:val="22"/>
        </w:rPr>
        <w:t>no writers of the code would be liable if something like the previously described event occurred. The author of this project makes no claim to be accredited by the Royal Institute of British Architects (RIBA) and so shouldn’t be held accountable – the onus is on the architect to ensure that a building’s design is sufficiently safe.</w:t>
      </w:r>
    </w:p>
    <w:p w14:paraId="2B56FE85" w14:textId="77777777" w:rsidR="005526B0" w:rsidRDefault="005526B0">
      <w:pPr>
        <w:rPr>
          <w:b/>
          <w:sz w:val="28"/>
        </w:rPr>
      </w:pPr>
      <w:r>
        <w:br w:type="page"/>
      </w:r>
    </w:p>
    <w:p w14:paraId="04EF6E27" w14:textId="66F6F662" w:rsidR="00687AEF" w:rsidRDefault="00687AEF" w:rsidP="00F14D96">
      <w:pPr>
        <w:pStyle w:val="Heading1"/>
      </w:pPr>
      <w:r>
        <w:lastRenderedPageBreak/>
        <w:t>Chapter 2</w:t>
      </w:r>
      <w:r w:rsidR="00983B80">
        <w:br/>
      </w:r>
      <w:r>
        <w:t>Tables</w:t>
      </w:r>
      <w:bookmarkEnd w:id="1"/>
      <w:bookmarkEnd w:id="2"/>
      <w:bookmarkEnd w:id="3"/>
      <w:r w:rsidR="00983B80">
        <w:t xml:space="preserve"> and Figures</w:t>
      </w:r>
      <w:bookmarkEnd w:id="4"/>
    </w:p>
    <w:p w14:paraId="70616E76" w14:textId="77777777" w:rsidR="00CE5768" w:rsidRPr="002C73E9" w:rsidRDefault="00F65DE2" w:rsidP="00CE5768">
      <w:pPr>
        <w:pStyle w:val="Heading2"/>
        <w:rPr>
          <w:sz w:val="22"/>
          <w:szCs w:val="22"/>
        </w:rPr>
      </w:pPr>
      <w:bookmarkStart w:id="6" w:name="_Toc281120924"/>
      <w:bookmarkStart w:id="7" w:name="_Toc281123569"/>
      <w:bookmarkStart w:id="8" w:name="_Toc281125810"/>
      <w:bookmarkStart w:id="9" w:name="_Toc407145095"/>
      <w:bookmarkStart w:id="10" w:name="_Toc281120923"/>
      <w:bookmarkStart w:id="11" w:name="_Toc281123568"/>
      <w:bookmarkStart w:id="12" w:name="_Toc281125809"/>
      <w:proofErr w:type="gramStart"/>
      <w:r w:rsidRPr="002C73E9">
        <w:rPr>
          <w:sz w:val="22"/>
          <w:szCs w:val="22"/>
        </w:rPr>
        <w:t>2.1</w:t>
      </w:r>
      <w:r w:rsidR="004015AD" w:rsidRPr="002C73E9">
        <w:rPr>
          <w:sz w:val="22"/>
          <w:szCs w:val="22"/>
        </w:rPr>
        <w:t xml:space="preserve">  Tables</w:t>
      </w:r>
      <w:proofErr w:type="gramEnd"/>
      <w:r w:rsidR="004015AD" w:rsidRPr="002C73E9">
        <w:rPr>
          <w:sz w:val="22"/>
          <w:szCs w:val="22"/>
        </w:rPr>
        <w:t xml:space="preserve"> using the ‘table c</w:t>
      </w:r>
      <w:r w:rsidR="00CE5768" w:rsidRPr="002C73E9">
        <w:rPr>
          <w:sz w:val="22"/>
          <w:szCs w:val="22"/>
        </w:rPr>
        <w:t>aption’ and ‘</w:t>
      </w:r>
      <w:r w:rsidR="004015AD" w:rsidRPr="002C73E9">
        <w:rPr>
          <w:sz w:val="22"/>
          <w:szCs w:val="22"/>
        </w:rPr>
        <w:t>table d</w:t>
      </w:r>
      <w:r w:rsidR="00CE5768" w:rsidRPr="002C73E9">
        <w:rPr>
          <w:sz w:val="22"/>
          <w:szCs w:val="22"/>
        </w:rPr>
        <w:t>escription’ Styles</w:t>
      </w:r>
      <w:bookmarkEnd w:id="6"/>
      <w:bookmarkEnd w:id="7"/>
      <w:bookmarkEnd w:id="8"/>
      <w:bookmarkEnd w:id="9"/>
    </w:p>
    <w:p w14:paraId="64D789B8" w14:textId="77777777" w:rsidR="00CE5768" w:rsidRPr="002C73E9" w:rsidRDefault="00CE5768" w:rsidP="00CE5768">
      <w:pPr>
        <w:rPr>
          <w:sz w:val="22"/>
          <w:szCs w:val="22"/>
        </w:rPr>
      </w:pPr>
      <w:r w:rsidRPr="002C73E9">
        <w:rPr>
          <w:sz w:val="22"/>
          <w:szCs w:val="22"/>
        </w:rPr>
        <w:t>Text before table.  Text before table.  Text before table.  Text before table.  Text before table.  Text before table.  Text before table.  Text before table.  Text before table.  Text before table.</w:t>
      </w:r>
    </w:p>
    <w:p w14:paraId="3BCB4491" w14:textId="77777777" w:rsidR="00CE5768" w:rsidRPr="002C73E9" w:rsidRDefault="00CE5768" w:rsidP="005E6928">
      <w:pPr>
        <w:pStyle w:val="tablecaption"/>
        <w:rPr>
          <w:sz w:val="22"/>
          <w:szCs w:val="22"/>
        </w:rPr>
      </w:pPr>
      <w:bookmarkStart w:id="13" w:name="_Ref211243133"/>
      <w:bookmarkStart w:id="14" w:name="_Ref211244070"/>
      <w:bookmarkStart w:id="15" w:name="_Ref211244082"/>
      <w:bookmarkStart w:id="16" w:name="_Ref211246315"/>
      <w:bookmarkStart w:id="17" w:name="_Toc274043718"/>
      <w:bookmarkStart w:id="18" w:name="_Toc274124477"/>
      <w:r w:rsidRPr="002C73E9">
        <w:rPr>
          <w:b/>
          <w:sz w:val="22"/>
          <w:szCs w:val="22"/>
        </w:rPr>
        <w:t xml:space="preserve">Table </w:t>
      </w:r>
      <w:bookmarkEnd w:id="13"/>
      <w:proofErr w:type="gramStart"/>
      <w:r w:rsidR="00BD427A" w:rsidRPr="002C73E9">
        <w:rPr>
          <w:b/>
          <w:sz w:val="22"/>
          <w:szCs w:val="22"/>
        </w:rPr>
        <w:t>2.1</w:t>
      </w:r>
      <w:r w:rsidR="00DC3D02" w:rsidRPr="002C73E9">
        <w:rPr>
          <w:sz w:val="22"/>
          <w:szCs w:val="22"/>
        </w:rPr>
        <w:t xml:space="preserve">  Caption</w:t>
      </w:r>
      <w:proofErr w:type="gramEnd"/>
      <w:r w:rsidR="00DC3D02" w:rsidRPr="002C73E9">
        <w:rPr>
          <w:sz w:val="22"/>
          <w:szCs w:val="22"/>
        </w:rPr>
        <w:t xml:space="preserve"> of Tab</w:t>
      </w:r>
      <w:r w:rsidR="009067AB" w:rsidRPr="002C73E9">
        <w:rPr>
          <w:sz w:val="22"/>
          <w:szCs w:val="22"/>
        </w:rPr>
        <w:t xml:space="preserve">le — automatically appears in the List of Tables when that is updated </w:t>
      </w:r>
      <w:r w:rsidR="00BD427A" w:rsidRPr="002C73E9">
        <w:rPr>
          <w:sz w:val="22"/>
          <w:szCs w:val="22"/>
        </w:rPr>
        <w:t xml:space="preserve"> The ‘table caption’ style </w:t>
      </w:r>
      <w:bookmarkEnd w:id="14"/>
      <w:bookmarkEnd w:id="15"/>
      <w:bookmarkEnd w:id="16"/>
      <w:bookmarkEnd w:id="17"/>
      <w:r w:rsidR="005E6928" w:rsidRPr="002C73E9">
        <w:rPr>
          <w:sz w:val="22"/>
          <w:szCs w:val="22"/>
        </w:rPr>
        <w:t>has been applied to this paragraph by pressing Ctrl Shift T.</w:t>
      </w:r>
      <w:bookmarkEnd w:id="18"/>
    </w:p>
    <w:p w14:paraId="001237A9" w14:textId="77777777" w:rsidR="00CE5768" w:rsidRPr="002C73E9" w:rsidRDefault="00CE5768" w:rsidP="00011222">
      <w:pPr>
        <w:pStyle w:val="tabledescription"/>
        <w:rPr>
          <w:sz w:val="22"/>
          <w:szCs w:val="22"/>
        </w:rPr>
      </w:pPr>
      <w:r w:rsidRPr="002C73E9">
        <w:rPr>
          <w:sz w:val="22"/>
          <w:szCs w:val="22"/>
        </w:rPr>
        <w:t>This is the table description in the ‘</w:t>
      </w:r>
      <w:r w:rsidR="00011222" w:rsidRPr="002C73E9">
        <w:rPr>
          <w:sz w:val="22"/>
          <w:szCs w:val="22"/>
        </w:rPr>
        <w:t>table description</w:t>
      </w:r>
      <w:r w:rsidRPr="002C73E9">
        <w:rPr>
          <w:sz w:val="22"/>
          <w:szCs w:val="22"/>
        </w:rPr>
        <w:t>’ style</w:t>
      </w:r>
      <w:r w:rsidR="00DC608E" w:rsidRPr="002C73E9">
        <w:rPr>
          <w:sz w:val="22"/>
          <w:szCs w:val="22"/>
        </w:rPr>
        <w:t>.</w:t>
      </w:r>
      <w:r w:rsidRPr="002C73E9">
        <w:rPr>
          <w:sz w:val="22"/>
          <w:szCs w:val="22"/>
        </w:rPr>
        <w:t xml:space="preserve"> </w:t>
      </w:r>
      <w:r w:rsidR="00DC608E" w:rsidRPr="002C73E9">
        <w:rPr>
          <w:sz w:val="22"/>
          <w:szCs w:val="22"/>
        </w:rPr>
        <w:t xml:space="preserve"> It</w:t>
      </w:r>
      <w:r w:rsidRPr="002C73E9">
        <w:rPr>
          <w:sz w:val="22"/>
          <w:szCs w:val="22"/>
        </w:rPr>
        <w:t xml:space="preserve"> is optional text to give more information about the table</w:t>
      </w:r>
      <w:r w:rsidR="00DC608E" w:rsidRPr="002C73E9">
        <w:rPr>
          <w:sz w:val="22"/>
          <w:szCs w:val="22"/>
        </w:rPr>
        <w:t xml:space="preserve"> and</w:t>
      </w:r>
      <w:r w:rsidRPr="002C73E9">
        <w:rPr>
          <w:sz w:val="22"/>
          <w:szCs w:val="22"/>
        </w:rPr>
        <w:t xml:space="preserve"> does not appear in the List of Tables.</w:t>
      </w:r>
    </w:p>
    <w:p w14:paraId="55EDFEB9" w14:textId="77777777" w:rsidR="00CE5768" w:rsidRPr="002C73E9" w:rsidRDefault="00CE5768" w:rsidP="00CE5768">
      <w:pPr>
        <w:rPr>
          <w:sz w:val="22"/>
          <w:szCs w:val="22"/>
        </w:rPr>
      </w:pPr>
    </w:p>
    <w:tbl>
      <w:tblPr>
        <w:tblW w:w="0" w:type="auto"/>
        <w:tblInd w:w="728" w:type="dxa"/>
        <w:tblLayout w:type="fixed"/>
        <w:tblCellMar>
          <w:left w:w="0" w:type="dxa"/>
          <w:right w:w="0" w:type="dxa"/>
        </w:tblCellMar>
        <w:tblLook w:val="0000" w:firstRow="0" w:lastRow="0" w:firstColumn="0" w:lastColumn="0" w:noHBand="0" w:noVBand="0"/>
      </w:tblPr>
      <w:tblGrid>
        <w:gridCol w:w="2205"/>
        <w:gridCol w:w="2160"/>
        <w:gridCol w:w="2745"/>
      </w:tblGrid>
      <w:tr w:rsidR="00CE5768" w:rsidRPr="002C73E9" w14:paraId="6D70815B" w14:textId="77777777" w:rsidTr="00985501">
        <w:trPr>
          <w:cantSplit/>
        </w:trPr>
        <w:tc>
          <w:tcPr>
            <w:tcW w:w="2205" w:type="dxa"/>
            <w:tcBorders>
              <w:top w:val="single" w:sz="6" w:space="0" w:color="auto"/>
              <w:left w:val="single" w:sz="6" w:space="0" w:color="auto"/>
              <w:right w:val="single" w:sz="6" w:space="0" w:color="auto"/>
            </w:tcBorders>
          </w:tcPr>
          <w:p w14:paraId="2651DF1E" w14:textId="77777777" w:rsidR="00CE5768" w:rsidRPr="002C73E9" w:rsidRDefault="00CE5768" w:rsidP="00985501">
            <w:pPr>
              <w:pStyle w:val="centred"/>
              <w:tabs>
                <w:tab w:val="decimal" w:pos="1123"/>
              </w:tabs>
              <w:rPr>
                <w:b/>
                <w:sz w:val="22"/>
                <w:szCs w:val="22"/>
              </w:rPr>
            </w:pPr>
            <w:r w:rsidRPr="002C73E9">
              <w:rPr>
                <w:b/>
                <w:sz w:val="22"/>
                <w:szCs w:val="22"/>
              </w:rPr>
              <w:t>Heading One</w:t>
            </w:r>
          </w:p>
        </w:tc>
        <w:tc>
          <w:tcPr>
            <w:tcW w:w="2160" w:type="dxa"/>
            <w:tcBorders>
              <w:top w:val="single" w:sz="6" w:space="0" w:color="auto"/>
              <w:right w:val="single" w:sz="6" w:space="0" w:color="auto"/>
            </w:tcBorders>
          </w:tcPr>
          <w:p w14:paraId="2DE95632" w14:textId="77777777" w:rsidR="00CE5768" w:rsidRPr="002C73E9" w:rsidRDefault="00CE5768" w:rsidP="00985501">
            <w:pPr>
              <w:pStyle w:val="centred"/>
              <w:tabs>
                <w:tab w:val="decimal" w:pos="1044"/>
              </w:tabs>
              <w:rPr>
                <w:b/>
                <w:sz w:val="22"/>
                <w:szCs w:val="22"/>
              </w:rPr>
            </w:pPr>
            <w:r w:rsidRPr="002C73E9">
              <w:rPr>
                <w:b/>
                <w:sz w:val="22"/>
                <w:szCs w:val="22"/>
              </w:rPr>
              <w:t>Heading Two</w:t>
            </w:r>
          </w:p>
        </w:tc>
        <w:tc>
          <w:tcPr>
            <w:tcW w:w="2745" w:type="dxa"/>
            <w:tcBorders>
              <w:top w:val="single" w:sz="6" w:space="0" w:color="auto"/>
              <w:right w:val="single" w:sz="6" w:space="0" w:color="auto"/>
            </w:tcBorders>
          </w:tcPr>
          <w:p w14:paraId="6B9C7CE6" w14:textId="77777777" w:rsidR="00CE5768" w:rsidRPr="002C73E9" w:rsidRDefault="00CE5768" w:rsidP="00985501">
            <w:pPr>
              <w:pStyle w:val="centred"/>
              <w:tabs>
                <w:tab w:val="decimal" w:pos="1269"/>
              </w:tabs>
              <w:rPr>
                <w:b/>
                <w:sz w:val="22"/>
                <w:szCs w:val="22"/>
              </w:rPr>
            </w:pPr>
            <w:r w:rsidRPr="002C73E9">
              <w:rPr>
                <w:b/>
                <w:sz w:val="22"/>
                <w:szCs w:val="22"/>
              </w:rPr>
              <w:t>Heading Three</w:t>
            </w:r>
          </w:p>
        </w:tc>
      </w:tr>
      <w:tr w:rsidR="00CE5768" w:rsidRPr="002C73E9" w14:paraId="64EABC5D" w14:textId="77777777" w:rsidTr="00985501">
        <w:trPr>
          <w:cantSplit/>
        </w:trPr>
        <w:tc>
          <w:tcPr>
            <w:tcW w:w="2205" w:type="dxa"/>
            <w:tcBorders>
              <w:top w:val="single" w:sz="6" w:space="0" w:color="auto"/>
              <w:left w:val="single" w:sz="6" w:space="0" w:color="auto"/>
              <w:right w:val="single" w:sz="6" w:space="0" w:color="auto"/>
            </w:tcBorders>
          </w:tcPr>
          <w:p w14:paraId="101F7F5D" w14:textId="77777777" w:rsidR="00CE5768" w:rsidRPr="002C73E9" w:rsidRDefault="00CE5768" w:rsidP="00985501">
            <w:pPr>
              <w:tabs>
                <w:tab w:val="decimal" w:pos="1123"/>
              </w:tabs>
              <w:rPr>
                <w:sz w:val="22"/>
                <w:szCs w:val="22"/>
              </w:rPr>
            </w:pPr>
            <w:r w:rsidRPr="002C73E9">
              <w:rPr>
                <w:sz w:val="22"/>
                <w:szCs w:val="22"/>
              </w:rPr>
              <w:t>1.1</w:t>
            </w:r>
          </w:p>
        </w:tc>
        <w:tc>
          <w:tcPr>
            <w:tcW w:w="2160" w:type="dxa"/>
            <w:tcBorders>
              <w:top w:val="single" w:sz="6" w:space="0" w:color="auto"/>
            </w:tcBorders>
          </w:tcPr>
          <w:p w14:paraId="2365DDA4" w14:textId="77777777" w:rsidR="00CE5768" w:rsidRPr="002C73E9" w:rsidRDefault="00CE5768" w:rsidP="00985501">
            <w:pPr>
              <w:tabs>
                <w:tab w:val="decimal" w:pos="1044"/>
              </w:tabs>
              <w:rPr>
                <w:sz w:val="22"/>
                <w:szCs w:val="22"/>
              </w:rPr>
            </w:pPr>
            <w:r w:rsidRPr="002C73E9">
              <w:rPr>
                <w:sz w:val="22"/>
                <w:szCs w:val="22"/>
              </w:rPr>
              <w:t>1.2</w:t>
            </w:r>
          </w:p>
        </w:tc>
        <w:tc>
          <w:tcPr>
            <w:tcW w:w="2745" w:type="dxa"/>
            <w:tcBorders>
              <w:top w:val="single" w:sz="6" w:space="0" w:color="auto"/>
              <w:left w:val="single" w:sz="6" w:space="0" w:color="auto"/>
              <w:right w:val="single" w:sz="6" w:space="0" w:color="auto"/>
            </w:tcBorders>
          </w:tcPr>
          <w:p w14:paraId="15F4A1AA" w14:textId="77777777" w:rsidR="00CE5768" w:rsidRPr="002C73E9" w:rsidRDefault="00CE5768" w:rsidP="00985501">
            <w:pPr>
              <w:tabs>
                <w:tab w:val="decimal" w:pos="1269"/>
              </w:tabs>
              <w:rPr>
                <w:sz w:val="22"/>
                <w:szCs w:val="22"/>
              </w:rPr>
            </w:pPr>
            <w:r w:rsidRPr="002C73E9">
              <w:rPr>
                <w:sz w:val="22"/>
                <w:szCs w:val="22"/>
              </w:rPr>
              <w:t>1.3</w:t>
            </w:r>
          </w:p>
        </w:tc>
      </w:tr>
      <w:tr w:rsidR="00CE5768" w:rsidRPr="002C73E9" w14:paraId="37F304FB" w14:textId="77777777" w:rsidTr="00985501">
        <w:trPr>
          <w:cantSplit/>
        </w:trPr>
        <w:tc>
          <w:tcPr>
            <w:tcW w:w="2205" w:type="dxa"/>
            <w:tcBorders>
              <w:left w:val="single" w:sz="6" w:space="0" w:color="auto"/>
              <w:right w:val="single" w:sz="6" w:space="0" w:color="auto"/>
            </w:tcBorders>
          </w:tcPr>
          <w:p w14:paraId="1C49322D" w14:textId="77777777" w:rsidR="00CE5768" w:rsidRPr="002C73E9" w:rsidRDefault="00CE5768" w:rsidP="00985501">
            <w:pPr>
              <w:tabs>
                <w:tab w:val="decimal" w:pos="1123"/>
              </w:tabs>
              <w:rPr>
                <w:sz w:val="22"/>
                <w:szCs w:val="22"/>
              </w:rPr>
            </w:pPr>
            <w:r w:rsidRPr="002C73E9">
              <w:rPr>
                <w:sz w:val="22"/>
                <w:szCs w:val="22"/>
              </w:rPr>
              <w:t>1.21</w:t>
            </w:r>
          </w:p>
        </w:tc>
        <w:tc>
          <w:tcPr>
            <w:tcW w:w="2160" w:type="dxa"/>
          </w:tcPr>
          <w:p w14:paraId="3F169B86" w14:textId="77777777" w:rsidR="00CE5768" w:rsidRPr="002C73E9" w:rsidRDefault="00CE5768" w:rsidP="00985501">
            <w:pPr>
              <w:tabs>
                <w:tab w:val="decimal" w:pos="1044"/>
              </w:tabs>
              <w:rPr>
                <w:sz w:val="22"/>
                <w:szCs w:val="22"/>
              </w:rPr>
            </w:pPr>
            <w:r w:rsidRPr="002C73E9">
              <w:rPr>
                <w:sz w:val="22"/>
                <w:szCs w:val="22"/>
              </w:rPr>
              <w:t>1.22</w:t>
            </w:r>
          </w:p>
        </w:tc>
        <w:tc>
          <w:tcPr>
            <w:tcW w:w="2745" w:type="dxa"/>
            <w:tcBorders>
              <w:left w:val="single" w:sz="6" w:space="0" w:color="auto"/>
              <w:right w:val="single" w:sz="6" w:space="0" w:color="auto"/>
            </w:tcBorders>
          </w:tcPr>
          <w:p w14:paraId="61593FD7" w14:textId="77777777" w:rsidR="00CE5768" w:rsidRPr="002C73E9" w:rsidRDefault="00CE5768" w:rsidP="00985501">
            <w:pPr>
              <w:tabs>
                <w:tab w:val="decimal" w:pos="1269"/>
              </w:tabs>
              <w:rPr>
                <w:sz w:val="22"/>
                <w:szCs w:val="22"/>
              </w:rPr>
            </w:pPr>
            <w:r w:rsidRPr="002C73E9">
              <w:rPr>
                <w:sz w:val="22"/>
                <w:szCs w:val="22"/>
              </w:rPr>
              <w:t>12.3</w:t>
            </w:r>
          </w:p>
        </w:tc>
      </w:tr>
      <w:tr w:rsidR="00CE5768" w:rsidRPr="002C73E9" w14:paraId="5FEFBAB2" w14:textId="77777777" w:rsidTr="00985501">
        <w:trPr>
          <w:cantSplit/>
        </w:trPr>
        <w:tc>
          <w:tcPr>
            <w:tcW w:w="2205" w:type="dxa"/>
            <w:tcBorders>
              <w:left w:val="single" w:sz="6" w:space="0" w:color="auto"/>
              <w:bottom w:val="single" w:sz="6" w:space="0" w:color="auto"/>
              <w:right w:val="single" w:sz="6" w:space="0" w:color="auto"/>
            </w:tcBorders>
          </w:tcPr>
          <w:p w14:paraId="0112DDEA" w14:textId="77777777" w:rsidR="00CE5768" w:rsidRPr="002C73E9" w:rsidRDefault="00CE5768" w:rsidP="00985501">
            <w:pPr>
              <w:tabs>
                <w:tab w:val="decimal" w:pos="1123"/>
              </w:tabs>
              <w:rPr>
                <w:sz w:val="22"/>
                <w:szCs w:val="22"/>
              </w:rPr>
            </w:pPr>
            <w:r w:rsidRPr="002C73E9">
              <w:rPr>
                <w:sz w:val="22"/>
                <w:szCs w:val="22"/>
              </w:rPr>
              <w:t>12.31</w:t>
            </w:r>
          </w:p>
        </w:tc>
        <w:tc>
          <w:tcPr>
            <w:tcW w:w="2160" w:type="dxa"/>
            <w:tcBorders>
              <w:bottom w:val="single" w:sz="6" w:space="0" w:color="auto"/>
            </w:tcBorders>
          </w:tcPr>
          <w:p w14:paraId="4BD80D7C" w14:textId="77777777" w:rsidR="00CE5768" w:rsidRPr="002C73E9" w:rsidRDefault="00CE5768" w:rsidP="00985501">
            <w:pPr>
              <w:tabs>
                <w:tab w:val="decimal" w:pos="1044"/>
              </w:tabs>
              <w:rPr>
                <w:sz w:val="22"/>
                <w:szCs w:val="22"/>
              </w:rPr>
            </w:pPr>
            <w:r w:rsidRPr="002C73E9">
              <w:rPr>
                <w:sz w:val="22"/>
                <w:szCs w:val="22"/>
              </w:rPr>
              <w:t>12.32</w:t>
            </w:r>
          </w:p>
        </w:tc>
        <w:tc>
          <w:tcPr>
            <w:tcW w:w="2745" w:type="dxa"/>
            <w:tcBorders>
              <w:left w:val="single" w:sz="6" w:space="0" w:color="auto"/>
              <w:bottom w:val="single" w:sz="6" w:space="0" w:color="auto"/>
              <w:right w:val="single" w:sz="6" w:space="0" w:color="auto"/>
            </w:tcBorders>
          </w:tcPr>
          <w:p w14:paraId="3A8A1FB8" w14:textId="77777777" w:rsidR="00CE5768" w:rsidRPr="002C73E9" w:rsidRDefault="00CE5768" w:rsidP="00985501">
            <w:pPr>
              <w:tabs>
                <w:tab w:val="decimal" w:pos="1269"/>
              </w:tabs>
              <w:rPr>
                <w:sz w:val="22"/>
                <w:szCs w:val="22"/>
              </w:rPr>
            </w:pPr>
            <w:r w:rsidRPr="002C73E9">
              <w:rPr>
                <w:sz w:val="22"/>
                <w:szCs w:val="22"/>
              </w:rPr>
              <w:t>12.33</w:t>
            </w:r>
          </w:p>
        </w:tc>
      </w:tr>
    </w:tbl>
    <w:p w14:paraId="0ADA2B3D" w14:textId="77777777" w:rsidR="00CE5768" w:rsidRPr="002C73E9" w:rsidRDefault="00CE5768" w:rsidP="00CE5768">
      <w:pPr>
        <w:rPr>
          <w:sz w:val="22"/>
          <w:szCs w:val="22"/>
        </w:rPr>
      </w:pPr>
    </w:p>
    <w:p w14:paraId="6EB97E33" w14:textId="77777777" w:rsidR="00687AEF" w:rsidRPr="002C73E9" w:rsidRDefault="00687AEF">
      <w:pPr>
        <w:pStyle w:val="Heading2"/>
        <w:rPr>
          <w:sz w:val="22"/>
          <w:szCs w:val="22"/>
        </w:rPr>
      </w:pPr>
      <w:bookmarkStart w:id="19" w:name="_Toc407145096"/>
      <w:proofErr w:type="gramStart"/>
      <w:r w:rsidRPr="002C73E9">
        <w:rPr>
          <w:sz w:val="22"/>
          <w:szCs w:val="22"/>
        </w:rPr>
        <w:t>2.</w:t>
      </w:r>
      <w:r w:rsidR="00CE5768" w:rsidRPr="002C73E9">
        <w:rPr>
          <w:sz w:val="22"/>
          <w:szCs w:val="22"/>
        </w:rPr>
        <w:t>2</w:t>
      </w:r>
      <w:r w:rsidRPr="002C73E9">
        <w:rPr>
          <w:sz w:val="22"/>
          <w:szCs w:val="22"/>
        </w:rPr>
        <w:t xml:space="preserve">  Figures</w:t>
      </w:r>
      <w:proofErr w:type="gramEnd"/>
      <w:r w:rsidRPr="002C73E9">
        <w:rPr>
          <w:sz w:val="22"/>
          <w:szCs w:val="22"/>
        </w:rPr>
        <w:t xml:space="preserve"> using the ‘</w:t>
      </w:r>
      <w:r w:rsidR="009C73AE" w:rsidRPr="002C73E9">
        <w:rPr>
          <w:sz w:val="22"/>
          <w:szCs w:val="22"/>
        </w:rPr>
        <w:t>figure c</w:t>
      </w:r>
      <w:r w:rsidRPr="002C73E9">
        <w:rPr>
          <w:sz w:val="22"/>
          <w:szCs w:val="22"/>
        </w:rPr>
        <w:t>aption’ and ‘</w:t>
      </w:r>
      <w:r w:rsidR="009C73AE" w:rsidRPr="002C73E9">
        <w:rPr>
          <w:sz w:val="22"/>
          <w:szCs w:val="22"/>
        </w:rPr>
        <w:t>figure d</w:t>
      </w:r>
      <w:r w:rsidRPr="002C73E9">
        <w:rPr>
          <w:sz w:val="22"/>
          <w:szCs w:val="22"/>
        </w:rPr>
        <w:t>escription’ Style</w:t>
      </w:r>
      <w:bookmarkEnd w:id="10"/>
      <w:bookmarkEnd w:id="11"/>
      <w:bookmarkEnd w:id="12"/>
      <w:r w:rsidRPr="002C73E9">
        <w:rPr>
          <w:sz w:val="22"/>
          <w:szCs w:val="22"/>
        </w:rPr>
        <w:t>s</w:t>
      </w:r>
      <w:bookmarkEnd w:id="19"/>
    </w:p>
    <w:p w14:paraId="5D2B6FD3" w14:textId="77777777" w:rsidR="00687AEF" w:rsidRPr="002C73E9" w:rsidRDefault="00687AEF">
      <w:pPr>
        <w:rPr>
          <w:sz w:val="22"/>
          <w:szCs w:val="22"/>
        </w:rPr>
      </w:pPr>
      <w:r w:rsidRPr="002C73E9">
        <w:rPr>
          <w:sz w:val="22"/>
          <w:szCs w:val="22"/>
        </w:rPr>
        <w:t xml:space="preserve">Figures can be added using the </w:t>
      </w:r>
      <w:r w:rsidR="00A65690" w:rsidRPr="002C73E9">
        <w:rPr>
          <w:sz w:val="22"/>
          <w:szCs w:val="22"/>
        </w:rPr>
        <w:t>Illustrations section of</w:t>
      </w:r>
      <w:r w:rsidRPr="002C73E9">
        <w:rPr>
          <w:sz w:val="22"/>
          <w:szCs w:val="22"/>
        </w:rPr>
        <w:t xml:space="preserve"> the </w:t>
      </w:r>
      <w:r w:rsidR="00A65690" w:rsidRPr="002C73E9">
        <w:rPr>
          <w:sz w:val="22"/>
          <w:szCs w:val="22"/>
        </w:rPr>
        <w:t>Insert tab</w:t>
      </w:r>
      <w:r w:rsidRPr="002C73E9">
        <w:rPr>
          <w:sz w:val="22"/>
          <w:szCs w:val="22"/>
        </w:rPr>
        <w:t>.</w:t>
      </w:r>
    </w:p>
    <w:p w14:paraId="666DD0E2" w14:textId="77777777" w:rsidR="00547FCF" w:rsidRPr="002C73E9" w:rsidRDefault="00F93D82" w:rsidP="008D3561">
      <w:pPr>
        <w:keepNext/>
        <w:keepLines/>
        <w:jc w:val="center"/>
        <w:rPr>
          <w:sz w:val="22"/>
          <w:szCs w:val="22"/>
        </w:rPr>
      </w:pPr>
      <w:r w:rsidRPr="002C73E9">
        <w:rPr>
          <w:noProof/>
          <w:sz w:val="22"/>
          <w:szCs w:val="22"/>
        </w:rPr>
        <w:object w:dxaOrig="4001" w:dyaOrig="1840" w14:anchorId="339A4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6pt;height:94.2pt;mso-width-percent:0;mso-height-percent:0;mso-width-percent:0;mso-height-percent:0" o:ole="" fillcolor="window">
            <v:imagedata r:id="rId15" o:title=""/>
          </v:shape>
          <o:OLEObject Type="Embed" ProgID="MSDraw" ShapeID="_x0000_i1025" DrawAspect="Content" ObjectID="_1638190935" r:id="rId16">
            <o:FieldCodes>\* mergeformat</o:FieldCodes>
          </o:OLEObject>
        </w:object>
      </w:r>
    </w:p>
    <w:p w14:paraId="1DF36923" w14:textId="77777777" w:rsidR="00E56DBF" w:rsidRPr="002C73E9" w:rsidRDefault="00547FCF" w:rsidP="009228B0">
      <w:pPr>
        <w:pStyle w:val="figurecaption"/>
        <w:rPr>
          <w:sz w:val="22"/>
          <w:szCs w:val="22"/>
        </w:rPr>
      </w:pPr>
      <w:bookmarkStart w:id="20" w:name="_Ref211247495"/>
      <w:bookmarkStart w:id="21" w:name="_Ref211247554"/>
      <w:bookmarkStart w:id="22" w:name="_Ref211247577"/>
      <w:bookmarkStart w:id="23" w:name="_Toc274124197"/>
      <w:r w:rsidRPr="002C73E9">
        <w:rPr>
          <w:b/>
          <w:sz w:val="22"/>
          <w:szCs w:val="22"/>
        </w:rPr>
        <w:t xml:space="preserve">Figure </w:t>
      </w:r>
      <w:bookmarkEnd w:id="20"/>
      <w:proofErr w:type="gramStart"/>
      <w:r w:rsidR="00C96DD7" w:rsidRPr="002C73E9">
        <w:rPr>
          <w:b/>
          <w:sz w:val="22"/>
          <w:szCs w:val="22"/>
        </w:rPr>
        <w:t>2.1</w:t>
      </w:r>
      <w:r w:rsidR="00E56DBF" w:rsidRPr="002C73E9">
        <w:rPr>
          <w:sz w:val="22"/>
          <w:szCs w:val="22"/>
        </w:rPr>
        <w:t xml:space="preserve">  </w:t>
      </w:r>
      <w:r w:rsidR="000D5DFF" w:rsidRPr="002C73E9">
        <w:rPr>
          <w:sz w:val="22"/>
          <w:szCs w:val="22"/>
        </w:rPr>
        <w:t>Caption</w:t>
      </w:r>
      <w:proofErr w:type="gramEnd"/>
      <w:r w:rsidR="000D5DFF" w:rsidRPr="002C73E9">
        <w:rPr>
          <w:sz w:val="22"/>
          <w:szCs w:val="22"/>
        </w:rPr>
        <w:t xml:space="preserve"> of </w:t>
      </w:r>
      <w:r w:rsidR="00E56DBF" w:rsidRPr="002C73E9">
        <w:rPr>
          <w:sz w:val="22"/>
          <w:szCs w:val="22"/>
        </w:rPr>
        <w:t>Figure</w:t>
      </w:r>
      <w:r w:rsidR="00F81C7F" w:rsidRPr="002C73E9">
        <w:rPr>
          <w:sz w:val="22"/>
          <w:szCs w:val="22"/>
        </w:rPr>
        <w:t xml:space="preserve"> — automatically appears in the List of Figures when that is updated</w:t>
      </w:r>
      <w:r w:rsidR="00E56DBF" w:rsidRPr="002C73E9">
        <w:rPr>
          <w:sz w:val="22"/>
          <w:szCs w:val="22"/>
        </w:rPr>
        <w:t>.</w:t>
      </w:r>
      <w:bookmarkEnd w:id="21"/>
      <w:bookmarkEnd w:id="22"/>
      <w:r w:rsidR="005661E9" w:rsidRPr="002C73E9">
        <w:rPr>
          <w:sz w:val="22"/>
          <w:szCs w:val="22"/>
        </w:rPr>
        <w:t xml:space="preserve">  The ‘figure caption’ style has been applied to </w:t>
      </w:r>
      <w:proofErr w:type="gramStart"/>
      <w:r w:rsidR="005661E9" w:rsidRPr="002C73E9">
        <w:rPr>
          <w:sz w:val="22"/>
          <w:szCs w:val="22"/>
        </w:rPr>
        <w:t>this  paragraph</w:t>
      </w:r>
      <w:proofErr w:type="gramEnd"/>
      <w:r w:rsidR="005661E9" w:rsidRPr="002C73E9">
        <w:rPr>
          <w:sz w:val="22"/>
          <w:szCs w:val="22"/>
        </w:rPr>
        <w:t xml:space="preserve"> by pressing Ctrl Shift F.</w:t>
      </w:r>
      <w:bookmarkEnd w:id="23"/>
    </w:p>
    <w:p w14:paraId="1E1520EF" w14:textId="77777777" w:rsidR="007C2E86" w:rsidRPr="002C73E9" w:rsidRDefault="007C2E86" w:rsidP="006D71A5">
      <w:pPr>
        <w:pStyle w:val="figuredescription"/>
        <w:rPr>
          <w:sz w:val="22"/>
          <w:szCs w:val="22"/>
        </w:rPr>
      </w:pPr>
      <w:r w:rsidRPr="002C73E9">
        <w:rPr>
          <w:sz w:val="22"/>
          <w:szCs w:val="22"/>
        </w:rPr>
        <w:t>This is the figure description</w:t>
      </w:r>
      <w:r w:rsidR="006D71A5" w:rsidRPr="002C73E9">
        <w:rPr>
          <w:sz w:val="22"/>
          <w:szCs w:val="22"/>
        </w:rPr>
        <w:t xml:space="preserve"> in the ‘figure d</w:t>
      </w:r>
      <w:r w:rsidR="000E639E" w:rsidRPr="002C73E9">
        <w:rPr>
          <w:sz w:val="22"/>
          <w:szCs w:val="22"/>
        </w:rPr>
        <w:t>escription’ style</w:t>
      </w:r>
      <w:r w:rsidR="00DC1A4B" w:rsidRPr="002C73E9">
        <w:rPr>
          <w:sz w:val="22"/>
          <w:szCs w:val="22"/>
        </w:rPr>
        <w:t xml:space="preserve">. </w:t>
      </w:r>
      <w:r w:rsidRPr="002C73E9">
        <w:rPr>
          <w:sz w:val="22"/>
          <w:szCs w:val="22"/>
        </w:rPr>
        <w:t xml:space="preserve"> </w:t>
      </w:r>
      <w:r w:rsidR="00DC1A4B" w:rsidRPr="002C73E9">
        <w:rPr>
          <w:sz w:val="22"/>
          <w:szCs w:val="22"/>
        </w:rPr>
        <w:t xml:space="preserve">It </w:t>
      </w:r>
      <w:r w:rsidRPr="002C73E9">
        <w:rPr>
          <w:sz w:val="22"/>
          <w:szCs w:val="22"/>
        </w:rPr>
        <w:t>is optional text to give more information about the figure</w:t>
      </w:r>
      <w:r w:rsidR="00995533" w:rsidRPr="002C73E9">
        <w:rPr>
          <w:sz w:val="22"/>
          <w:szCs w:val="22"/>
        </w:rPr>
        <w:t xml:space="preserve"> </w:t>
      </w:r>
      <w:r w:rsidR="00DC1A4B" w:rsidRPr="002C73E9">
        <w:rPr>
          <w:sz w:val="22"/>
          <w:szCs w:val="22"/>
        </w:rPr>
        <w:t>and</w:t>
      </w:r>
      <w:r w:rsidRPr="002C73E9">
        <w:rPr>
          <w:sz w:val="22"/>
          <w:szCs w:val="22"/>
        </w:rPr>
        <w:t xml:space="preserve"> does not appear in the List of Figures.</w:t>
      </w:r>
    </w:p>
    <w:p w14:paraId="2B9D33A9" w14:textId="77777777" w:rsidR="00AA08C2" w:rsidRDefault="00AA08C2" w:rsidP="009D4F49">
      <w:pPr>
        <w:pStyle w:val="Heading1"/>
      </w:pPr>
      <w:bookmarkStart w:id="24" w:name="_Toc407145097"/>
      <w:r>
        <w:lastRenderedPageBreak/>
        <w:t>List of References</w:t>
      </w:r>
      <w:bookmarkEnd w:id="24"/>
    </w:p>
    <w:p w14:paraId="48D3B522" w14:textId="4CF4C546" w:rsidR="00AA08C2" w:rsidRDefault="00FA2691" w:rsidP="00AA08C2">
      <w:pPr>
        <w:rPr>
          <w:i/>
          <w:sz w:val="22"/>
          <w:szCs w:val="22"/>
        </w:rPr>
      </w:pPr>
      <w:r w:rsidRPr="00FA2691">
        <w:rPr>
          <w:i/>
          <w:sz w:val="22"/>
          <w:szCs w:val="22"/>
        </w:rPr>
        <w:t>&lt;</w:t>
      </w:r>
      <w:r w:rsidR="00066A38" w:rsidRPr="00FA2691">
        <w:rPr>
          <w:i/>
          <w:sz w:val="22"/>
          <w:szCs w:val="22"/>
        </w:rPr>
        <w:t xml:space="preserve">It is expected that the list would reflect the breadth and depth of scholarly research undertaken by the student </w:t>
      </w:r>
      <w:proofErr w:type="gramStart"/>
      <w:r w:rsidR="00066A38" w:rsidRPr="00FA2691">
        <w:rPr>
          <w:i/>
          <w:sz w:val="22"/>
          <w:szCs w:val="22"/>
        </w:rPr>
        <w:t>during the course of</w:t>
      </w:r>
      <w:proofErr w:type="gramEnd"/>
      <w:r w:rsidR="00066A38" w:rsidRPr="00FA2691">
        <w:rPr>
          <w:i/>
          <w:sz w:val="22"/>
          <w:szCs w:val="22"/>
        </w:rPr>
        <w:t xml:space="preserve"> the project.</w:t>
      </w:r>
      <w:r w:rsidRPr="00FA2691">
        <w:rPr>
          <w:i/>
          <w:sz w:val="22"/>
          <w:szCs w:val="22"/>
        </w:rPr>
        <w:t>&gt;</w:t>
      </w:r>
    </w:p>
    <w:p w14:paraId="6540FEBF" w14:textId="0979C9F2" w:rsidR="008E46FB" w:rsidRDefault="008E46FB" w:rsidP="00AA08C2">
      <w:pPr>
        <w:rPr>
          <w:i/>
          <w:sz w:val="22"/>
          <w:szCs w:val="22"/>
        </w:rPr>
      </w:pPr>
    </w:p>
    <w:p w14:paraId="2044F340" w14:textId="34961452" w:rsidR="008E46FB" w:rsidRPr="00AA774A" w:rsidRDefault="008E46FB" w:rsidP="00AA08C2">
      <w:pPr>
        <w:rPr>
          <w:sz w:val="22"/>
          <w:szCs w:val="22"/>
        </w:rPr>
      </w:pPr>
      <w:r w:rsidRPr="00AA774A">
        <w:rPr>
          <w:sz w:val="22"/>
          <w:szCs w:val="22"/>
        </w:rPr>
        <w:t>Henderson L. The statistics of crowd fluids. Nature, 1971, 229(5284): 381-383.</w:t>
      </w:r>
    </w:p>
    <w:p w14:paraId="7C96702B" w14:textId="11DA287A" w:rsidR="00855074" w:rsidRPr="00AA774A" w:rsidRDefault="00855074" w:rsidP="00AA08C2">
      <w:pPr>
        <w:rPr>
          <w:sz w:val="22"/>
          <w:szCs w:val="22"/>
        </w:rPr>
      </w:pPr>
      <w:r w:rsidRPr="00AA774A">
        <w:rPr>
          <w:sz w:val="22"/>
          <w:szCs w:val="22"/>
        </w:rPr>
        <w:t xml:space="preserve">FUNGE, J., TU, X., AND TERZOPOULOS, D. 1999. Cognitive </w:t>
      </w:r>
      <w:proofErr w:type="spellStart"/>
      <w:r w:rsidRPr="00AA774A">
        <w:rPr>
          <w:sz w:val="22"/>
          <w:szCs w:val="22"/>
        </w:rPr>
        <w:t>modeling</w:t>
      </w:r>
      <w:proofErr w:type="spellEnd"/>
      <w:r w:rsidRPr="00AA774A">
        <w:rPr>
          <w:sz w:val="22"/>
          <w:szCs w:val="22"/>
        </w:rPr>
        <w:t>: knowledge, reasoning and planning for intelligent characters. In Proc. of SIGGRAPH, 29–38.</w:t>
      </w:r>
    </w:p>
    <w:p w14:paraId="794F849E" w14:textId="7A9F995B" w:rsidR="00AA774A" w:rsidRPr="00AA774A" w:rsidRDefault="00AA774A" w:rsidP="00AA08C2">
      <w:pPr>
        <w:rPr>
          <w:sz w:val="22"/>
          <w:szCs w:val="22"/>
        </w:rPr>
      </w:pPr>
    </w:p>
    <w:p w14:paraId="57CB30EB" w14:textId="41AB1088" w:rsidR="00AA774A" w:rsidRPr="00AA774A" w:rsidRDefault="00AA774A" w:rsidP="00AA08C2">
      <w:pPr>
        <w:rPr>
          <w:sz w:val="22"/>
          <w:szCs w:val="22"/>
        </w:rPr>
      </w:pPr>
      <w:r w:rsidRPr="00AA774A">
        <w:rPr>
          <w:color w:val="222222"/>
          <w:sz w:val="22"/>
          <w:szCs w:val="22"/>
          <w:shd w:val="clear" w:color="auto" w:fill="FFFFFF"/>
        </w:rPr>
        <w:t xml:space="preserve">Goodfellow, Ian; </w:t>
      </w:r>
      <w:proofErr w:type="spellStart"/>
      <w:r w:rsidRPr="00AA774A">
        <w:rPr>
          <w:color w:val="222222"/>
          <w:sz w:val="22"/>
          <w:szCs w:val="22"/>
          <w:shd w:val="clear" w:color="auto" w:fill="FFFFFF"/>
        </w:rPr>
        <w:t>Pouget</w:t>
      </w:r>
      <w:proofErr w:type="spellEnd"/>
      <w:r w:rsidRPr="00AA774A">
        <w:rPr>
          <w:color w:val="222222"/>
          <w:sz w:val="22"/>
          <w:szCs w:val="22"/>
          <w:shd w:val="clear" w:color="auto" w:fill="FFFFFF"/>
        </w:rPr>
        <w:t xml:space="preserve">-Abadie, Jean; Mirza, Mehdi; Xu, Bing; </w:t>
      </w:r>
      <w:proofErr w:type="spellStart"/>
      <w:r w:rsidRPr="00AA774A">
        <w:rPr>
          <w:color w:val="222222"/>
          <w:sz w:val="22"/>
          <w:szCs w:val="22"/>
          <w:shd w:val="clear" w:color="auto" w:fill="FFFFFF"/>
        </w:rPr>
        <w:t>Warde</w:t>
      </w:r>
      <w:proofErr w:type="spellEnd"/>
      <w:r w:rsidRPr="00AA774A">
        <w:rPr>
          <w:color w:val="222222"/>
          <w:sz w:val="22"/>
          <w:szCs w:val="22"/>
          <w:shd w:val="clear" w:color="auto" w:fill="FFFFFF"/>
        </w:rPr>
        <w:t xml:space="preserve">-Farley, David; </w:t>
      </w:r>
      <w:proofErr w:type="spellStart"/>
      <w:r w:rsidRPr="00AA774A">
        <w:rPr>
          <w:color w:val="222222"/>
          <w:sz w:val="22"/>
          <w:szCs w:val="22"/>
          <w:shd w:val="clear" w:color="auto" w:fill="FFFFFF"/>
        </w:rPr>
        <w:t>Ozair</w:t>
      </w:r>
      <w:proofErr w:type="spellEnd"/>
      <w:r w:rsidRPr="00AA774A">
        <w:rPr>
          <w:color w:val="222222"/>
          <w:sz w:val="22"/>
          <w:szCs w:val="22"/>
          <w:shd w:val="clear" w:color="auto" w:fill="FFFFFF"/>
        </w:rPr>
        <w:t xml:space="preserve">, </w:t>
      </w:r>
      <w:proofErr w:type="spellStart"/>
      <w:r w:rsidRPr="00AA774A">
        <w:rPr>
          <w:color w:val="222222"/>
          <w:sz w:val="22"/>
          <w:szCs w:val="22"/>
          <w:shd w:val="clear" w:color="auto" w:fill="FFFFFF"/>
        </w:rPr>
        <w:t>Sherjil</w:t>
      </w:r>
      <w:proofErr w:type="spellEnd"/>
      <w:r w:rsidRPr="00AA774A">
        <w:rPr>
          <w:color w:val="222222"/>
          <w:sz w:val="22"/>
          <w:szCs w:val="22"/>
          <w:shd w:val="clear" w:color="auto" w:fill="FFFFFF"/>
        </w:rPr>
        <w:t xml:space="preserve">; Courville, Aaron; </w:t>
      </w:r>
      <w:proofErr w:type="spellStart"/>
      <w:r w:rsidRPr="00AA774A">
        <w:rPr>
          <w:color w:val="222222"/>
          <w:sz w:val="22"/>
          <w:szCs w:val="22"/>
          <w:shd w:val="clear" w:color="auto" w:fill="FFFFFF"/>
        </w:rPr>
        <w:t>Bengio</w:t>
      </w:r>
      <w:proofErr w:type="spellEnd"/>
      <w:r w:rsidRPr="00AA774A">
        <w:rPr>
          <w:color w:val="222222"/>
          <w:sz w:val="22"/>
          <w:szCs w:val="22"/>
          <w:shd w:val="clear" w:color="auto" w:fill="FFFFFF"/>
        </w:rPr>
        <w:t xml:space="preserve">, </w:t>
      </w:r>
      <w:proofErr w:type="spellStart"/>
      <w:r w:rsidRPr="00AA774A">
        <w:rPr>
          <w:color w:val="222222"/>
          <w:sz w:val="22"/>
          <w:szCs w:val="22"/>
          <w:shd w:val="clear" w:color="auto" w:fill="FFFFFF"/>
        </w:rPr>
        <w:t>Yoshua</w:t>
      </w:r>
      <w:proofErr w:type="spellEnd"/>
      <w:r w:rsidRPr="00AA774A">
        <w:rPr>
          <w:color w:val="222222"/>
          <w:sz w:val="22"/>
          <w:szCs w:val="22"/>
          <w:shd w:val="clear" w:color="auto" w:fill="FFFFFF"/>
        </w:rPr>
        <w:t xml:space="preserve"> (2014) Proceedings of the International Conference on Neural Information Processing Systems (NIPS 2014). pp. 2672–2680.</w:t>
      </w:r>
    </w:p>
    <w:p w14:paraId="7120D07D" w14:textId="10119A4A" w:rsidR="005142FA" w:rsidRPr="002C73E9" w:rsidRDefault="005142FA" w:rsidP="00B21F6D">
      <w:pPr>
        <w:spacing w:after="0" w:line="240" w:lineRule="auto"/>
        <w:rPr>
          <w:sz w:val="22"/>
          <w:szCs w:val="22"/>
        </w:rPr>
      </w:pPr>
    </w:p>
    <w:sectPr w:rsidR="005142FA" w:rsidRPr="002C73E9" w:rsidSect="00E378D3">
      <w:headerReference w:type="default" r:id="rId1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55280" w14:textId="77777777" w:rsidR="00466E91" w:rsidRDefault="00466E91">
      <w:r>
        <w:separator/>
      </w:r>
    </w:p>
  </w:endnote>
  <w:endnote w:type="continuationSeparator" w:id="0">
    <w:p w14:paraId="336C88E7" w14:textId="77777777" w:rsidR="00466E91" w:rsidRDefault="0046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9B6F7" w14:textId="77777777" w:rsidR="00466E91" w:rsidRDefault="00466E91">
      <w:r>
        <w:separator/>
      </w:r>
    </w:p>
  </w:footnote>
  <w:footnote w:type="continuationSeparator" w:id="0">
    <w:p w14:paraId="2CA120D3" w14:textId="77777777" w:rsidR="00466E91" w:rsidRDefault="00466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5"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9"/>
  </w:num>
  <w:num w:numId="4">
    <w:abstractNumId w:val="18"/>
  </w:num>
  <w:num w:numId="5">
    <w:abstractNumId w:val="16"/>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22"/>
  </w:num>
  <w:num w:numId="20">
    <w:abstractNumId w:val="17"/>
  </w:num>
  <w:num w:numId="21">
    <w:abstractNumId w:val="13"/>
  </w:num>
  <w:num w:numId="22">
    <w:abstractNumId w:val="21"/>
  </w:num>
  <w:num w:numId="23">
    <w:abstractNumId w:val="15"/>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5D74"/>
    <w:rsid w:val="000517F0"/>
    <w:rsid w:val="00066A38"/>
    <w:rsid w:val="00067033"/>
    <w:rsid w:val="00067E30"/>
    <w:rsid w:val="000736C1"/>
    <w:rsid w:val="00074726"/>
    <w:rsid w:val="00087439"/>
    <w:rsid w:val="000A3B56"/>
    <w:rsid w:val="000A467C"/>
    <w:rsid w:val="000B3CEE"/>
    <w:rsid w:val="000C3E18"/>
    <w:rsid w:val="000D5DFF"/>
    <w:rsid w:val="000D6092"/>
    <w:rsid w:val="000E2F10"/>
    <w:rsid w:val="000E639E"/>
    <w:rsid w:val="000F071D"/>
    <w:rsid w:val="000F70BC"/>
    <w:rsid w:val="001041A0"/>
    <w:rsid w:val="0011027A"/>
    <w:rsid w:val="00114F5D"/>
    <w:rsid w:val="00122B90"/>
    <w:rsid w:val="00124D86"/>
    <w:rsid w:val="001611C6"/>
    <w:rsid w:val="00166862"/>
    <w:rsid w:val="00174EC0"/>
    <w:rsid w:val="001773F9"/>
    <w:rsid w:val="0019263E"/>
    <w:rsid w:val="0019393E"/>
    <w:rsid w:val="001A12F1"/>
    <w:rsid w:val="001B5354"/>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278"/>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3125C1"/>
    <w:rsid w:val="00322F51"/>
    <w:rsid w:val="003457C0"/>
    <w:rsid w:val="003476CA"/>
    <w:rsid w:val="00362ABE"/>
    <w:rsid w:val="003651C5"/>
    <w:rsid w:val="003669FF"/>
    <w:rsid w:val="00367014"/>
    <w:rsid w:val="00372338"/>
    <w:rsid w:val="0037366C"/>
    <w:rsid w:val="00392B65"/>
    <w:rsid w:val="00395708"/>
    <w:rsid w:val="00395820"/>
    <w:rsid w:val="00397F2E"/>
    <w:rsid w:val="003B7365"/>
    <w:rsid w:val="003C5400"/>
    <w:rsid w:val="003C7B3A"/>
    <w:rsid w:val="003E12DC"/>
    <w:rsid w:val="00400F2A"/>
    <w:rsid w:val="004015AD"/>
    <w:rsid w:val="00403886"/>
    <w:rsid w:val="00405026"/>
    <w:rsid w:val="00405FDE"/>
    <w:rsid w:val="00411A71"/>
    <w:rsid w:val="00420F18"/>
    <w:rsid w:val="004233C6"/>
    <w:rsid w:val="00423799"/>
    <w:rsid w:val="00440801"/>
    <w:rsid w:val="00446573"/>
    <w:rsid w:val="00455406"/>
    <w:rsid w:val="0046171D"/>
    <w:rsid w:val="00466E91"/>
    <w:rsid w:val="00487B5C"/>
    <w:rsid w:val="00487CF1"/>
    <w:rsid w:val="004C5EA6"/>
    <w:rsid w:val="004C65A4"/>
    <w:rsid w:val="004D26B5"/>
    <w:rsid w:val="004D3D43"/>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70414"/>
    <w:rsid w:val="0058123A"/>
    <w:rsid w:val="005819CD"/>
    <w:rsid w:val="005835B2"/>
    <w:rsid w:val="005A4AC6"/>
    <w:rsid w:val="005A63F7"/>
    <w:rsid w:val="005B0E77"/>
    <w:rsid w:val="005B656C"/>
    <w:rsid w:val="005D4D84"/>
    <w:rsid w:val="005D60A3"/>
    <w:rsid w:val="005E4B2F"/>
    <w:rsid w:val="005E6928"/>
    <w:rsid w:val="005E74BF"/>
    <w:rsid w:val="005F7D59"/>
    <w:rsid w:val="0060599F"/>
    <w:rsid w:val="00606138"/>
    <w:rsid w:val="006118FD"/>
    <w:rsid w:val="0062185E"/>
    <w:rsid w:val="00622E5E"/>
    <w:rsid w:val="0062367D"/>
    <w:rsid w:val="00641562"/>
    <w:rsid w:val="00647B0E"/>
    <w:rsid w:val="00650BD2"/>
    <w:rsid w:val="00667360"/>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75556"/>
    <w:rsid w:val="007875B7"/>
    <w:rsid w:val="007A3F19"/>
    <w:rsid w:val="007A7BA5"/>
    <w:rsid w:val="007B0A44"/>
    <w:rsid w:val="007B4515"/>
    <w:rsid w:val="007C2607"/>
    <w:rsid w:val="007C2E86"/>
    <w:rsid w:val="007F568A"/>
    <w:rsid w:val="008028D6"/>
    <w:rsid w:val="00804E96"/>
    <w:rsid w:val="00805D7D"/>
    <w:rsid w:val="00807643"/>
    <w:rsid w:val="00811584"/>
    <w:rsid w:val="00815E55"/>
    <w:rsid w:val="0084046F"/>
    <w:rsid w:val="0085102E"/>
    <w:rsid w:val="00851EA6"/>
    <w:rsid w:val="00855074"/>
    <w:rsid w:val="00861511"/>
    <w:rsid w:val="0086181D"/>
    <w:rsid w:val="0087339E"/>
    <w:rsid w:val="008811E4"/>
    <w:rsid w:val="00881391"/>
    <w:rsid w:val="008839F9"/>
    <w:rsid w:val="00884457"/>
    <w:rsid w:val="008A5E74"/>
    <w:rsid w:val="008A78D9"/>
    <w:rsid w:val="008B34C5"/>
    <w:rsid w:val="008C03E5"/>
    <w:rsid w:val="008D1EB2"/>
    <w:rsid w:val="008D3561"/>
    <w:rsid w:val="008D479A"/>
    <w:rsid w:val="008E1C18"/>
    <w:rsid w:val="008E46FB"/>
    <w:rsid w:val="008F3192"/>
    <w:rsid w:val="009067AB"/>
    <w:rsid w:val="009228B0"/>
    <w:rsid w:val="0093108E"/>
    <w:rsid w:val="00936B02"/>
    <w:rsid w:val="00937382"/>
    <w:rsid w:val="009453D8"/>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42A90"/>
    <w:rsid w:val="00A43CCA"/>
    <w:rsid w:val="00A44A01"/>
    <w:rsid w:val="00A45AB9"/>
    <w:rsid w:val="00A53FA4"/>
    <w:rsid w:val="00A54671"/>
    <w:rsid w:val="00A65690"/>
    <w:rsid w:val="00A86C74"/>
    <w:rsid w:val="00A904CD"/>
    <w:rsid w:val="00AA0832"/>
    <w:rsid w:val="00AA08C2"/>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44C6"/>
    <w:rsid w:val="00B75248"/>
    <w:rsid w:val="00B76731"/>
    <w:rsid w:val="00B80100"/>
    <w:rsid w:val="00B95CC0"/>
    <w:rsid w:val="00BA6235"/>
    <w:rsid w:val="00BB2C13"/>
    <w:rsid w:val="00BD427A"/>
    <w:rsid w:val="00BE2E1E"/>
    <w:rsid w:val="00BF0DA5"/>
    <w:rsid w:val="00BF7CA5"/>
    <w:rsid w:val="00C04D68"/>
    <w:rsid w:val="00C05E9A"/>
    <w:rsid w:val="00C13534"/>
    <w:rsid w:val="00C166C4"/>
    <w:rsid w:val="00C26B07"/>
    <w:rsid w:val="00C271FF"/>
    <w:rsid w:val="00C31472"/>
    <w:rsid w:val="00C35A6B"/>
    <w:rsid w:val="00C35FF0"/>
    <w:rsid w:val="00C423BC"/>
    <w:rsid w:val="00C473FF"/>
    <w:rsid w:val="00C524E4"/>
    <w:rsid w:val="00C5567F"/>
    <w:rsid w:val="00C5722C"/>
    <w:rsid w:val="00C610E7"/>
    <w:rsid w:val="00C63EEC"/>
    <w:rsid w:val="00C80BB3"/>
    <w:rsid w:val="00C8693D"/>
    <w:rsid w:val="00C923BB"/>
    <w:rsid w:val="00C954FB"/>
    <w:rsid w:val="00C96DD7"/>
    <w:rsid w:val="00CA0C12"/>
    <w:rsid w:val="00CB42D4"/>
    <w:rsid w:val="00CB5511"/>
    <w:rsid w:val="00CD7B35"/>
    <w:rsid w:val="00CE1049"/>
    <w:rsid w:val="00CE5768"/>
    <w:rsid w:val="00CE5FDD"/>
    <w:rsid w:val="00D00E53"/>
    <w:rsid w:val="00D078C4"/>
    <w:rsid w:val="00D22B34"/>
    <w:rsid w:val="00D5223B"/>
    <w:rsid w:val="00D55C4C"/>
    <w:rsid w:val="00D577DB"/>
    <w:rsid w:val="00D65517"/>
    <w:rsid w:val="00D65EE4"/>
    <w:rsid w:val="00D71FBC"/>
    <w:rsid w:val="00D73921"/>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81E"/>
    <w:rsid w:val="00E31B0B"/>
    <w:rsid w:val="00E34553"/>
    <w:rsid w:val="00E378D3"/>
    <w:rsid w:val="00E37BE6"/>
    <w:rsid w:val="00E40F10"/>
    <w:rsid w:val="00E44AF9"/>
    <w:rsid w:val="00E45A0A"/>
    <w:rsid w:val="00E4620B"/>
    <w:rsid w:val="00E47626"/>
    <w:rsid w:val="00E562E7"/>
    <w:rsid w:val="00E56DBF"/>
    <w:rsid w:val="00E57D0C"/>
    <w:rsid w:val="00E6070A"/>
    <w:rsid w:val="00E63DD1"/>
    <w:rsid w:val="00E825C8"/>
    <w:rsid w:val="00E87E2B"/>
    <w:rsid w:val="00E87E91"/>
    <w:rsid w:val="00E91D01"/>
    <w:rsid w:val="00EA224E"/>
    <w:rsid w:val="00EA2BE0"/>
    <w:rsid w:val="00EA2FCB"/>
    <w:rsid w:val="00EB0CF9"/>
    <w:rsid w:val="00EC484D"/>
    <w:rsid w:val="00F074CC"/>
    <w:rsid w:val="00F14D96"/>
    <w:rsid w:val="00F20234"/>
    <w:rsid w:val="00F24F2F"/>
    <w:rsid w:val="00F25212"/>
    <w:rsid w:val="00F27E6A"/>
    <w:rsid w:val="00F306F5"/>
    <w:rsid w:val="00F33EE5"/>
    <w:rsid w:val="00F352DC"/>
    <w:rsid w:val="00F41599"/>
    <w:rsid w:val="00F56180"/>
    <w:rsid w:val="00F641F7"/>
    <w:rsid w:val="00F6449D"/>
    <w:rsid w:val="00F65DE2"/>
    <w:rsid w:val="00F663E7"/>
    <w:rsid w:val="00F7684B"/>
    <w:rsid w:val="00F81C7F"/>
    <w:rsid w:val="00F82716"/>
    <w:rsid w:val="00F82C10"/>
    <w:rsid w:val="00F83B09"/>
    <w:rsid w:val="00F85CC3"/>
    <w:rsid w:val="00F93D82"/>
    <w:rsid w:val="00FA2691"/>
    <w:rsid w:val="00FA2A7C"/>
    <w:rsid w:val="00FA4D96"/>
    <w:rsid w:val="00FA54BE"/>
    <w:rsid w:val="00FB5E9C"/>
    <w:rsid w:val="00FC4045"/>
    <w:rsid w:val="00FC47DA"/>
    <w:rsid w:val="00FC4A53"/>
    <w:rsid w:val="00FD1047"/>
    <w:rsid w:val="00FD1F8B"/>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3C7F"/>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dfs.semanticscholar.org/5b84/a2bfaeacb3a44ad8a56a384490ec50940be8.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nowledge.uky.edu/cgi/viewcontent.cgi?article=1095&amp;context=cs_etd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amma.cs.unc.edu/Menge/files/MengeTechReport.pdf"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link.springer.com/content/pdf/10.1007%2Fs11390-014-1469-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33DF3-4483-49A0-9AAC-6F385D33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780</TotalTime>
  <Pages>13</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Edward Webb [sc16eahw]</cp:lastModifiedBy>
  <cp:revision>6</cp:revision>
  <cp:lastPrinted>1994-09-05T09:56:00Z</cp:lastPrinted>
  <dcterms:created xsi:type="dcterms:W3CDTF">2019-12-16T20:13:00Z</dcterms:created>
  <dcterms:modified xsi:type="dcterms:W3CDTF">2019-12-18T16:16:00Z</dcterms:modified>
</cp:coreProperties>
</file>